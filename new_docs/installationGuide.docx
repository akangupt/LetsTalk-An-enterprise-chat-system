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B67" w:rsidRPr="00EA0428" w:rsidRDefault="0070661E" w:rsidP="00EA0428">
      <w:pPr>
        <w:jc w:val="both"/>
        <w:rPr>
          <w:noProof/>
          <w:lang w:val="en-GB"/>
        </w:rPr>
      </w:pPr>
      <w:r>
        <w:rPr>
          <w:noProof/>
          <w:sz w:val="22"/>
          <w:szCs w:val="23"/>
          <w:lang w:val="en-GB" w:eastAsia="en-GB"/>
        </w:rPr>
        <w:drawing>
          <wp:anchor distT="0" distB="0" distL="114300" distR="114300" simplePos="0" relativeHeight="251672576" behindDoc="0" locked="0" layoutInCell="1" allowOverlap="1" wp14:anchorId="4BA5DBBA" wp14:editId="34EB5213">
            <wp:simplePos x="0" y="0"/>
            <wp:positionH relativeFrom="column">
              <wp:posOffset>1108710</wp:posOffset>
            </wp:positionH>
            <wp:positionV relativeFrom="paragraph">
              <wp:posOffset>328435</wp:posOffset>
            </wp:positionV>
            <wp:extent cx="3521710" cy="180276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nal-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7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3523" w:rsidRPr="00EA0428">
        <w:rPr>
          <w:noProof/>
          <w:lang w:val="en-GB" w:eastAsia="en-GB"/>
        </w:rPr>
        <w:drawing>
          <wp:anchor distT="0" distB="0" distL="114300" distR="114300" simplePos="0" relativeHeight="251661312" behindDoc="1" locked="0" layoutInCell="1" allowOverlap="1" wp14:anchorId="66EA9C6B" wp14:editId="517FA3C4">
            <wp:simplePos x="0" y="0"/>
            <wp:positionH relativeFrom="column">
              <wp:posOffset>4892040</wp:posOffset>
            </wp:positionH>
            <wp:positionV relativeFrom="paragraph">
              <wp:posOffset>-627380</wp:posOffset>
            </wp:positionV>
            <wp:extent cx="1042670" cy="1012190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TH_log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67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noProof/>
          </w:rPr>
          <w:id w:val="-1724750495"/>
          <w:docPartObj>
            <w:docPartGallery w:val="Cover Pages"/>
            <w:docPartUnique/>
          </w:docPartObj>
        </w:sdtPr>
        <w:sdtEndPr/>
        <w:sdtContent>
          <w:r w:rsidR="004C5988" w:rsidRPr="00EA0428">
            <w:rPr>
              <w:rFonts w:asciiTheme="majorHAnsi" w:eastAsiaTheme="majorEastAsia" w:hAnsiTheme="majorHAnsi" w:cstheme="majorBidi"/>
              <w:noProof/>
              <w:sz w:val="76"/>
              <w:szCs w:val="72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 wp14:anchorId="28BA6973" wp14:editId="126C330D">
                    <wp:simplePos x="0" y="0"/>
                    <wp:positionH relativeFrom="page">
                      <wp:posOffset>913130</wp:posOffset>
                    </wp:positionH>
                    <wp:positionV relativeFrom="page">
                      <wp:posOffset>285750</wp:posOffset>
                    </wp:positionV>
                    <wp:extent cx="3743325" cy="1085850"/>
                    <wp:effectExtent l="0" t="0" r="9525" b="0"/>
                    <wp:wrapTopAndBottom/>
                    <wp:docPr id="3" name="Text Box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43325" cy="1085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35A4" w:rsidRDefault="00EA4060" w:rsidP="0075221C">
                                <w:pPr>
                                  <w:pStyle w:val="Heading2"/>
                                  <w:rPr>
                                    <w:rStyle w:val="Heading3Char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7E97AD" w:themeColor="accent1"/>
                                      <w:sz w:val="28"/>
                                      <w:lang w:val="en-GB"/>
                                    </w:rPr>
                                    <w:alias w:val="Company"/>
                                    <w:tag w:val=""/>
                                    <w:id w:val="51867188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509C4" w:rsidRPr="003E158C">
                                      <w:rPr>
                                        <w:b/>
                                        <w:sz w:val="28"/>
                                        <w:lang w:val="en-GB"/>
                                      </w:rPr>
                                      <w:t>BLEKINGE TEKNISKA HÖGSKOLA</w:t>
                                    </w:r>
                                  </w:sdtContent>
                                </w:sdt>
                                <w:r w:rsidR="00A135A4" w:rsidRPr="006509C4">
                                  <w:rPr>
                                    <w:sz w:val="28"/>
                                    <w:lang w:val="en-GB"/>
                                  </w:rPr>
                                  <w:t xml:space="preserve"> </w:t>
                                </w:r>
                                <w:r w:rsidR="00A135A4" w:rsidRPr="006509C4">
                                  <w:rPr>
                                    <w:sz w:val="28"/>
                                    <w:lang w:val="en-GB"/>
                                  </w:rPr>
                                  <w:br/>
                                </w:r>
                                <w:r w:rsidR="00BD1AD7">
                                  <w:rPr>
                                    <w:rStyle w:val="Heading3Char"/>
                                  </w:rPr>
                                  <w:t>karlskrona, sweden</w:t>
                                </w:r>
                              </w:p>
                              <w:p w:rsidR="00BD1AD7" w:rsidRPr="00E83523" w:rsidRDefault="00CA7BA5" w:rsidP="00BD1AD7">
                                <w:pPr>
                                  <w:rPr>
                                    <w:rStyle w:val="Strong"/>
                                    <w:sz w:val="22"/>
                                    <w:lang w:val="en-GB"/>
                                  </w:rPr>
                                </w:pPr>
                                <w:r>
                                  <w:rPr>
                                    <w:rStyle w:val="Strong"/>
                                    <w:sz w:val="22"/>
                                  </w:rPr>
                                  <w:t>June 01</w:t>
                                </w:r>
                                <w:r w:rsidR="000C6723">
                                  <w:rPr>
                                    <w:rStyle w:val="Strong"/>
                                    <w:sz w:val="22"/>
                                  </w:rPr>
                                  <w:t>,</w:t>
                                </w:r>
                                <w:r w:rsidR="00BD1AD7" w:rsidRPr="00E83523">
                                  <w:rPr>
                                    <w:rStyle w:val="Strong"/>
                                    <w:sz w:val="22"/>
                                  </w:rPr>
                                  <w:t xml:space="preserve"> 2015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BA697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alt="Company contact information" style="position:absolute;left:0;text-align:left;margin-left:71.9pt;margin-top:22.5pt;width:294.75pt;height:85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" o:allowincell="f" o:allowoverlap="f" filled="f" stroked="f" strokeweight=".5pt">
                    <v:textbox inset="0,0,0,0">
                      <w:txbxContent>
                        <w:p w:rsidR="00A135A4" w:rsidRDefault="0059093C" w:rsidP="0075221C">
                          <w:pPr>
                            <w:pStyle w:val="Heading2"/>
                            <w:rPr>
                              <w:rStyle w:val="Heading3Char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7E97AD" w:themeColor="accent1"/>
                                <w:sz w:val="28"/>
                                <w:lang w:val="en-GB"/>
                              </w:rPr>
                              <w:alias w:val="Company"/>
                              <w:tag w:val=""/>
                              <w:id w:val="51867188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509C4" w:rsidRPr="003E158C">
                                <w:rPr>
                                  <w:b/>
                                  <w:sz w:val="28"/>
                                  <w:lang w:val="en-GB"/>
                                </w:rPr>
                                <w:t>BLEKINGE TEKNISKA HÖGSKOLA</w:t>
                              </w:r>
                            </w:sdtContent>
                          </w:sdt>
                          <w:r w:rsidR="00A135A4" w:rsidRPr="006509C4">
                            <w:rPr>
                              <w:sz w:val="28"/>
                              <w:lang w:val="en-GB"/>
                            </w:rPr>
                            <w:t xml:space="preserve"> </w:t>
                          </w:r>
                          <w:r w:rsidR="00A135A4" w:rsidRPr="006509C4">
                            <w:rPr>
                              <w:sz w:val="28"/>
                              <w:lang w:val="en-GB"/>
                            </w:rPr>
                            <w:br/>
                          </w:r>
                          <w:r w:rsidR="00BD1AD7">
                            <w:rPr>
                              <w:rStyle w:val="Heading3Char"/>
                            </w:rPr>
                            <w:t>karlskrona, sweden</w:t>
                          </w:r>
                        </w:p>
                        <w:p w:rsidR="00BD1AD7" w:rsidRPr="00E83523" w:rsidRDefault="00CA7BA5" w:rsidP="00BD1AD7">
                          <w:pPr>
                            <w:rPr>
                              <w:rStyle w:val="Strong"/>
                              <w:sz w:val="22"/>
                              <w:lang w:val="en-GB"/>
                            </w:rPr>
                          </w:pPr>
                          <w:r>
                            <w:rPr>
                              <w:rStyle w:val="Strong"/>
                              <w:sz w:val="22"/>
                            </w:rPr>
                            <w:t>June 01</w:t>
                          </w:r>
                          <w:r w:rsidR="000C6723">
                            <w:rPr>
                              <w:rStyle w:val="Strong"/>
                              <w:sz w:val="22"/>
                            </w:rPr>
                            <w:t>,</w:t>
                          </w:r>
                          <w:r w:rsidR="00BD1AD7" w:rsidRPr="00E83523">
                            <w:rPr>
                              <w:rStyle w:val="Strong"/>
                              <w:sz w:val="22"/>
                            </w:rPr>
                            <w:t xml:space="preserve"> 2015</w:t>
                          </w:r>
                        </w:p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</w:sdtContent>
      </w:sdt>
    </w:p>
    <w:p w:rsidR="004519F6" w:rsidRDefault="004519F6" w:rsidP="00EA0428">
      <w:pPr>
        <w:jc w:val="both"/>
        <w:rPr>
          <w:lang w:val="el-GR"/>
        </w:rPr>
      </w:pPr>
    </w:p>
    <w:p w:rsidR="00B316FC" w:rsidRPr="00EA0428" w:rsidRDefault="00850FD3" w:rsidP="00EA0428">
      <w:pPr>
        <w:jc w:val="both"/>
        <w:rPr>
          <w:lang w:val="el-GR"/>
        </w:rPr>
      </w:pPr>
      <w:r w:rsidRPr="00EA042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2867F15" wp14:editId="4CC611C2">
                <wp:simplePos x="0" y="0"/>
                <wp:positionH relativeFrom="margin">
                  <wp:posOffset>0</wp:posOffset>
                </wp:positionH>
                <wp:positionV relativeFrom="margin">
                  <wp:posOffset>833479</wp:posOffset>
                </wp:positionV>
                <wp:extent cx="5791200" cy="7703617"/>
                <wp:effectExtent l="0" t="0" r="0" b="12065"/>
                <wp:wrapNone/>
                <wp:docPr id="6" name="Text Box 6" descr="Title, Subtitle, and Abstra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77036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D4A7A" w:rsidRDefault="005D4A7A" w:rsidP="00F51CED">
                            <w:pPr>
                              <w:pStyle w:val="Abstract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 w:val="0"/>
                                <w:iCs w:val="0"/>
                                <w:caps/>
                                <w:color w:val="7E97AD" w:themeColor="accent1"/>
                                <w:sz w:val="30"/>
                                <w:szCs w:val="30"/>
                                <w:lang w:val="en-GB"/>
                              </w:rPr>
                            </w:pPr>
                          </w:p>
                          <w:p w:rsidR="005D4A7A" w:rsidRDefault="005D4A7A" w:rsidP="00F51CED">
                            <w:pPr>
                              <w:pStyle w:val="Abstract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 w:val="0"/>
                                <w:iCs w:val="0"/>
                                <w:caps/>
                                <w:color w:val="7E97AD" w:themeColor="accent1"/>
                                <w:sz w:val="30"/>
                                <w:szCs w:val="30"/>
                                <w:lang w:val="en-GB"/>
                              </w:rPr>
                            </w:pPr>
                          </w:p>
                          <w:p w:rsidR="00A135A4" w:rsidRPr="005D4A7A" w:rsidRDefault="00BD1AD7" w:rsidP="005D4A7A">
                            <w:pPr>
                              <w:pStyle w:val="Abstract"/>
                              <w:jc w:val="center"/>
                              <w:rPr>
                                <w:rStyle w:val="Strong"/>
                                <w:rFonts w:asciiTheme="majorHAnsi" w:eastAsiaTheme="majorEastAsia" w:hAnsiTheme="majorHAnsi" w:cstheme="majorBidi"/>
                                <w:b w:val="0"/>
                                <w:bCs w:val="0"/>
                                <w:i w:val="0"/>
                                <w:iCs w:val="0"/>
                                <w:caps/>
                                <w:color w:val="7E97AD" w:themeColor="accent1"/>
                                <w:sz w:val="30"/>
                                <w:szCs w:val="30"/>
                                <w:lang w:val="en-GB"/>
                              </w:rPr>
                            </w:pPr>
                            <w:r w:rsidRPr="00423880">
                              <w:rPr>
                                <w:rFonts w:asciiTheme="majorHAnsi" w:eastAsiaTheme="majorEastAsia" w:hAnsiTheme="majorHAnsi" w:cstheme="majorBidi"/>
                                <w:i w:val="0"/>
                                <w:iCs w:val="0"/>
                                <w:caps/>
                                <w:color w:val="7E97AD" w:themeColor="accent1"/>
                                <w:sz w:val="30"/>
                                <w:szCs w:val="30"/>
                                <w:lang w:val="en-GB"/>
                              </w:rPr>
                              <w:t>ET1446: SOFTWARE DEVELOPMENT FOR TELECOMMUNICATION SYSTEMS</w:t>
                            </w:r>
                            <w:r w:rsidRPr="00423880">
                              <w:rPr>
                                <w:rFonts w:asciiTheme="majorHAnsi" w:eastAsiaTheme="majorEastAsia" w:hAnsiTheme="majorHAnsi" w:cstheme="majorBidi"/>
                                <w:i w:val="0"/>
                                <w:iCs w:val="0"/>
                                <w:caps/>
                                <w:color w:val="7E97AD" w:themeColor="accent1"/>
                                <w:lang w:val="en-GB"/>
                              </w:rPr>
                              <w:t xml:space="preserve"> </w:t>
                            </w:r>
                            <w:r w:rsidRPr="00423880">
                              <w:rPr>
                                <w:rFonts w:asciiTheme="majorHAnsi" w:eastAsiaTheme="majorEastAsia" w:hAnsiTheme="majorHAnsi" w:cstheme="majorBidi"/>
                                <w:i w:val="0"/>
                                <w:iCs w:val="0"/>
                                <w:caps/>
                                <w:color w:val="7E97AD" w:themeColor="accent1"/>
                                <w:lang w:val="en-GB"/>
                              </w:rPr>
                              <w:br/>
                            </w:r>
                            <w:r w:rsidRPr="00423880">
                              <w:rPr>
                                <w:rFonts w:asciiTheme="majorHAnsi" w:eastAsiaTheme="majorEastAsia" w:hAnsiTheme="majorHAnsi" w:cstheme="majorBidi"/>
                                <w:i w:val="0"/>
                                <w:iCs w:val="0"/>
                                <w:caps/>
                                <w:color w:val="7E97AD" w:themeColor="accent1"/>
                                <w:lang w:val="en-GB"/>
                              </w:rPr>
                              <w:br/>
                            </w:r>
                            <w:sdt>
                              <w:sdtPr>
                                <w:rPr>
                                  <w:szCs w:val="30"/>
                                  <w:lang w:val="en-GB"/>
                                </w:rPr>
                                <w:alias w:val="Abstract"/>
                                <w:id w:val="1366869176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D5038D" w:rsidRPr="0068379C">
                                  <w:rPr>
                                    <w:szCs w:val="30"/>
                                    <w:lang w:val="en-GB"/>
                                  </w:rPr>
                                  <w:t xml:space="preserve">This is </w:t>
                                </w:r>
                                <w:r w:rsidR="00B25326" w:rsidRPr="0068379C">
                                  <w:rPr>
                                    <w:szCs w:val="30"/>
                                    <w:lang w:val="en-GB"/>
                                  </w:rPr>
                                  <w:t>an installation guide for the enterprise system we developed “LetsTalk”. Following it, you will properly install and set the application, in order to be able</w:t>
                                </w:r>
                              </w:sdtContent>
                            </w:sdt>
                            <w:r w:rsidR="00BF7C2C">
                              <w:rPr>
                                <w:szCs w:val="30"/>
                                <w:lang w:val="en-GB"/>
                              </w:rPr>
                              <w:t xml:space="preserve"> to use it at your convenience.</w:t>
                            </w:r>
                          </w:p>
                          <w:p w:rsidR="00A135A4" w:rsidRPr="00F36C43" w:rsidRDefault="00ED0604" w:rsidP="00A03822">
                            <w:pPr>
                              <w:pStyle w:val="TableHeading"/>
                              <w:pBdr>
                                <w:top w:val="single" w:sz="4" w:space="0" w:color="7E97AD" w:themeColor="accent1"/>
                              </w:pBdr>
                              <w:jc w:val="center"/>
                              <w:rPr>
                                <w:sz w:val="52"/>
                                <w:lang w:val="en-GB"/>
                              </w:rPr>
                            </w:pPr>
                            <w:r>
                              <w:rPr>
                                <w:sz w:val="52"/>
                                <w:lang w:val="en-GB"/>
                              </w:rPr>
                              <w:t>INSTALLATION GUIDE</w:t>
                            </w:r>
                            <w:r w:rsidR="003571C7">
                              <w:rPr>
                                <w:sz w:val="52"/>
                                <w:lang w:val="en-GB"/>
                              </w:rPr>
                              <w:t xml:space="preserve"> V1</w:t>
                            </w:r>
                            <w:r w:rsidR="00A025A7">
                              <w:rPr>
                                <w:sz w:val="52"/>
                                <w:lang w:val="en-GB"/>
                              </w:rPr>
                              <w:t>.0</w:t>
                            </w:r>
                          </w:p>
                          <w:p w:rsidR="001D2EAF" w:rsidRPr="00D5038D" w:rsidRDefault="00A135A4" w:rsidP="004879D9">
                            <w:pPr>
                              <w:pStyle w:val="Heading3"/>
                              <w:jc w:val="center"/>
                              <w:rPr>
                                <w:rStyle w:val="Strong"/>
                                <w:sz w:val="40"/>
                                <w:lang w:val="en-GB"/>
                              </w:rPr>
                            </w:pPr>
                            <w:r w:rsidRPr="001B4956">
                              <w:rPr>
                                <w:rStyle w:val="Strong"/>
                                <w:sz w:val="24"/>
                                <w:lang w:val="en-GB"/>
                              </w:rPr>
                              <w:br/>
                            </w:r>
                            <w:r w:rsidR="001D2EAF" w:rsidRPr="00B11BEC">
                              <w:rPr>
                                <w:rStyle w:val="Strong"/>
                                <w:sz w:val="40"/>
                                <w:lang w:val="en-GB"/>
                              </w:rPr>
                              <w:t>Group</w:t>
                            </w:r>
                            <w:r w:rsidRPr="00D5038D">
                              <w:rPr>
                                <w:rStyle w:val="Strong"/>
                                <w:sz w:val="40"/>
                                <w:lang w:val="en-GB"/>
                              </w:rPr>
                              <w:t>:</w:t>
                            </w:r>
                            <w:r w:rsidR="00E002D5">
                              <w:rPr>
                                <w:rStyle w:val="Strong"/>
                                <w:sz w:val="40"/>
                                <w:lang w:val="en-GB"/>
                              </w:rPr>
                              <w:t xml:space="preserve"> </w:t>
                            </w:r>
                            <w:r w:rsidR="008F1F95">
                              <w:rPr>
                                <w:rStyle w:val="Strong"/>
                                <w:sz w:val="40"/>
                                <w:lang w:val="en-GB"/>
                              </w:rPr>
                              <w:t>SWAT Kats</w:t>
                            </w:r>
                          </w:p>
                          <w:p w:rsidR="005D4A7A" w:rsidRPr="00D5038D" w:rsidRDefault="005D4A7A" w:rsidP="00B11BEC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rStyle w:val="Strong"/>
                                <w:lang w:val="en-GB"/>
                              </w:rPr>
                            </w:pPr>
                          </w:p>
                          <w:tbl>
                            <w:tblPr>
                              <w:tblStyle w:val="GridTable6Colorful-Accent1"/>
                              <w:tblW w:w="4976" w:type="pct"/>
                              <w:tblInd w:w="-5" w:type="dxa"/>
                              <w:tblLook w:val="0400" w:firstRow="0" w:lastRow="0" w:firstColumn="0" w:lastColumn="0" w:noHBand="0" w:noVBand="1"/>
                            </w:tblPr>
                            <w:tblGrid>
                              <w:gridCol w:w="4649"/>
                              <w:gridCol w:w="4646"/>
                            </w:tblGrid>
                            <w:tr w:rsidR="005D4A7A" w:rsidRPr="008A7EBE" w:rsidTr="006D76C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78"/>
                              </w:trPr>
                              <w:tc>
                                <w:tcPr>
                                  <w:tcW w:w="2501" w:type="pct"/>
                                  <w:vAlign w:val="center"/>
                                </w:tcPr>
                                <w:p w:rsidR="005D4A7A" w:rsidRPr="009D5E3E" w:rsidRDefault="005D4A7A" w:rsidP="005D4A7A">
                                  <w:pPr>
                                    <w:jc w:val="center"/>
                                    <w:rPr>
                                      <w:color w:val="4D595B" w:themeColor="accent5" w:themeShade="BF"/>
                                      <w:sz w:val="28"/>
                                    </w:rPr>
                                  </w:pPr>
                                  <w:r w:rsidRPr="009D5E3E">
                                    <w:rPr>
                                      <w:color w:val="4D595B" w:themeColor="accent5" w:themeShade="BF"/>
                                      <w:sz w:val="28"/>
                                    </w:rPr>
                                    <w:t>Sokratis Papadopoulos</w:t>
                                  </w:r>
                                </w:p>
                              </w:tc>
                              <w:tc>
                                <w:tcPr>
                                  <w:tcW w:w="2499" w:type="pct"/>
                                  <w:vAlign w:val="center"/>
                                </w:tcPr>
                                <w:p w:rsidR="005D4A7A" w:rsidRPr="009D5E3E" w:rsidRDefault="005D4A7A" w:rsidP="005D4A7A">
                                  <w:pPr>
                                    <w:jc w:val="center"/>
                                    <w:rPr>
                                      <w:color w:val="4D595B" w:themeColor="accent5" w:themeShade="BF"/>
                                      <w:sz w:val="28"/>
                                    </w:rPr>
                                  </w:pPr>
                                  <w:r w:rsidRPr="009D5E3E">
                                    <w:rPr>
                                      <w:color w:val="4D595B" w:themeColor="accent5" w:themeShade="BF"/>
                                      <w:sz w:val="28"/>
                                    </w:rPr>
                                    <w:t>Jibraan Singh Chahal</w:t>
                                  </w:r>
                                </w:p>
                              </w:tc>
                            </w:tr>
                            <w:tr w:rsidR="005D4A7A" w:rsidRPr="008A7EBE" w:rsidTr="006D76CC">
                              <w:trPr>
                                <w:trHeight w:val="678"/>
                              </w:trPr>
                              <w:tc>
                                <w:tcPr>
                                  <w:tcW w:w="2501" w:type="pct"/>
                                  <w:vAlign w:val="center"/>
                                </w:tcPr>
                                <w:p w:rsidR="005D4A7A" w:rsidRPr="009D5E3E" w:rsidRDefault="005D4A7A" w:rsidP="005D4A7A">
                                  <w:pPr>
                                    <w:jc w:val="center"/>
                                    <w:rPr>
                                      <w:color w:val="4D595B" w:themeColor="accent5" w:themeShade="BF"/>
                                      <w:sz w:val="28"/>
                                    </w:rPr>
                                  </w:pPr>
                                  <w:r w:rsidRPr="009D5E3E">
                                    <w:rPr>
                                      <w:color w:val="4D595B" w:themeColor="accent5" w:themeShade="BF"/>
                                      <w:sz w:val="28"/>
                                    </w:rPr>
                                    <w:t>Johannes Grohmann</w:t>
                                  </w:r>
                                </w:p>
                              </w:tc>
                              <w:tc>
                                <w:tcPr>
                                  <w:tcW w:w="2499" w:type="pct"/>
                                  <w:vAlign w:val="center"/>
                                </w:tcPr>
                                <w:p w:rsidR="005D4A7A" w:rsidRPr="009D5E3E" w:rsidRDefault="000F5C3B" w:rsidP="000F5C3B">
                                  <w:pPr>
                                    <w:jc w:val="center"/>
                                    <w:rPr>
                                      <w:color w:val="4D595B" w:themeColor="accent5" w:themeShade="BF"/>
                                      <w:sz w:val="28"/>
                                    </w:rPr>
                                  </w:pPr>
                                  <w:r>
                                    <w:rPr>
                                      <w:color w:val="4D595B" w:themeColor="accent5" w:themeShade="BF"/>
                                      <w:sz w:val="28"/>
                                    </w:rPr>
                                    <w:t>Jyoti</w:t>
                                  </w:r>
                                </w:p>
                              </w:tc>
                            </w:tr>
                            <w:tr w:rsidR="005D4A7A" w:rsidRPr="008A7EBE" w:rsidTr="006D76C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78"/>
                              </w:trPr>
                              <w:tc>
                                <w:tcPr>
                                  <w:tcW w:w="2501" w:type="pct"/>
                                  <w:vAlign w:val="center"/>
                                </w:tcPr>
                                <w:p w:rsidR="005D4A7A" w:rsidRPr="009D5E3E" w:rsidRDefault="005D4A7A" w:rsidP="005D4A7A">
                                  <w:pPr>
                                    <w:jc w:val="center"/>
                                    <w:rPr>
                                      <w:color w:val="4D595B" w:themeColor="accent5" w:themeShade="BF"/>
                                      <w:sz w:val="28"/>
                                    </w:rPr>
                                  </w:pPr>
                                  <w:r w:rsidRPr="009D5E3E">
                                    <w:rPr>
                                      <w:color w:val="4D595B" w:themeColor="accent5" w:themeShade="BF"/>
                                      <w:sz w:val="28"/>
                                    </w:rPr>
                                    <w:t>David Alarcón Prada</w:t>
                                  </w:r>
                                </w:p>
                              </w:tc>
                              <w:tc>
                                <w:tcPr>
                                  <w:tcW w:w="2499" w:type="pct"/>
                                  <w:vAlign w:val="center"/>
                                </w:tcPr>
                                <w:p w:rsidR="005D4A7A" w:rsidRPr="009D5E3E" w:rsidRDefault="005D4A7A" w:rsidP="005D4A7A">
                                  <w:pPr>
                                    <w:jc w:val="center"/>
                                    <w:rPr>
                                      <w:color w:val="4D595B" w:themeColor="accent5" w:themeShade="BF"/>
                                      <w:sz w:val="28"/>
                                    </w:rPr>
                                  </w:pPr>
                                  <w:r w:rsidRPr="009D5E3E">
                                    <w:rPr>
                                      <w:color w:val="4D595B" w:themeColor="accent5" w:themeShade="BF"/>
                                      <w:sz w:val="28"/>
                                    </w:rPr>
                                    <w:t>Akanksha Gupta</w:t>
                                  </w:r>
                                </w:p>
                              </w:tc>
                            </w:tr>
                            <w:tr w:rsidR="005D4A7A" w:rsidRPr="008A7EBE" w:rsidTr="006D76CC">
                              <w:trPr>
                                <w:trHeight w:val="678"/>
                              </w:trPr>
                              <w:tc>
                                <w:tcPr>
                                  <w:tcW w:w="2501" w:type="pct"/>
                                  <w:vAlign w:val="center"/>
                                </w:tcPr>
                                <w:p w:rsidR="005D4A7A" w:rsidRPr="009D5E3E" w:rsidRDefault="005D4A7A" w:rsidP="005D4A7A">
                                  <w:pPr>
                                    <w:jc w:val="center"/>
                                    <w:rPr>
                                      <w:color w:val="4D595B" w:themeColor="accent5" w:themeShade="BF"/>
                                      <w:sz w:val="28"/>
                                    </w:rPr>
                                  </w:pPr>
                                  <w:r w:rsidRPr="009D5E3E">
                                    <w:rPr>
                                      <w:color w:val="4D595B" w:themeColor="accent5" w:themeShade="BF"/>
                                      <w:sz w:val="28"/>
                                    </w:rPr>
                                    <w:t>Gautam Vij</w:t>
                                  </w:r>
                                </w:p>
                              </w:tc>
                              <w:tc>
                                <w:tcPr>
                                  <w:tcW w:w="2499" w:type="pct"/>
                                  <w:vAlign w:val="center"/>
                                </w:tcPr>
                                <w:p w:rsidR="006D76CC" w:rsidRPr="009D5E3E" w:rsidRDefault="005D4A7A" w:rsidP="006D76CC">
                                  <w:pPr>
                                    <w:jc w:val="center"/>
                                    <w:rPr>
                                      <w:color w:val="4D595B" w:themeColor="accent5" w:themeShade="BF"/>
                                      <w:sz w:val="28"/>
                                    </w:rPr>
                                  </w:pPr>
                                  <w:r w:rsidRPr="009D5E3E">
                                    <w:rPr>
                                      <w:color w:val="4D595B" w:themeColor="accent5" w:themeShade="BF"/>
                                      <w:sz w:val="28"/>
                                    </w:rPr>
                                    <w:t>Rohit Raghav</w:t>
                                  </w:r>
                                </w:p>
                              </w:tc>
                            </w:tr>
                            <w:tr w:rsidR="006D76CC" w:rsidRPr="008A7EBE" w:rsidTr="006D76C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78"/>
                              </w:trPr>
                              <w:tc>
                                <w:tcPr>
                                  <w:tcW w:w="5000" w:type="pct"/>
                                  <w:gridSpan w:val="2"/>
                                  <w:vAlign w:val="center"/>
                                </w:tcPr>
                                <w:p w:rsidR="006D76CC" w:rsidRPr="009D5E3E" w:rsidRDefault="006D76CC" w:rsidP="006D76CC">
                                  <w:pPr>
                                    <w:jc w:val="center"/>
                                    <w:rPr>
                                      <w:color w:val="4D595B" w:themeColor="accent5" w:themeShade="BF"/>
                                      <w:sz w:val="28"/>
                                    </w:rPr>
                                  </w:pPr>
                                  <w:r>
                                    <w:rPr>
                                      <w:color w:val="4D595B" w:themeColor="accent5" w:themeShade="BF"/>
                                      <w:sz w:val="28"/>
                                    </w:rPr>
                                    <w:t>Inanc Gurkan</w:t>
                                  </w:r>
                                </w:p>
                              </w:tc>
                            </w:tr>
                          </w:tbl>
                          <w:p w:rsidR="001D2EAF" w:rsidRPr="00D5038D" w:rsidRDefault="001D2EAF" w:rsidP="00B11BEC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rStyle w:val="Strong"/>
                                <w:lang w:val="en-GB"/>
                              </w:rPr>
                            </w:pPr>
                          </w:p>
                          <w:p w:rsidR="004519F6" w:rsidRDefault="004519F6" w:rsidP="002D1FA8">
                            <w:pPr>
                              <w:rPr>
                                <w:b/>
                                <w:sz w:val="22"/>
                                <w:lang w:val="en-GB"/>
                              </w:rPr>
                            </w:pPr>
                          </w:p>
                          <w:p w:rsidR="002D1FA8" w:rsidRPr="005E135A" w:rsidRDefault="00DB6286" w:rsidP="002D1FA8">
                            <w:pPr>
                              <w:rPr>
                                <w:b/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en-GB"/>
                              </w:rPr>
                              <w:t xml:space="preserve">Publication Date: </w:t>
                            </w:r>
                            <w:r w:rsidR="00AC6655">
                              <w:rPr>
                                <w:b/>
                                <w:sz w:val="22"/>
                                <w:lang w:val="en-GB"/>
                              </w:rPr>
                              <w:t>June</w:t>
                            </w:r>
                            <w:r>
                              <w:rPr>
                                <w:b/>
                                <w:sz w:val="22"/>
                                <w:lang w:val="en-GB"/>
                              </w:rPr>
                              <w:t xml:space="preserve"> </w:t>
                            </w:r>
                            <w:r w:rsidR="00AC6655">
                              <w:rPr>
                                <w:b/>
                                <w:sz w:val="22"/>
                                <w:lang w:val="en-GB"/>
                              </w:rPr>
                              <w:t>01</w:t>
                            </w:r>
                            <w:r w:rsidR="005D4A7A" w:rsidRPr="00B761E7">
                              <w:rPr>
                                <w:b/>
                                <w:sz w:val="22"/>
                                <w:lang w:val="en-GB"/>
                              </w:rPr>
                              <w:t>, 2015</w:t>
                            </w:r>
                            <w:r w:rsidR="002D1FA8">
                              <w:rPr>
                                <w:b/>
                                <w:sz w:val="22"/>
                                <w:lang w:val="en-GB"/>
                              </w:rPr>
                              <w:t xml:space="preserve"> </w:t>
                            </w:r>
                            <w:r w:rsidR="002D1FA8">
                              <w:rPr>
                                <w:b/>
                                <w:sz w:val="22"/>
                                <w:lang w:val="en-GB"/>
                              </w:rPr>
                              <w:tab/>
                            </w:r>
                            <w:r w:rsidR="002D1FA8">
                              <w:rPr>
                                <w:b/>
                                <w:sz w:val="22"/>
                                <w:lang w:val="en-GB"/>
                              </w:rPr>
                              <w:tab/>
                            </w:r>
                            <w:r w:rsidR="002D1FA8">
                              <w:rPr>
                                <w:b/>
                                <w:sz w:val="22"/>
                                <w:lang w:val="en-GB"/>
                              </w:rPr>
                              <w:tab/>
                            </w:r>
                            <w:r w:rsidR="002D1FA8">
                              <w:rPr>
                                <w:b/>
                                <w:sz w:val="22"/>
                                <w:lang w:val="en-GB"/>
                              </w:rPr>
                              <w:tab/>
                            </w:r>
                            <w:r w:rsidR="002D1FA8">
                              <w:rPr>
                                <w:b/>
                                <w:sz w:val="22"/>
                                <w:lang w:val="en-GB"/>
                              </w:rPr>
                              <w:tab/>
                              <w:t xml:space="preserve">             </w:t>
                            </w:r>
                            <w:r w:rsidR="002D1FA8" w:rsidRPr="00B761E7">
                              <w:rPr>
                                <w:b/>
                                <w:sz w:val="22"/>
                                <w:lang w:val="en-GB"/>
                              </w:rPr>
                              <w:t>Version Number: V</w:t>
                            </w:r>
                            <w:r w:rsidR="005C1537">
                              <w:rPr>
                                <w:b/>
                                <w:sz w:val="22"/>
                                <w:lang w:val="en-GB"/>
                              </w:rPr>
                              <w:t>1</w:t>
                            </w:r>
                            <w:bookmarkStart w:id="0" w:name="_GoBack"/>
                            <w:bookmarkEnd w:id="0"/>
                            <w:r w:rsidR="002D1FA8" w:rsidRPr="00B761E7">
                              <w:rPr>
                                <w:b/>
                                <w:sz w:val="22"/>
                                <w:lang w:val="en-GB"/>
                              </w:rPr>
                              <w:t>.</w:t>
                            </w:r>
                            <w:r w:rsidR="00DE3F4E">
                              <w:rPr>
                                <w:b/>
                                <w:sz w:val="22"/>
                                <w:lang w:val="en-GB"/>
                              </w:rPr>
                              <w:t>0</w:t>
                            </w:r>
                          </w:p>
                          <w:p w:rsidR="00A135A4" w:rsidRPr="00B761E7" w:rsidRDefault="00A135A4" w:rsidP="002D1FA8">
                            <w:pPr>
                              <w:rPr>
                                <w:b/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67F1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alt="Title, Subtitle, and Abstract" style="position:absolute;left:0;text-align:left;margin-left:0;margin-top:65.65pt;width:456pt;height:606.6pt;z-index:-251657216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" filled="f" stroked="f" strokeweight=".5pt">
                <v:textbox inset="0,0,0,0">
                  <w:txbxContent>
                    <w:p w:rsidR="005D4A7A" w:rsidRDefault="005D4A7A" w:rsidP="00F51CED">
                      <w:pPr>
                        <w:pStyle w:val="Abstract"/>
                        <w:jc w:val="center"/>
                        <w:rPr>
                          <w:rFonts w:asciiTheme="majorHAnsi" w:eastAsiaTheme="majorEastAsia" w:hAnsiTheme="majorHAnsi" w:cstheme="majorBidi"/>
                          <w:i w:val="0"/>
                          <w:iCs w:val="0"/>
                          <w:caps/>
                          <w:color w:val="7E97AD" w:themeColor="accent1"/>
                          <w:sz w:val="30"/>
                          <w:szCs w:val="30"/>
                          <w:lang w:val="en-GB"/>
                        </w:rPr>
                      </w:pPr>
                    </w:p>
                    <w:p w:rsidR="005D4A7A" w:rsidRDefault="005D4A7A" w:rsidP="00F51CED">
                      <w:pPr>
                        <w:pStyle w:val="Abstract"/>
                        <w:jc w:val="center"/>
                        <w:rPr>
                          <w:rFonts w:asciiTheme="majorHAnsi" w:eastAsiaTheme="majorEastAsia" w:hAnsiTheme="majorHAnsi" w:cstheme="majorBidi"/>
                          <w:i w:val="0"/>
                          <w:iCs w:val="0"/>
                          <w:caps/>
                          <w:color w:val="7E97AD" w:themeColor="accent1"/>
                          <w:sz w:val="30"/>
                          <w:szCs w:val="30"/>
                          <w:lang w:val="en-GB"/>
                        </w:rPr>
                      </w:pPr>
                    </w:p>
                    <w:p w:rsidR="00A135A4" w:rsidRPr="005D4A7A" w:rsidRDefault="00BD1AD7" w:rsidP="005D4A7A">
                      <w:pPr>
                        <w:pStyle w:val="Abstract"/>
                        <w:jc w:val="center"/>
                        <w:rPr>
                          <w:rStyle w:val="Strong"/>
                          <w:rFonts w:asciiTheme="majorHAnsi" w:eastAsiaTheme="majorEastAsia" w:hAnsiTheme="majorHAnsi" w:cstheme="majorBidi"/>
                          <w:b w:val="0"/>
                          <w:bCs w:val="0"/>
                          <w:i w:val="0"/>
                          <w:iCs w:val="0"/>
                          <w:caps/>
                          <w:color w:val="7E97AD" w:themeColor="accent1"/>
                          <w:sz w:val="30"/>
                          <w:szCs w:val="30"/>
                          <w:lang w:val="en-GB"/>
                        </w:rPr>
                      </w:pPr>
                      <w:r w:rsidRPr="00423880">
                        <w:rPr>
                          <w:rFonts w:asciiTheme="majorHAnsi" w:eastAsiaTheme="majorEastAsia" w:hAnsiTheme="majorHAnsi" w:cstheme="majorBidi"/>
                          <w:i w:val="0"/>
                          <w:iCs w:val="0"/>
                          <w:caps/>
                          <w:color w:val="7E97AD" w:themeColor="accent1"/>
                          <w:sz w:val="30"/>
                          <w:szCs w:val="30"/>
                          <w:lang w:val="en-GB"/>
                        </w:rPr>
                        <w:t>ET1446: SOFTWARE DEVELOPMENT FOR TELECOMMUNICATION SYSTEMS</w:t>
                      </w:r>
                      <w:r w:rsidRPr="00423880">
                        <w:rPr>
                          <w:rFonts w:asciiTheme="majorHAnsi" w:eastAsiaTheme="majorEastAsia" w:hAnsiTheme="majorHAnsi" w:cstheme="majorBidi"/>
                          <w:i w:val="0"/>
                          <w:iCs w:val="0"/>
                          <w:caps/>
                          <w:color w:val="7E97AD" w:themeColor="accent1"/>
                          <w:lang w:val="en-GB"/>
                        </w:rPr>
                        <w:t xml:space="preserve"> </w:t>
                      </w:r>
                      <w:r w:rsidRPr="00423880">
                        <w:rPr>
                          <w:rFonts w:asciiTheme="majorHAnsi" w:eastAsiaTheme="majorEastAsia" w:hAnsiTheme="majorHAnsi" w:cstheme="majorBidi"/>
                          <w:i w:val="0"/>
                          <w:iCs w:val="0"/>
                          <w:caps/>
                          <w:color w:val="7E97AD" w:themeColor="accent1"/>
                          <w:lang w:val="en-GB"/>
                        </w:rPr>
                        <w:br/>
                      </w:r>
                      <w:r w:rsidRPr="00423880">
                        <w:rPr>
                          <w:rFonts w:asciiTheme="majorHAnsi" w:eastAsiaTheme="majorEastAsia" w:hAnsiTheme="majorHAnsi" w:cstheme="majorBidi"/>
                          <w:i w:val="0"/>
                          <w:iCs w:val="0"/>
                          <w:caps/>
                          <w:color w:val="7E97AD" w:themeColor="accent1"/>
                          <w:lang w:val="en-GB"/>
                        </w:rPr>
                        <w:br/>
                      </w:r>
                      <w:sdt>
                        <w:sdtPr>
                          <w:rPr>
                            <w:szCs w:val="30"/>
                            <w:lang w:val="en-GB"/>
                          </w:rPr>
                          <w:alias w:val="Abstract"/>
                          <w:id w:val="1366869176"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EndPr/>
                        <w:sdtContent>
                          <w:r w:rsidR="00D5038D" w:rsidRPr="0068379C">
                            <w:rPr>
                              <w:szCs w:val="30"/>
                              <w:lang w:val="en-GB"/>
                            </w:rPr>
                            <w:t xml:space="preserve">This is </w:t>
                          </w:r>
                          <w:r w:rsidR="00B25326" w:rsidRPr="0068379C">
                            <w:rPr>
                              <w:szCs w:val="30"/>
                              <w:lang w:val="en-GB"/>
                            </w:rPr>
                            <w:t>an installation guide for the enterprise system we developed “LetsTalk”. Following it, you will properly install and set the application, in order to be able</w:t>
                          </w:r>
                        </w:sdtContent>
                      </w:sdt>
                      <w:r w:rsidR="00BF7C2C">
                        <w:rPr>
                          <w:szCs w:val="30"/>
                          <w:lang w:val="en-GB"/>
                        </w:rPr>
                        <w:t xml:space="preserve"> to use it at your convenience.</w:t>
                      </w:r>
                    </w:p>
                    <w:p w:rsidR="00A135A4" w:rsidRPr="00F36C43" w:rsidRDefault="00ED0604" w:rsidP="00A03822">
                      <w:pPr>
                        <w:pStyle w:val="TableHeading"/>
                        <w:pBdr>
                          <w:top w:val="single" w:sz="4" w:space="0" w:color="7E97AD" w:themeColor="accent1"/>
                        </w:pBdr>
                        <w:jc w:val="center"/>
                        <w:rPr>
                          <w:sz w:val="52"/>
                          <w:lang w:val="en-GB"/>
                        </w:rPr>
                      </w:pPr>
                      <w:r>
                        <w:rPr>
                          <w:sz w:val="52"/>
                          <w:lang w:val="en-GB"/>
                        </w:rPr>
                        <w:t>INSTALLATION GUIDE</w:t>
                      </w:r>
                      <w:r w:rsidR="003571C7">
                        <w:rPr>
                          <w:sz w:val="52"/>
                          <w:lang w:val="en-GB"/>
                        </w:rPr>
                        <w:t xml:space="preserve"> V1</w:t>
                      </w:r>
                      <w:r w:rsidR="00A025A7">
                        <w:rPr>
                          <w:sz w:val="52"/>
                          <w:lang w:val="en-GB"/>
                        </w:rPr>
                        <w:t>.0</w:t>
                      </w:r>
                    </w:p>
                    <w:p w:rsidR="001D2EAF" w:rsidRPr="00D5038D" w:rsidRDefault="00A135A4" w:rsidP="004879D9">
                      <w:pPr>
                        <w:pStyle w:val="Heading3"/>
                        <w:jc w:val="center"/>
                        <w:rPr>
                          <w:rStyle w:val="Strong"/>
                          <w:sz w:val="40"/>
                          <w:lang w:val="en-GB"/>
                        </w:rPr>
                      </w:pPr>
                      <w:r w:rsidRPr="001B4956">
                        <w:rPr>
                          <w:rStyle w:val="Strong"/>
                          <w:sz w:val="24"/>
                          <w:lang w:val="en-GB"/>
                        </w:rPr>
                        <w:br/>
                      </w:r>
                      <w:r w:rsidR="001D2EAF" w:rsidRPr="00B11BEC">
                        <w:rPr>
                          <w:rStyle w:val="Strong"/>
                          <w:sz w:val="40"/>
                          <w:lang w:val="en-GB"/>
                        </w:rPr>
                        <w:t>Group</w:t>
                      </w:r>
                      <w:r w:rsidRPr="00D5038D">
                        <w:rPr>
                          <w:rStyle w:val="Strong"/>
                          <w:sz w:val="40"/>
                          <w:lang w:val="en-GB"/>
                        </w:rPr>
                        <w:t>:</w:t>
                      </w:r>
                      <w:r w:rsidR="00E002D5">
                        <w:rPr>
                          <w:rStyle w:val="Strong"/>
                          <w:sz w:val="40"/>
                          <w:lang w:val="en-GB"/>
                        </w:rPr>
                        <w:t xml:space="preserve"> </w:t>
                      </w:r>
                      <w:r w:rsidR="008F1F95">
                        <w:rPr>
                          <w:rStyle w:val="Strong"/>
                          <w:sz w:val="40"/>
                          <w:lang w:val="en-GB"/>
                        </w:rPr>
                        <w:t>SWAT Kats</w:t>
                      </w:r>
                    </w:p>
                    <w:p w:rsidR="005D4A7A" w:rsidRPr="00D5038D" w:rsidRDefault="005D4A7A" w:rsidP="00B11BEC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rStyle w:val="Strong"/>
                          <w:lang w:val="en-GB"/>
                        </w:rPr>
                      </w:pPr>
                    </w:p>
                    <w:tbl>
                      <w:tblPr>
                        <w:tblStyle w:val="GridTable6Colorful-Accent1"/>
                        <w:tblW w:w="4976" w:type="pct"/>
                        <w:tblInd w:w="-5" w:type="dxa"/>
                        <w:tblLook w:val="0400" w:firstRow="0" w:lastRow="0" w:firstColumn="0" w:lastColumn="0" w:noHBand="0" w:noVBand="1"/>
                      </w:tblPr>
                      <w:tblGrid>
                        <w:gridCol w:w="4649"/>
                        <w:gridCol w:w="4646"/>
                      </w:tblGrid>
                      <w:tr w:rsidR="005D4A7A" w:rsidRPr="008A7EBE" w:rsidTr="006D76C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78"/>
                        </w:trPr>
                        <w:tc>
                          <w:tcPr>
                            <w:tcW w:w="2501" w:type="pct"/>
                            <w:vAlign w:val="center"/>
                          </w:tcPr>
                          <w:p w:rsidR="005D4A7A" w:rsidRPr="009D5E3E" w:rsidRDefault="005D4A7A" w:rsidP="005D4A7A">
                            <w:pPr>
                              <w:jc w:val="center"/>
                              <w:rPr>
                                <w:color w:val="4D595B" w:themeColor="accent5" w:themeShade="BF"/>
                                <w:sz w:val="28"/>
                              </w:rPr>
                            </w:pPr>
                            <w:r w:rsidRPr="009D5E3E">
                              <w:rPr>
                                <w:color w:val="4D595B" w:themeColor="accent5" w:themeShade="BF"/>
                                <w:sz w:val="28"/>
                              </w:rPr>
                              <w:t>Sokratis Papadopoulos</w:t>
                            </w:r>
                          </w:p>
                        </w:tc>
                        <w:tc>
                          <w:tcPr>
                            <w:tcW w:w="2499" w:type="pct"/>
                            <w:vAlign w:val="center"/>
                          </w:tcPr>
                          <w:p w:rsidR="005D4A7A" w:rsidRPr="009D5E3E" w:rsidRDefault="005D4A7A" w:rsidP="005D4A7A">
                            <w:pPr>
                              <w:jc w:val="center"/>
                              <w:rPr>
                                <w:color w:val="4D595B" w:themeColor="accent5" w:themeShade="BF"/>
                                <w:sz w:val="28"/>
                              </w:rPr>
                            </w:pPr>
                            <w:r w:rsidRPr="009D5E3E">
                              <w:rPr>
                                <w:color w:val="4D595B" w:themeColor="accent5" w:themeShade="BF"/>
                                <w:sz w:val="28"/>
                              </w:rPr>
                              <w:t>Jibraan Singh Chahal</w:t>
                            </w:r>
                          </w:p>
                        </w:tc>
                      </w:tr>
                      <w:tr w:rsidR="005D4A7A" w:rsidRPr="008A7EBE" w:rsidTr="006D76CC">
                        <w:trPr>
                          <w:trHeight w:val="678"/>
                        </w:trPr>
                        <w:tc>
                          <w:tcPr>
                            <w:tcW w:w="2501" w:type="pct"/>
                            <w:vAlign w:val="center"/>
                          </w:tcPr>
                          <w:p w:rsidR="005D4A7A" w:rsidRPr="009D5E3E" w:rsidRDefault="005D4A7A" w:rsidP="005D4A7A">
                            <w:pPr>
                              <w:jc w:val="center"/>
                              <w:rPr>
                                <w:color w:val="4D595B" w:themeColor="accent5" w:themeShade="BF"/>
                                <w:sz w:val="28"/>
                              </w:rPr>
                            </w:pPr>
                            <w:r w:rsidRPr="009D5E3E">
                              <w:rPr>
                                <w:color w:val="4D595B" w:themeColor="accent5" w:themeShade="BF"/>
                                <w:sz w:val="28"/>
                              </w:rPr>
                              <w:t>Johannes Grohmann</w:t>
                            </w:r>
                          </w:p>
                        </w:tc>
                        <w:tc>
                          <w:tcPr>
                            <w:tcW w:w="2499" w:type="pct"/>
                            <w:vAlign w:val="center"/>
                          </w:tcPr>
                          <w:p w:rsidR="005D4A7A" w:rsidRPr="009D5E3E" w:rsidRDefault="000F5C3B" w:rsidP="000F5C3B">
                            <w:pPr>
                              <w:jc w:val="center"/>
                              <w:rPr>
                                <w:color w:val="4D595B" w:themeColor="accent5" w:themeShade="BF"/>
                                <w:sz w:val="28"/>
                              </w:rPr>
                            </w:pPr>
                            <w:r>
                              <w:rPr>
                                <w:color w:val="4D595B" w:themeColor="accent5" w:themeShade="BF"/>
                                <w:sz w:val="28"/>
                              </w:rPr>
                              <w:t>Jyoti</w:t>
                            </w:r>
                          </w:p>
                        </w:tc>
                      </w:tr>
                      <w:tr w:rsidR="005D4A7A" w:rsidRPr="008A7EBE" w:rsidTr="006D76C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78"/>
                        </w:trPr>
                        <w:tc>
                          <w:tcPr>
                            <w:tcW w:w="2501" w:type="pct"/>
                            <w:vAlign w:val="center"/>
                          </w:tcPr>
                          <w:p w:rsidR="005D4A7A" w:rsidRPr="009D5E3E" w:rsidRDefault="005D4A7A" w:rsidP="005D4A7A">
                            <w:pPr>
                              <w:jc w:val="center"/>
                              <w:rPr>
                                <w:color w:val="4D595B" w:themeColor="accent5" w:themeShade="BF"/>
                                <w:sz w:val="28"/>
                              </w:rPr>
                            </w:pPr>
                            <w:r w:rsidRPr="009D5E3E">
                              <w:rPr>
                                <w:color w:val="4D595B" w:themeColor="accent5" w:themeShade="BF"/>
                                <w:sz w:val="28"/>
                              </w:rPr>
                              <w:t>David Alarcón Prada</w:t>
                            </w:r>
                          </w:p>
                        </w:tc>
                        <w:tc>
                          <w:tcPr>
                            <w:tcW w:w="2499" w:type="pct"/>
                            <w:vAlign w:val="center"/>
                          </w:tcPr>
                          <w:p w:rsidR="005D4A7A" w:rsidRPr="009D5E3E" w:rsidRDefault="005D4A7A" w:rsidP="005D4A7A">
                            <w:pPr>
                              <w:jc w:val="center"/>
                              <w:rPr>
                                <w:color w:val="4D595B" w:themeColor="accent5" w:themeShade="BF"/>
                                <w:sz w:val="28"/>
                              </w:rPr>
                            </w:pPr>
                            <w:r w:rsidRPr="009D5E3E">
                              <w:rPr>
                                <w:color w:val="4D595B" w:themeColor="accent5" w:themeShade="BF"/>
                                <w:sz w:val="28"/>
                              </w:rPr>
                              <w:t>Akanksha Gupta</w:t>
                            </w:r>
                          </w:p>
                        </w:tc>
                      </w:tr>
                      <w:tr w:rsidR="005D4A7A" w:rsidRPr="008A7EBE" w:rsidTr="006D76CC">
                        <w:trPr>
                          <w:trHeight w:val="678"/>
                        </w:trPr>
                        <w:tc>
                          <w:tcPr>
                            <w:tcW w:w="2501" w:type="pct"/>
                            <w:vAlign w:val="center"/>
                          </w:tcPr>
                          <w:p w:rsidR="005D4A7A" w:rsidRPr="009D5E3E" w:rsidRDefault="005D4A7A" w:rsidP="005D4A7A">
                            <w:pPr>
                              <w:jc w:val="center"/>
                              <w:rPr>
                                <w:color w:val="4D595B" w:themeColor="accent5" w:themeShade="BF"/>
                                <w:sz w:val="28"/>
                              </w:rPr>
                            </w:pPr>
                            <w:r w:rsidRPr="009D5E3E">
                              <w:rPr>
                                <w:color w:val="4D595B" w:themeColor="accent5" w:themeShade="BF"/>
                                <w:sz w:val="28"/>
                              </w:rPr>
                              <w:t>Gautam Vij</w:t>
                            </w:r>
                          </w:p>
                        </w:tc>
                        <w:tc>
                          <w:tcPr>
                            <w:tcW w:w="2499" w:type="pct"/>
                            <w:vAlign w:val="center"/>
                          </w:tcPr>
                          <w:p w:rsidR="006D76CC" w:rsidRPr="009D5E3E" w:rsidRDefault="005D4A7A" w:rsidP="006D76CC">
                            <w:pPr>
                              <w:jc w:val="center"/>
                              <w:rPr>
                                <w:color w:val="4D595B" w:themeColor="accent5" w:themeShade="BF"/>
                                <w:sz w:val="28"/>
                              </w:rPr>
                            </w:pPr>
                            <w:r w:rsidRPr="009D5E3E">
                              <w:rPr>
                                <w:color w:val="4D595B" w:themeColor="accent5" w:themeShade="BF"/>
                                <w:sz w:val="28"/>
                              </w:rPr>
                              <w:t>Rohit Raghav</w:t>
                            </w:r>
                          </w:p>
                        </w:tc>
                      </w:tr>
                      <w:tr w:rsidR="006D76CC" w:rsidRPr="008A7EBE" w:rsidTr="006D76C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78"/>
                        </w:trPr>
                        <w:tc>
                          <w:tcPr>
                            <w:tcW w:w="5000" w:type="pct"/>
                            <w:gridSpan w:val="2"/>
                            <w:vAlign w:val="center"/>
                          </w:tcPr>
                          <w:p w:rsidR="006D76CC" w:rsidRPr="009D5E3E" w:rsidRDefault="006D76CC" w:rsidP="006D76CC">
                            <w:pPr>
                              <w:jc w:val="center"/>
                              <w:rPr>
                                <w:color w:val="4D595B" w:themeColor="accent5" w:themeShade="BF"/>
                                <w:sz w:val="28"/>
                              </w:rPr>
                            </w:pPr>
                            <w:r>
                              <w:rPr>
                                <w:color w:val="4D595B" w:themeColor="accent5" w:themeShade="BF"/>
                                <w:sz w:val="28"/>
                              </w:rPr>
                              <w:t>Inanc Gurkan</w:t>
                            </w:r>
                          </w:p>
                        </w:tc>
                      </w:tr>
                    </w:tbl>
                    <w:p w:rsidR="001D2EAF" w:rsidRPr="00D5038D" w:rsidRDefault="001D2EAF" w:rsidP="00B11BEC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rStyle w:val="Strong"/>
                          <w:lang w:val="en-GB"/>
                        </w:rPr>
                      </w:pPr>
                    </w:p>
                    <w:p w:rsidR="004519F6" w:rsidRDefault="004519F6" w:rsidP="002D1FA8">
                      <w:pPr>
                        <w:rPr>
                          <w:b/>
                          <w:sz w:val="22"/>
                          <w:lang w:val="en-GB"/>
                        </w:rPr>
                      </w:pPr>
                    </w:p>
                    <w:p w:rsidR="002D1FA8" w:rsidRPr="005E135A" w:rsidRDefault="00DB6286" w:rsidP="002D1FA8">
                      <w:pPr>
                        <w:rPr>
                          <w:b/>
                          <w:sz w:val="22"/>
                          <w:lang w:val="en-GB"/>
                        </w:rPr>
                      </w:pPr>
                      <w:r>
                        <w:rPr>
                          <w:b/>
                          <w:sz w:val="22"/>
                          <w:lang w:val="en-GB"/>
                        </w:rPr>
                        <w:t xml:space="preserve">Publication Date: </w:t>
                      </w:r>
                      <w:r w:rsidR="00AC6655">
                        <w:rPr>
                          <w:b/>
                          <w:sz w:val="22"/>
                          <w:lang w:val="en-GB"/>
                        </w:rPr>
                        <w:t>June</w:t>
                      </w:r>
                      <w:r>
                        <w:rPr>
                          <w:b/>
                          <w:sz w:val="22"/>
                          <w:lang w:val="en-GB"/>
                        </w:rPr>
                        <w:t xml:space="preserve"> </w:t>
                      </w:r>
                      <w:r w:rsidR="00AC6655">
                        <w:rPr>
                          <w:b/>
                          <w:sz w:val="22"/>
                          <w:lang w:val="en-GB"/>
                        </w:rPr>
                        <w:t>01</w:t>
                      </w:r>
                      <w:r w:rsidR="005D4A7A" w:rsidRPr="00B761E7">
                        <w:rPr>
                          <w:b/>
                          <w:sz w:val="22"/>
                          <w:lang w:val="en-GB"/>
                        </w:rPr>
                        <w:t>, 2015</w:t>
                      </w:r>
                      <w:r w:rsidR="002D1FA8">
                        <w:rPr>
                          <w:b/>
                          <w:sz w:val="22"/>
                          <w:lang w:val="en-GB"/>
                        </w:rPr>
                        <w:t xml:space="preserve"> </w:t>
                      </w:r>
                      <w:r w:rsidR="002D1FA8">
                        <w:rPr>
                          <w:b/>
                          <w:sz w:val="22"/>
                          <w:lang w:val="en-GB"/>
                        </w:rPr>
                        <w:tab/>
                      </w:r>
                      <w:r w:rsidR="002D1FA8">
                        <w:rPr>
                          <w:b/>
                          <w:sz w:val="22"/>
                          <w:lang w:val="en-GB"/>
                        </w:rPr>
                        <w:tab/>
                      </w:r>
                      <w:r w:rsidR="002D1FA8">
                        <w:rPr>
                          <w:b/>
                          <w:sz w:val="22"/>
                          <w:lang w:val="en-GB"/>
                        </w:rPr>
                        <w:tab/>
                      </w:r>
                      <w:r w:rsidR="002D1FA8">
                        <w:rPr>
                          <w:b/>
                          <w:sz w:val="22"/>
                          <w:lang w:val="en-GB"/>
                        </w:rPr>
                        <w:tab/>
                      </w:r>
                      <w:r w:rsidR="002D1FA8">
                        <w:rPr>
                          <w:b/>
                          <w:sz w:val="22"/>
                          <w:lang w:val="en-GB"/>
                        </w:rPr>
                        <w:tab/>
                        <w:t xml:space="preserve">             </w:t>
                      </w:r>
                      <w:r w:rsidR="002D1FA8" w:rsidRPr="00B761E7">
                        <w:rPr>
                          <w:b/>
                          <w:sz w:val="22"/>
                          <w:lang w:val="en-GB"/>
                        </w:rPr>
                        <w:t>Version Number: V</w:t>
                      </w:r>
                      <w:r w:rsidR="005C1537">
                        <w:rPr>
                          <w:b/>
                          <w:sz w:val="22"/>
                          <w:lang w:val="en-GB"/>
                        </w:rPr>
                        <w:t>1</w:t>
                      </w:r>
                      <w:bookmarkStart w:id="1" w:name="_GoBack"/>
                      <w:bookmarkEnd w:id="1"/>
                      <w:r w:rsidR="002D1FA8" w:rsidRPr="00B761E7">
                        <w:rPr>
                          <w:b/>
                          <w:sz w:val="22"/>
                          <w:lang w:val="en-GB"/>
                        </w:rPr>
                        <w:t>.</w:t>
                      </w:r>
                      <w:r w:rsidR="00DE3F4E">
                        <w:rPr>
                          <w:b/>
                          <w:sz w:val="22"/>
                          <w:lang w:val="en-GB"/>
                        </w:rPr>
                        <w:t>0</w:t>
                      </w:r>
                    </w:p>
                    <w:p w:rsidR="00A135A4" w:rsidRPr="00B761E7" w:rsidRDefault="00A135A4" w:rsidP="002D1FA8">
                      <w:pPr>
                        <w:rPr>
                          <w:b/>
                          <w:sz w:val="22"/>
                          <w:lang w:val="en-GB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AB36E0" w:rsidRPr="00EA0428" w:rsidRDefault="00481F42" w:rsidP="00F3448A">
      <w:pPr>
        <w:pStyle w:val="Heading1"/>
        <w:jc w:val="center"/>
        <w:rPr>
          <w:lang w:val="en-GB"/>
        </w:rPr>
      </w:pPr>
      <w:r>
        <w:rPr>
          <w:lang w:val="en-GB"/>
        </w:rPr>
        <w:lastRenderedPageBreak/>
        <w:t>INSTALLATION GUIDE</w:t>
      </w:r>
    </w:p>
    <w:p w:rsidR="00AB36E0" w:rsidRPr="00EA0428" w:rsidRDefault="00F1124D" w:rsidP="00EA0428">
      <w:pPr>
        <w:pStyle w:val="Heading2"/>
        <w:jc w:val="both"/>
        <w:rPr>
          <w:b/>
          <w:sz w:val="30"/>
          <w:szCs w:val="30"/>
          <w:lang w:val="en-GB"/>
        </w:rPr>
      </w:pPr>
      <w:r>
        <w:rPr>
          <w:b/>
          <w:sz w:val="30"/>
          <w:szCs w:val="30"/>
          <w:lang w:val="en-GB"/>
        </w:rPr>
        <w:t xml:space="preserve">1. </w:t>
      </w:r>
      <w:r w:rsidR="002C6AF4">
        <w:rPr>
          <w:b/>
          <w:sz w:val="30"/>
          <w:szCs w:val="30"/>
          <w:lang w:val="en-GB"/>
        </w:rPr>
        <w:t>system requirements</w:t>
      </w:r>
    </w:p>
    <w:p w:rsidR="009D4452" w:rsidRPr="00C8501D" w:rsidRDefault="009D4452" w:rsidP="009D4452">
      <w:pPr>
        <w:pStyle w:val="ListBullet"/>
        <w:rPr>
          <w:sz w:val="22"/>
          <w:lang w:val="en-GB"/>
        </w:rPr>
      </w:pPr>
      <w:r w:rsidRPr="00C8501D">
        <w:rPr>
          <w:sz w:val="22"/>
          <w:lang w:val="en-GB"/>
        </w:rPr>
        <w:t>MySQL 5.2 or higher</w:t>
      </w:r>
    </w:p>
    <w:p w:rsidR="009D4452" w:rsidRPr="00C8501D" w:rsidRDefault="009D4452" w:rsidP="009D4452">
      <w:pPr>
        <w:pStyle w:val="ListBullet"/>
        <w:rPr>
          <w:sz w:val="22"/>
          <w:lang w:val="en-GB"/>
        </w:rPr>
      </w:pPr>
      <w:r w:rsidRPr="00C8501D">
        <w:rPr>
          <w:sz w:val="22"/>
          <w:lang w:val="en-GB"/>
        </w:rPr>
        <w:t>JDK 8 or higher</w:t>
      </w:r>
    </w:p>
    <w:p w:rsidR="00671954" w:rsidRPr="00C8501D" w:rsidRDefault="009D4452" w:rsidP="00671954">
      <w:pPr>
        <w:pStyle w:val="Heading2"/>
        <w:rPr>
          <w:sz w:val="28"/>
          <w:lang w:val="en-GB"/>
        </w:rPr>
      </w:pPr>
      <w:r>
        <w:rPr>
          <w:lang w:val="en-GB"/>
        </w:rPr>
        <w:t>MYSQL INSTALLATION</w:t>
      </w:r>
      <w:r w:rsidR="000C01A0" w:rsidRPr="000C01A0">
        <w:rPr>
          <w:lang w:val="en-GB"/>
        </w:rPr>
        <w:t>:</w:t>
      </w:r>
    </w:p>
    <w:p w:rsidR="002E4E01" w:rsidRPr="00A57292" w:rsidRDefault="009D4452" w:rsidP="002E4E01">
      <w:pPr>
        <w:pStyle w:val="ListBullet"/>
        <w:rPr>
          <w:color w:val="7E97AD" w:themeColor="accent1"/>
          <w:sz w:val="22"/>
          <w:u w:val="single"/>
          <w:lang w:val="en-GB"/>
        </w:rPr>
      </w:pPr>
      <w:r w:rsidRPr="00C8501D">
        <w:rPr>
          <w:sz w:val="22"/>
          <w:lang w:val="en-GB"/>
        </w:rPr>
        <w:t>Follow the link to find the latest mysql version</w:t>
      </w:r>
      <w:r w:rsidRPr="00C8501D">
        <w:rPr>
          <w:sz w:val="22"/>
        </w:rPr>
        <w:t xml:space="preserve">: </w:t>
      </w:r>
      <w:hyperlink r:id="rId13" w:history="1">
        <w:r w:rsidRPr="00A57292">
          <w:rPr>
            <w:rStyle w:val="Hyperlink"/>
            <w:color w:val="7E97AD" w:themeColor="accent1"/>
            <w:sz w:val="22"/>
          </w:rPr>
          <w:t>https://dev.mysql.com/downloads/mysql/</w:t>
        </w:r>
      </w:hyperlink>
    </w:p>
    <w:p w:rsidR="009D4452" w:rsidRPr="00C8501D" w:rsidRDefault="009D4452" w:rsidP="00BA4CE2">
      <w:pPr>
        <w:pStyle w:val="ListBullet"/>
        <w:ind w:left="1080"/>
        <w:rPr>
          <w:sz w:val="22"/>
          <w:lang w:val="en-GB"/>
        </w:rPr>
      </w:pPr>
      <w:r w:rsidRPr="00C8501D">
        <w:rPr>
          <w:sz w:val="22"/>
          <w:lang w:val="en-GB"/>
        </w:rPr>
        <w:t>Windows users:</w:t>
      </w:r>
      <w:r w:rsidR="004F4EE1" w:rsidRPr="00C8501D">
        <w:rPr>
          <w:sz w:val="22"/>
          <w:lang w:val="en-GB"/>
        </w:rPr>
        <w:t xml:space="preserve"> U</w:t>
      </w:r>
      <w:r w:rsidRPr="00C8501D">
        <w:rPr>
          <w:sz w:val="22"/>
          <w:lang w:val="en-GB"/>
        </w:rPr>
        <w:t>se MSI (recommended)</w:t>
      </w:r>
    </w:p>
    <w:p w:rsidR="009D4452" w:rsidRPr="00C8501D" w:rsidRDefault="009D4452" w:rsidP="003341C9">
      <w:pPr>
        <w:pStyle w:val="ListBullet"/>
        <w:ind w:left="1080"/>
        <w:rPr>
          <w:sz w:val="22"/>
          <w:lang w:val="en-GB"/>
        </w:rPr>
      </w:pPr>
      <w:r w:rsidRPr="00C8501D">
        <w:rPr>
          <w:sz w:val="22"/>
          <w:lang w:val="en-GB"/>
        </w:rPr>
        <w:t>Linux users:</w:t>
      </w:r>
      <w:r w:rsidR="004F4EE1" w:rsidRPr="00C8501D">
        <w:rPr>
          <w:sz w:val="22"/>
          <w:lang w:val="en-GB"/>
        </w:rPr>
        <w:t xml:space="preserve"> T</w:t>
      </w:r>
      <w:r w:rsidRPr="00C8501D">
        <w:rPr>
          <w:sz w:val="22"/>
          <w:lang w:val="en-GB"/>
        </w:rPr>
        <w:t>ype the following in the terminal: sudo apt-get install mysql-server</w:t>
      </w:r>
    </w:p>
    <w:p w:rsidR="004F4EE1" w:rsidRPr="00C8501D" w:rsidRDefault="00AD701C" w:rsidP="00AD701C">
      <w:pPr>
        <w:pStyle w:val="ListBullet"/>
        <w:rPr>
          <w:sz w:val="22"/>
          <w:lang w:val="en-GB"/>
        </w:rPr>
      </w:pPr>
      <w:r w:rsidRPr="00C8501D">
        <w:rPr>
          <w:sz w:val="22"/>
          <w:lang w:val="en-GB"/>
        </w:rPr>
        <w:t>Go through the installation guide and s</w:t>
      </w:r>
      <w:r w:rsidR="004F4EE1" w:rsidRPr="00C8501D">
        <w:rPr>
          <w:sz w:val="22"/>
          <w:lang w:val="en-GB"/>
        </w:rPr>
        <w:t>et the username as “root” and password as “admin”</w:t>
      </w:r>
    </w:p>
    <w:p w:rsidR="00AD701C" w:rsidRPr="00C8501D" w:rsidRDefault="00AD701C" w:rsidP="00AD701C">
      <w:pPr>
        <w:pStyle w:val="Heading2"/>
        <w:rPr>
          <w:sz w:val="28"/>
          <w:lang w:val="en-GB"/>
        </w:rPr>
      </w:pPr>
      <w:r>
        <w:rPr>
          <w:lang w:val="en-GB"/>
        </w:rPr>
        <w:t>JDK 8 INSTALLATION</w:t>
      </w:r>
      <w:r w:rsidRPr="000C01A0">
        <w:rPr>
          <w:lang w:val="en-GB"/>
        </w:rPr>
        <w:t>:</w:t>
      </w:r>
    </w:p>
    <w:p w:rsidR="002E4E01" w:rsidRPr="00E97139" w:rsidRDefault="00AD701C" w:rsidP="002E4E01">
      <w:pPr>
        <w:pStyle w:val="ListBullet"/>
        <w:rPr>
          <w:sz w:val="24"/>
        </w:rPr>
      </w:pPr>
      <w:r w:rsidRPr="00E97139">
        <w:rPr>
          <w:sz w:val="24"/>
          <w:lang w:val="en-GB"/>
        </w:rPr>
        <w:t xml:space="preserve">Follow the link to find the latest JDK version: </w:t>
      </w:r>
      <w:hyperlink r:id="rId14" w:history="1">
        <w:r w:rsidR="002E4E01" w:rsidRPr="00A57292">
          <w:rPr>
            <w:rStyle w:val="Hyperlink"/>
            <w:color w:val="7E97AD" w:themeColor="accent1"/>
            <w:sz w:val="24"/>
          </w:rPr>
          <w:t>http://www.oracle.com/technetwork/java/javase/downloads/index.html</w:t>
        </w:r>
      </w:hyperlink>
    </w:p>
    <w:p w:rsidR="00AD701C" w:rsidRPr="00E97139" w:rsidRDefault="002E4E01" w:rsidP="002E4E01">
      <w:pPr>
        <w:pStyle w:val="ListBullet"/>
        <w:rPr>
          <w:sz w:val="24"/>
        </w:rPr>
      </w:pPr>
      <w:r w:rsidRPr="00E97139">
        <w:rPr>
          <w:sz w:val="24"/>
          <w:lang w:val="en-GB"/>
        </w:rPr>
        <w:t>It is only necessary to download JAVA SE 8u45</w:t>
      </w:r>
    </w:p>
    <w:p w:rsidR="002E4E01" w:rsidRPr="00E97139" w:rsidRDefault="002E4E01" w:rsidP="002E4E01">
      <w:pPr>
        <w:pStyle w:val="ListBullet"/>
        <w:numPr>
          <w:ilvl w:val="0"/>
          <w:numId w:val="0"/>
        </w:numPr>
        <w:ind w:left="360"/>
        <w:rPr>
          <w:sz w:val="22"/>
        </w:rPr>
      </w:pPr>
      <w:r w:rsidRPr="00E97139">
        <w:rPr>
          <w:noProof/>
          <w:sz w:val="22"/>
          <w:lang w:val="en-GB" w:eastAsia="en-GB"/>
        </w:rPr>
        <w:drawing>
          <wp:inline distT="0" distB="0" distL="0" distR="0" wp14:anchorId="561CBE2F" wp14:editId="27B8FAE0">
            <wp:extent cx="3212538" cy="2015000"/>
            <wp:effectExtent l="0" t="0" r="6985" b="4445"/>
            <wp:docPr id="10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5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8429" cy="2018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4E01" w:rsidRPr="00E97139" w:rsidRDefault="002E4E01" w:rsidP="002E4E01">
      <w:pPr>
        <w:pStyle w:val="ListBullet"/>
        <w:rPr>
          <w:sz w:val="22"/>
        </w:rPr>
      </w:pPr>
      <w:r w:rsidRPr="00E97139">
        <w:rPr>
          <w:sz w:val="22"/>
        </w:rPr>
        <w:t xml:space="preserve">Click on JDK –DOWNLOAD button and you will see the website </w:t>
      </w:r>
      <w:r w:rsidR="00CF7EDA" w:rsidRPr="00E97139">
        <w:rPr>
          <w:sz w:val="22"/>
        </w:rPr>
        <w:t>where</w:t>
      </w:r>
      <w:r w:rsidRPr="00E97139">
        <w:rPr>
          <w:sz w:val="22"/>
        </w:rPr>
        <w:t xml:space="preserve"> you can download the right version for your operation system.</w:t>
      </w:r>
    </w:p>
    <w:p w:rsidR="00540558" w:rsidRPr="00E97139" w:rsidRDefault="00540558" w:rsidP="00540558">
      <w:pPr>
        <w:pStyle w:val="ListBullet"/>
        <w:numPr>
          <w:ilvl w:val="0"/>
          <w:numId w:val="0"/>
        </w:numPr>
        <w:ind w:left="360"/>
        <w:rPr>
          <w:sz w:val="22"/>
        </w:rPr>
      </w:pPr>
      <w:r w:rsidRPr="00E97139">
        <w:rPr>
          <w:noProof/>
          <w:sz w:val="22"/>
          <w:lang w:val="en-GB" w:eastAsia="en-GB"/>
        </w:rPr>
        <w:drawing>
          <wp:inline distT="0" distB="0" distL="0" distR="0" wp14:anchorId="7E7D2921" wp14:editId="229FDB50">
            <wp:extent cx="3350103" cy="1702612"/>
            <wp:effectExtent l="0" t="0" r="3175" b="0"/>
            <wp:docPr id="1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1271" cy="1708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3320" w:rsidRPr="00E97139" w:rsidRDefault="00540558" w:rsidP="00540558">
      <w:pPr>
        <w:pStyle w:val="ListBullet"/>
        <w:rPr>
          <w:sz w:val="22"/>
        </w:rPr>
      </w:pPr>
      <w:r w:rsidRPr="00E97139">
        <w:rPr>
          <w:sz w:val="22"/>
        </w:rPr>
        <w:lastRenderedPageBreak/>
        <w:t>e.g. for windows x64 select the corresponding .exe file, download and install it following the typical steps</w:t>
      </w:r>
    </w:p>
    <w:p w:rsidR="00AB36E0" w:rsidRPr="00EA0428" w:rsidRDefault="007478EB" w:rsidP="00EA0428">
      <w:pPr>
        <w:pStyle w:val="Heading2"/>
        <w:jc w:val="both"/>
        <w:rPr>
          <w:b/>
          <w:sz w:val="30"/>
          <w:szCs w:val="30"/>
          <w:lang w:val="en-GB"/>
        </w:rPr>
      </w:pPr>
      <w:r>
        <w:rPr>
          <w:b/>
          <w:sz w:val="30"/>
          <w:szCs w:val="30"/>
          <w:lang w:val="en-GB"/>
        </w:rPr>
        <w:t xml:space="preserve">2. </w:t>
      </w:r>
      <w:r w:rsidR="00540558">
        <w:rPr>
          <w:b/>
          <w:sz w:val="30"/>
          <w:szCs w:val="30"/>
          <w:lang w:val="en-GB"/>
        </w:rPr>
        <w:t>RUNNING THE APPLICATION</w:t>
      </w:r>
    </w:p>
    <w:p w:rsidR="00DF731C" w:rsidRPr="00222FEF" w:rsidRDefault="00DF731C" w:rsidP="00DF731C">
      <w:pPr>
        <w:rPr>
          <w:sz w:val="22"/>
        </w:rPr>
      </w:pPr>
      <w:r w:rsidRPr="00222FEF">
        <w:rPr>
          <w:sz w:val="22"/>
        </w:rPr>
        <w:t>Once you have successfully completed the requirements and made sure that both Java MySQL &amp; JDK 8 are properly installed on your system, you simply follow the next steps to run the application.</w:t>
      </w:r>
    </w:p>
    <w:p w:rsidR="00DF731C" w:rsidRPr="00222FEF" w:rsidRDefault="00DF731C" w:rsidP="00450A37">
      <w:pPr>
        <w:pStyle w:val="ListParagraph"/>
        <w:numPr>
          <w:ilvl w:val="0"/>
          <w:numId w:val="47"/>
        </w:numPr>
        <w:rPr>
          <w:sz w:val="22"/>
        </w:rPr>
      </w:pPr>
      <w:r w:rsidRPr="00222FEF">
        <w:rPr>
          <w:sz w:val="22"/>
        </w:rPr>
        <w:t>Run MySQL Server (if not started on system startup</w:t>
      </w:r>
      <w:r w:rsidR="00600F32" w:rsidRPr="00222FEF">
        <w:rPr>
          <w:sz w:val="22"/>
        </w:rPr>
        <w:t xml:space="preserve"> –then it’s running already</w:t>
      </w:r>
      <w:r w:rsidRPr="00222FEF">
        <w:rPr>
          <w:sz w:val="22"/>
        </w:rPr>
        <w:t>).</w:t>
      </w:r>
    </w:p>
    <w:p w:rsidR="002C3029" w:rsidRPr="00FE0627" w:rsidRDefault="00450A37" w:rsidP="00450A37">
      <w:pPr>
        <w:pStyle w:val="ListParagraph"/>
        <w:numPr>
          <w:ilvl w:val="1"/>
          <w:numId w:val="47"/>
        </w:numPr>
        <w:rPr>
          <w:i/>
          <w:sz w:val="22"/>
        </w:rPr>
      </w:pPr>
      <w:r w:rsidRPr="00222FEF">
        <w:rPr>
          <w:sz w:val="22"/>
        </w:rPr>
        <w:t>Find the path where it is installed</w:t>
      </w:r>
      <w:r w:rsidR="000A28BE">
        <w:rPr>
          <w:sz w:val="22"/>
        </w:rPr>
        <w:t>.</w:t>
      </w:r>
      <w:r w:rsidR="000A28BE">
        <w:rPr>
          <w:sz w:val="22"/>
        </w:rPr>
        <w:br/>
      </w:r>
      <w:r w:rsidRPr="00786D6E">
        <w:rPr>
          <w:i/>
          <w:color w:val="7A6A60" w:themeColor="accent3"/>
          <w:sz w:val="22"/>
        </w:rPr>
        <w:t>(usually C:\Program Files\MySQL\MySQL Server 5.6\bin</w:t>
      </w:r>
      <w:r w:rsidR="002C3029" w:rsidRPr="00786D6E">
        <w:rPr>
          <w:i/>
          <w:color w:val="7A6A60" w:themeColor="accent3"/>
          <w:sz w:val="22"/>
        </w:rPr>
        <w:t>)</w:t>
      </w:r>
    </w:p>
    <w:p w:rsidR="00DF731C" w:rsidRPr="00222FEF" w:rsidRDefault="002C3029" w:rsidP="00450A37">
      <w:pPr>
        <w:pStyle w:val="ListParagraph"/>
        <w:numPr>
          <w:ilvl w:val="1"/>
          <w:numId w:val="47"/>
        </w:numPr>
        <w:rPr>
          <w:sz w:val="22"/>
        </w:rPr>
      </w:pPr>
      <w:r w:rsidRPr="00222FEF">
        <w:rPr>
          <w:sz w:val="22"/>
        </w:rPr>
        <w:t>R</w:t>
      </w:r>
      <w:r w:rsidR="00450A37" w:rsidRPr="00222FEF">
        <w:rPr>
          <w:sz w:val="22"/>
        </w:rPr>
        <w:t xml:space="preserve">un a command window there. </w:t>
      </w:r>
    </w:p>
    <w:p w:rsidR="002C3029" w:rsidRPr="00222FEF" w:rsidRDefault="002C3029" w:rsidP="00450A37">
      <w:pPr>
        <w:pStyle w:val="ListParagraph"/>
        <w:numPr>
          <w:ilvl w:val="1"/>
          <w:numId w:val="47"/>
        </w:numPr>
        <w:rPr>
          <w:sz w:val="22"/>
        </w:rPr>
      </w:pPr>
      <w:r w:rsidRPr="00222FEF">
        <w:rPr>
          <w:sz w:val="22"/>
        </w:rPr>
        <w:t>Run the command: mysql –u root –p</w:t>
      </w:r>
    </w:p>
    <w:p w:rsidR="002C3029" w:rsidRPr="00222FEF" w:rsidRDefault="002C3029" w:rsidP="00450A37">
      <w:pPr>
        <w:pStyle w:val="ListParagraph"/>
        <w:numPr>
          <w:ilvl w:val="1"/>
          <w:numId w:val="47"/>
        </w:numPr>
        <w:rPr>
          <w:sz w:val="22"/>
        </w:rPr>
      </w:pPr>
      <w:r w:rsidRPr="00222FEF">
        <w:rPr>
          <w:sz w:val="22"/>
        </w:rPr>
        <w:t>Type “admin” as password</w:t>
      </w:r>
    </w:p>
    <w:p w:rsidR="00DF731C" w:rsidRPr="00222FEF" w:rsidRDefault="00DF731C" w:rsidP="00450A37">
      <w:pPr>
        <w:pStyle w:val="ListParagraph"/>
        <w:numPr>
          <w:ilvl w:val="0"/>
          <w:numId w:val="47"/>
        </w:numPr>
        <w:rPr>
          <w:sz w:val="22"/>
        </w:rPr>
      </w:pPr>
      <w:r w:rsidRPr="00222FEF">
        <w:rPr>
          <w:sz w:val="22"/>
        </w:rPr>
        <w:t>Run the jar file: LetsTalkServer.jar</w:t>
      </w:r>
      <w:r w:rsidR="00E140C7" w:rsidRPr="00222FEF">
        <w:rPr>
          <w:sz w:val="22"/>
        </w:rPr>
        <w:t xml:space="preserve"> (this will start the server</w:t>
      </w:r>
      <w:r w:rsidR="00945559" w:rsidRPr="00222FEF">
        <w:rPr>
          <w:sz w:val="22"/>
        </w:rPr>
        <w:t xml:space="preserve"> – run this only once</w:t>
      </w:r>
      <w:r w:rsidR="00E140C7" w:rsidRPr="00222FEF">
        <w:rPr>
          <w:sz w:val="22"/>
        </w:rPr>
        <w:t>)</w:t>
      </w:r>
      <w:r w:rsidR="00945559" w:rsidRPr="00222FEF">
        <w:rPr>
          <w:sz w:val="22"/>
        </w:rPr>
        <w:t>.</w:t>
      </w:r>
    </w:p>
    <w:p w:rsidR="00DF731C" w:rsidRPr="00222FEF" w:rsidRDefault="00DF731C" w:rsidP="00450A37">
      <w:pPr>
        <w:pStyle w:val="ListParagraph"/>
        <w:numPr>
          <w:ilvl w:val="0"/>
          <w:numId w:val="47"/>
        </w:numPr>
        <w:rPr>
          <w:sz w:val="22"/>
        </w:rPr>
      </w:pPr>
      <w:r w:rsidRPr="00222FEF">
        <w:rPr>
          <w:sz w:val="22"/>
        </w:rPr>
        <w:t>Run the jar file: LetsTalk.jar</w:t>
      </w:r>
      <w:r w:rsidR="00E140C7" w:rsidRPr="00222FEF">
        <w:rPr>
          <w:sz w:val="22"/>
        </w:rPr>
        <w:t xml:space="preserve"> (this will start the client</w:t>
      </w:r>
      <w:r w:rsidR="00814787">
        <w:rPr>
          <w:sz w:val="22"/>
        </w:rPr>
        <w:t>)</w:t>
      </w:r>
    </w:p>
    <w:p w:rsidR="002C496B" w:rsidRPr="00222FEF" w:rsidRDefault="00DF731C" w:rsidP="002C496B">
      <w:pPr>
        <w:pStyle w:val="ListParagraph"/>
        <w:numPr>
          <w:ilvl w:val="0"/>
          <w:numId w:val="47"/>
        </w:numPr>
        <w:rPr>
          <w:sz w:val="22"/>
        </w:rPr>
      </w:pPr>
      <w:r w:rsidRPr="00222FEF">
        <w:rPr>
          <w:sz w:val="22"/>
        </w:rPr>
        <w:t>In the login window appeared, enter as credentials</w:t>
      </w:r>
      <w:r w:rsidR="00AC2E33" w:rsidRPr="00222FEF">
        <w:rPr>
          <w:sz w:val="22"/>
        </w:rPr>
        <w:t xml:space="preserve"> (you will have admin rights)</w:t>
      </w:r>
      <w:r w:rsidRPr="00222FEF">
        <w:rPr>
          <w:sz w:val="22"/>
        </w:rPr>
        <w:t>:</w:t>
      </w:r>
    </w:p>
    <w:p w:rsidR="002C496B" w:rsidRPr="00222FEF" w:rsidRDefault="00DF731C" w:rsidP="002C496B">
      <w:pPr>
        <w:pStyle w:val="ListParagraph"/>
        <w:numPr>
          <w:ilvl w:val="1"/>
          <w:numId w:val="47"/>
        </w:numPr>
        <w:rPr>
          <w:sz w:val="22"/>
        </w:rPr>
      </w:pPr>
      <w:r w:rsidRPr="00222FEF">
        <w:rPr>
          <w:sz w:val="22"/>
        </w:rPr>
        <w:t xml:space="preserve">Username: </w:t>
      </w:r>
      <w:r w:rsidR="008F2430" w:rsidRPr="00222FEF">
        <w:rPr>
          <w:sz w:val="22"/>
        </w:rPr>
        <w:t>admin</w:t>
      </w:r>
    </w:p>
    <w:p w:rsidR="00DF731C" w:rsidRPr="00222FEF" w:rsidRDefault="00DF731C" w:rsidP="002C496B">
      <w:pPr>
        <w:pStyle w:val="ListParagraph"/>
        <w:numPr>
          <w:ilvl w:val="1"/>
          <w:numId w:val="47"/>
        </w:numPr>
        <w:rPr>
          <w:sz w:val="22"/>
        </w:rPr>
      </w:pPr>
      <w:r w:rsidRPr="00222FEF">
        <w:rPr>
          <w:sz w:val="22"/>
        </w:rPr>
        <w:t xml:space="preserve">Password: </w:t>
      </w:r>
      <w:r w:rsidR="008F2430" w:rsidRPr="00222FEF">
        <w:rPr>
          <w:sz w:val="22"/>
        </w:rPr>
        <w:t>admin</w:t>
      </w:r>
    </w:p>
    <w:p w:rsidR="00DF731C" w:rsidRDefault="00DF731C" w:rsidP="00450A37">
      <w:pPr>
        <w:pStyle w:val="ListParagraph"/>
        <w:numPr>
          <w:ilvl w:val="0"/>
          <w:numId w:val="47"/>
        </w:numPr>
        <w:rPr>
          <w:sz w:val="22"/>
        </w:rPr>
      </w:pPr>
      <w:r w:rsidRPr="00222FEF">
        <w:rPr>
          <w:sz w:val="22"/>
        </w:rPr>
        <w:t>The main window of the application should appear.</w:t>
      </w:r>
    </w:p>
    <w:p w:rsidR="00BF3E2E" w:rsidRPr="00BF3E2E" w:rsidRDefault="00BF3E2E" w:rsidP="00BF3E2E">
      <w:pPr>
        <w:ind w:left="360"/>
        <w:rPr>
          <w:sz w:val="22"/>
        </w:rPr>
      </w:pPr>
      <w:r>
        <w:rPr>
          <w:noProof/>
          <w:sz w:val="22"/>
          <w:lang w:val="en-GB" w:eastAsia="en-GB"/>
        </w:rPr>
        <w:drawing>
          <wp:inline distT="0" distB="0" distL="0" distR="0">
            <wp:extent cx="5943600" cy="34366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a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352" w:rsidRPr="00222FEF" w:rsidRDefault="00621352" w:rsidP="00DF731C">
      <w:pPr>
        <w:rPr>
          <w:sz w:val="22"/>
        </w:rPr>
      </w:pPr>
    </w:p>
    <w:sectPr w:rsidR="00621352" w:rsidRPr="00222FEF" w:rsidSect="00AD3430">
      <w:headerReference w:type="default" r:id="rId18"/>
      <w:footerReference w:type="default" r:id="rId19"/>
      <w:pgSz w:w="12240" w:h="15840" w:code="1"/>
      <w:pgMar w:top="1440" w:right="1440" w:bottom="1440" w:left="1440" w:header="862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060" w:rsidRDefault="00EA4060">
      <w:pPr>
        <w:spacing w:after="0" w:line="240" w:lineRule="auto"/>
      </w:pPr>
      <w:r>
        <w:separator/>
      </w:r>
    </w:p>
  </w:endnote>
  <w:endnote w:type="continuationSeparator" w:id="0">
    <w:p w:rsidR="00EA4060" w:rsidRDefault="00EA4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5A4" w:rsidRDefault="00A135A4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C1537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060" w:rsidRDefault="00EA4060">
      <w:pPr>
        <w:spacing w:after="0" w:line="240" w:lineRule="auto"/>
      </w:pPr>
      <w:r>
        <w:separator/>
      </w:r>
    </w:p>
  </w:footnote>
  <w:footnote w:type="continuationSeparator" w:id="0">
    <w:p w:rsidR="00EA4060" w:rsidRDefault="00EA4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5A4" w:rsidRPr="00466D8A" w:rsidRDefault="007B52DB" w:rsidP="004C5988">
    <w:pPr>
      <w:spacing w:line="264" w:lineRule="auto"/>
      <w:rPr>
        <w:lang w:val="en-GB"/>
      </w:rPr>
    </w:pPr>
    <w:r>
      <w:rPr>
        <w:color w:val="7E97AD" w:themeColor="accent1"/>
        <w:lang w:val="en-GB"/>
      </w:rPr>
      <w:t>JUNE</w:t>
    </w:r>
    <w:r w:rsidR="001A1F68">
      <w:rPr>
        <w:color w:val="7E97AD" w:themeColor="accent1"/>
        <w:lang w:val="en-GB"/>
      </w:rPr>
      <w:t xml:space="preserve"> </w:t>
    </w:r>
    <w:r>
      <w:rPr>
        <w:color w:val="7E97AD" w:themeColor="accent1"/>
        <w:lang w:val="en-GB"/>
      </w:rPr>
      <w:t>01</w:t>
    </w:r>
    <w:r w:rsidR="00466D8A">
      <w:rPr>
        <w:color w:val="7E97AD" w:themeColor="accent1"/>
        <w:lang w:val="en-GB"/>
      </w:rPr>
      <w:t>, 2015</w:t>
    </w:r>
    <w:r w:rsidR="00A135A4" w:rsidRPr="004C5988">
      <w:rPr>
        <w:color w:val="7E97AD" w:themeColor="accent1"/>
        <w:lang w:val="el-GR"/>
      </w:rPr>
      <w:ptab w:relativeTo="margin" w:alignment="center" w:leader="none"/>
    </w:r>
    <w:r w:rsidR="005740E3">
      <w:rPr>
        <w:color w:val="7E97AD" w:themeColor="accent1"/>
        <w:lang w:val="en-GB"/>
      </w:rPr>
      <w:t>LetsTalk</w:t>
    </w:r>
    <w:r w:rsidR="00A135A4" w:rsidRPr="004C5988">
      <w:rPr>
        <w:color w:val="7E97AD" w:themeColor="accent1"/>
        <w:lang w:val="el-GR"/>
      </w:rPr>
      <w:ptab w:relativeTo="margin" w:alignment="right" w:leader="none"/>
    </w:r>
    <w:r w:rsidR="006A67FF">
      <w:rPr>
        <w:color w:val="7E97AD" w:themeColor="accent1"/>
        <w:lang w:val="en-GB"/>
      </w:rPr>
      <w:t>INSTALLATION GUIDE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BAFED2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AnnualReport"/>
  </w:abstractNum>
  <w:abstractNum w:abstractNumId="11" w15:restartNumberingAfterBreak="0">
    <w:nsid w:val="050D61C1"/>
    <w:multiLevelType w:val="hybridMultilevel"/>
    <w:tmpl w:val="CF58D8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2E329FC"/>
    <w:multiLevelType w:val="multilevel"/>
    <w:tmpl w:val="ECE81084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DC3584F"/>
    <w:multiLevelType w:val="multilevel"/>
    <w:tmpl w:val="2256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70A0013"/>
    <w:multiLevelType w:val="hybridMultilevel"/>
    <w:tmpl w:val="8C1C8B7C"/>
    <w:lvl w:ilvl="0" w:tplc="0CDCD36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4"/>
  </w:num>
  <w:num w:numId="16">
    <w:abstractNumId w:val="19"/>
  </w:num>
  <w:num w:numId="17">
    <w:abstractNumId w:val="12"/>
  </w:num>
  <w:num w:numId="18">
    <w:abstractNumId w:val="10"/>
  </w:num>
  <w:num w:numId="19">
    <w:abstractNumId w:val="17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8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9"/>
  </w:num>
  <w:num w:numId="34">
    <w:abstractNumId w:val="9"/>
  </w:num>
  <w:num w:numId="35">
    <w:abstractNumId w:val="9"/>
  </w:num>
  <w:num w:numId="36">
    <w:abstractNumId w:val="9"/>
  </w:num>
  <w:num w:numId="37">
    <w:abstractNumId w:val="9"/>
  </w:num>
  <w:num w:numId="38">
    <w:abstractNumId w:val="9"/>
  </w:num>
  <w:num w:numId="39">
    <w:abstractNumId w:val="9"/>
  </w:num>
  <w:num w:numId="40">
    <w:abstractNumId w:val="9"/>
  </w:num>
  <w:num w:numId="41">
    <w:abstractNumId w:val="9"/>
  </w:num>
  <w:num w:numId="42">
    <w:abstractNumId w:val="9"/>
  </w:num>
  <w:num w:numId="43">
    <w:abstractNumId w:val="9"/>
  </w:num>
  <w:num w:numId="44">
    <w:abstractNumId w:val="9"/>
  </w:num>
  <w:num w:numId="45">
    <w:abstractNumId w:val="15"/>
  </w:num>
  <w:num w:numId="46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21C"/>
    <w:rsid w:val="00001BC2"/>
    <w:rsid w:val="00007EC1"/>
    <w:rsid w:val="00027480"/>
    <w:rsid w:val="0003362C"/>
    <w:rsid w:val="00033AF9"/>
    <w:rsid w:val="0003472A"/>
    <w:rsid w:val="00046055"/>
    <w:rsid w:val="00050299"/>
    <w:rsid w:val="000542CF"/>
    <w:rsid w:val="000641CA"/>
    <w:rsid w:val="00072671"/>
    <w:rsid w:val="00081245"/>
    <w:rsid w:val="00085BAE"/>
    <w:rsid w:val="00093035"/>
    <w:rsid w:val="00094C0D"/>
    <w:rsid w:val="00097A3D"/>
    <w:rsid w:val="000A19CA"/>
    <w:rsid w:val="000A28BE"/>
    <w:rsid w:val="000A6177"/>
    <w:rsid w:val="000B4655"/>
    <w:rsid w:val="000C01A0"/>
    <w:rsid w:val="000C2DD5"/>
    <w:rsid w:val="000C419E"/>
    <w:rsid w:val="000C4829"/>
    <w:rsid w:val="000C539E"/>
    <w:rsid w:val="000C6723"/>
    <w:rsid w:val="000D2036"/>
    <w:rsid w:val="000D55D4"/>
    <w:rsid w:val="000F063D"/>
    <w:rsid w:val="000F0D87"/>
    <w:rsid w:val="000F3201"/>
    <w:rsid w:val="000F5C3B"/>
    <w:rsid w:val="000F66BE"/>
    <w:rsid w:val="000F7017"/>
    <w:rsid w:val="000F73DB"/>
    <w:rsid w:val="0010020C"/>
    <w:rsid w:val="001104DE"/>
    <w:rsid w:val="001118D4"/>
    <w:rsid w:val="001119A7"/>
    <w:rsid w:val="0011430A"/>
    <w:rsid w:val="00117BFA"/>
    <w:rsid w:val="00117D7A"/>
    <w:rsid w:val="001223E5"/>
    <w:rsid w:val="00132D94"/>
    <w:rsid w:val="00142347"/>
    <w:rsid w:val="00142B98"/>
    <w:rsid w:val="00151C09"/>
    <w:rsid w:val="00152225"/>
    <w:rsid w:val="00154295"/>
    <w:rsid w:val="0015553F"/>
    <w:rsid w:val="00157862"/>
    <w:rsid w:val="00162856"/>
    <w:rsid w:val="001759EB"/>
    <w:rsid w:val="00180C83"/>
    <w:rsid w:val="00182384"/>
    <w:rsid w:val="00184F89"/>
    <w:rsid w:val="0018530F"/>
    <w:rsid w:val="001876A7"/>
    <w:rsid w:val="001930B9"/>
    <w:rsid w:val="00197DE7"/>
    <w:rsid w:val="001A175B"/>
    <w:rsid w:val="001A1F68"/>
    <w:rsid w:val="001A455C"/>
    <w:rsid w:val="001A5858"/>
    <w:rsid w:val="001A6888"/>
    <w:rsid w:val="001B1732"/>
    <w:rsid w:val="001B2B3E"/>
    <w:rsid w:val="001B4956"/>
    <w:rsid w:val="001B4A97"/>
    <w:rsid w:val="001B4EFA"/>
    <w:rsid w:val="001C50C0"/>
    <w:rsid w:val="001D09CB"/>
    <w:rsid w:val="001D1A68"/>
    <w:rsid w:val="001D2EAF"/>
    <w:rsid w:val="001D7447"/>
    <w:rsid w:val="001E71B8"/>
    <w:rsid w:val="001F163A"/>
    <w:rsid w:val="001F30F9"/>
    <w:rsid w:val="001F3523"/>
    <w:rsid w:val="001F7DEF"/>
    <w:rsid w:val="0020353C"/>
    <w:rsid w:val="00203FDD"/>
    <w:rsid w:val="002044ED"/>
    <w:rsid w:val="00205DF1"/>
    <w:rsid w:val="00205ED3"/>
    <w:rsid w:val="002078C6"/>
    <w:rsid w:val="00210511"/>
    <w:rsid w:val="00211774"/>
    <w:rsid w:val="002134FD"/>
    <w:rsid w:val="00222FEF"/>
    <w:rsid w:val="00232A29"/>
    <w:rsid w:val="0023707C"/>
    <w:rsid w:val="00240157"/>
    <w:rsid w:val="00244A3F"/>
    <w:rsid w:val="00246049"/>
    <w:rsid w:val="002478B9"/>
    <w:rsid w:val="00251A24"/>
    <w:rsid w:val="00256B34"/>
    <w:rsid w:val="00266A83"/>
    <w:rsid w:val="002743C2"/>
    <w:rsid w:val="00283215"/>
    <w:rsid w:val="002B36E8"/>
    <w:rsid w:val="002B3D10"/>
    <w:rsid w:val="002C2BB4"/>
    <w:rsid w:val="002C3029"/>
    <w:rsid w:val="002C4904"/>
    <w:rsid w:val="002C496B"/>
    <w:rsid w:val="002C54BC"/>
    <w:rsid w:val="002C65CE"/>
    <w:rsid w:val="002C6AF4"/>
    <w:rsid w:val="002D1FA8"/>
    <w:rsid w:val="002D4628"/>
    <w:rsid w:val="002E4E01"/>
    <w:rsid w:val="002F2BC8"/>
    <w:rsid w:val="003009A2"/>
    <w:rsid w:val="00300E23"/>
    <w:rsid w:val="00304690"/>
    <w:rsid w:val="00304A56"/>
    <w:rsid w:val="00305B71"/>
    <w:rsid w:val="003064E6"/>
    <w:rsid w:val="00306AD8"/>
    <w:rsid w:val="00317563"/>
    <w:rsid w:val="00321E0A"/>
    <w:rsid w:val="0032238F"/>
    <w:rsid w:val="00323E6C"/>
    <w:rsid w:val="00324D04"/>
    <w:rsid w:val="00327CC1"/>
    <w:rsid w:val="00331395"/>
    <w:rsid w:val="0033246D"/>
    <w:rsid w:val="003402CF"/>
    <w:rsid w:val="00342EB9"/>
    <w:rsid w:val="00343901"/>
    <w:rsid w:val="00346438"/>
    <w:rsid w:val="00350E0A"/>
    <w:rsid w:val="00350FA2"/>
    <w:rsid w:val="00352B0E"/>
    <w:rsid w:val="0035427A"/>
    <w:rsid w:val="003571C7"/>
    <w:rsid w:val="00360353"/>
    <w:rsid w:val="00363ACE"/>
    <w:rsid w:val="00370709"/>
    <w:rsid w:val="003722A1"/>
    <w:rsid w:val="00394AD6"/>
    <w:rsid w:val="00397BC9"/>
    <w:rsid w:val="003A3320"/>
    <w:rsid w:val="003A411D"/>
    <w:rsid w:val="003A7B49"/>
    <w:rsid w:val="003C314E"/>
    <w:rsid w:val="003C340C"/>
    <w:rsid w:val="003C4D97"/>
    <w:rsid w:val="003C5416"/>
    <w:rsid w:val="003C633C"/>
    <w:rsid w:val="003D6059"/>
    <w:rsid w:val="003D6083"/>
    <w:rsid w:val="003E1157"/>
    <w:rsid w:val="003E158C"/>
    <w:rsid w:val="003E4A7B"/>
    <w:rsid w:val="003E6920"/>
    <w:rsid w:val="003E7579"/>
    <w:rsid w:val="003F02EF"/>
    <w:rsid w:val="003F0460"/>
    <w:rsid w:val="0040300C"/>
    <w:rsid w:val="00410C0F"/>
    <w:rsid w:val="00412BD3"/>
    <w:rsid w:val="00414AD5"/>
    <w:rsid w:val="004165F9"/>
    <w:rsid w:val="00423880"/>
    <w:rsid w:val="00430D6D"/>
    <w:rsid w:val="00433C6A"/>
    <w:rsid w:val="0043624C"/>
    <w:rsid w:val="004363E7"/>
    <w:rsid w:val="0043649C"/>
    <w:rsid w:val="00443233"/>
    <w:rsid w:val="004438A2"/>
    <w:rsid w:val="00447AA0"/>
    <w:rsid w:val="00450A37"/>
    <w:rsid w:val="004519F6"/>
    <w:rsid w:val="0046169C"/>
    <w:rsid w:val="0046289F"/>
    <w:rsid w:val="00466D8A"/>
    <w:rsid w:val="00476C66"/>
    <w:rsid w:val="004778D2"/>
    <w:rsid w:val="0048092E"/>
    <w:rsid w:val="00480CA7"/>
    <w:rsid w:val="00481F42"/>
    <w:rsid w:val="0048444A"/>
    <w:rsid w:val="004879D9"/>
    <w:rsid w:val="00497AF8"/>
    <w:rsid w:val="004A0324"/>
    <w:rsid w:val="004B10A8"/>
    <w:rsid w:val="004C182B"/>
    <w:rsid w:val="004C5988"/>
    <w:rsid w:val="004D0616"/>
    <w:rsid w:val="004E4549"/>
    <w:rsid w:val="004E5BB7"/>
    <w:rsid w:val="004E7FF7"/>
    <w:rsid w:val="004F017E"/>
    <w:rsid w:val="004F242E"/>
    <w:rsid w:val="004F4EE1"/>
    <w:rsid w:val="00503462"/>
    <w:rsid w:val="00504C0F"/>
    <w:rsid w:val="0050503A"/>
    <w:rsid w:val="005143F9"/>
    <w:rsid w:val="0052582E"/>
    <w:rsid w:val="005276AD"/>
    <w:rsid w:val="00533EE7"/>
    <w:rsid w:val="00540558"/>
    <w:rsid w:val="00540570"/>
    <w:rsid w:val="00542352"/>
    <w:rsid w:val="00546673"/>
    <w:rsid w:val="0055009F"/>
    <w:rsid w:val="00555117"/>
    <w:rsid w:val="00557DEF"/>
    <w:rsid w:val="00560B64"/>
    <w:rsid w:val="005620C1"/>
    <w:rsid w:val="00563A09"/>
    <w:rsid w:val="005740E3"/>
    <w:rsid w:val="00575DCA"/>
    <w:rsid w:val="00576B91"/>
    <w:rsid w:val="00583F71"/>
    <w:rsid w:val="0059093C"/>
    <w:rsid w:val="00590EB8"/>
    <w:rsid w:val="005920C6"/>
    <w:rsid w:val="0059631B"/>
    <w:rsid w:val="00597943"/>
    <w:rsid w:val="00597A6E"/>
    <w:rsid w:val="005A0C6A"/>
    <w:rsid w:val="005A41E3"/>
    <w:rsid w:val="005A67AC"/>
    <w:rsid w:val="005B03BF"/>
    <w:rsid w:val="005B56DB"/>
    <w:rsid w:val="005C1537"/>
    <w:rsid w:val="005C7BE7"/>
    <w:rsid w:val="005D4921"/>
    <w:rsid w:val="005D4A7A"/>
    <w:rsid w:val="005D59AE"/>
    <w:rsid w:val="005D6394"/>
    <w:rsid w:val="005D647F"/>
    <w:rsid w:val="005D7FC1"/>
    <w:rsid w:val="005E135A"/>
    <w:rsid w:val="005E738A"/>
    <w:rsid w:val="005F3645"/>
    <w:rsid w:val="00600F32"/>
    <w:rsid w:val="00610E6F"/>
    <w:rsid w:val="006110E5"/>
    <w:rsid w:val="00615660"/>
    <w:rsid w:val="00621352"/>
    <w:rsid w:val="00621E32"/>
    <w:rsid w:val="006261A7"/>
    <w:rsid w:val="00630D55"/>
    <w:rsid w:val="006314D7"/>
    <w:rsid w:val="00635CDA"/>
    <w:rsid w:val="00640AC8"/>
    <w:rsid w:val="00643776"/>
    <w:rsid w:val="006509C4"/>
    <w:rsid w:val="00651EDC"/>
    <w:rsid w:val="00653B63"/>
    <w:rsid w:val="00654EC4"/>
    <w:rsid w:val="00660177"/>
    <w:rsid w:val="006608FA"/>
    <w:rsid w:val="00660D72"/>
    <w:rsid w:val="00661F4B"/>
    <w:rsid w:val="0066771C"/>
    <w:rsid w:val="00671954"/>
    <w:rsid w:val="00672BD8"/>
    <w:rsid w:val="00673ED2"/>
    <w:rsid w:val="00675C52"/>
    <w:rsid w:val="0068379C"/>
    <w:rsid w:val="00694787"/>
    <w:rsid w:val="006A2055"/>
    <w:rsid w:val="006A67FF"/>
    <w:rsid w:val="006A735D"/>
    <w:rsid w:val="006B3A33"/>
    <w:rsid w:val="006B50BC"/>
    <w:rsid w:val="006D76CC"/>
    <w:rsid w:val="006E18F5"/>
    <w:rsid w:val="006E2816"/>
    <w:rsid w:val="006E519D"/>
    <w:rsid w:val="006F0296"/>
    <w:rsid w:val="006F0B30"/>
    <w:rsid w:val="006F2B29"/>
    <w:rsid w:val="006F3EE6"/>
    <w:rsid w:val="00702532"/>
    <w:rsid w:val="0070661E"/>
    <w:rsid w:val="00713D9D"/>
    <w:rsid w:val="00714A83"/>
    <w:rsid w:val="00714F9E"/>
    <w:rsid w:val="00716523"/>
    <w:rsid w:val="00716BC0"/>
    <w:rsid w:val="007227DA"/>
    <w:rsid w:val="0072782C"/>
    <w:rsid w:val="0073621F"/>
    <w:rsid w:val="00744173"/>
    <w:rsid w:val="007478EB"/>
    <w:rsid w:val="00751C38"/>
    <w:rsid w:val="0075221C"/>
    <w:rsid w:val="007540B8"/>
    <w:rsid w:val="00755C52"/>
    <w:rsid w:val="007578C1"/>
    <w:rsid w:val="00757F94"/>
    <w:rsid w:val="00762E61"/>
    <w:rsid w:val="0077396E"/>
    <w:rsid w:val="00775582"/>
    <w:rsid w:val="00775BE0"/>
    <w:rsid w:val="00786D6E"/>
    <w:rsid w:val="007A0D25"/>
    <w:rsid w:val="007A6D60"/>
    <w:rsid w:val="007B52DB"/>
    <w:rsid w:val="007B5C94"/>
    <w:rsid w:val="007C1F88"/>
    <w:rsid w:val="007C4456"/>
    <w:rsid w:val="007C5EFA"/>
    <w:rsid w:val="007C73B3"/>
    <w:rsid w:val="007D0719"/>
    <w:rsid w:val="007D0935"/>
    <w:rsid w:val="007D0AD8"/>
    <w:rsid w:val="007D1C8C"/>
    <w:rsid w:val="007D5FB1"/>
    <w:rsid w:val="007D7E63"/>
    <w:rsid w:val="007E116F"/>
    <w:rsid w:val="007E1360"/>
    <w:rsid w:val="007E29DE"/>
    <w:rsid w:val="007E46D4"/>
    <w:rsid w:val="007E5AE5"/>
    <w:rsid w:val="007F1198"/>
    <w:rsid w:val="007F652A"/>
    <w:rsid w:val="00802513"/>
    <w:rsid w:val="00814787"/>
    <w:rsid w:val="00816A85"/>
    <w:rsid w:val="00833B88"/>
    <w:rsid w:val="008413D0"/>
    <w:rsid w:val="00850FD3"/>
    <w:rsid w:val="0085188B"/>
    <w:rsid w:val="00852A35"/>
    <w:rsid w:val="00864B30"/>
    <w:rsid w:val="00865DC4"/>
    <w:rsid w:val="008704DF"/>
    <w:rsid w:val="00877CC0"/>
    <w:rsid w:val="00881C11"/>
    <w:rsid w:val="008831C5"/>
    <w:rsid w:val="008905BC"/>
    <w:rsid w:val="00896E33"/>
    <w:rsid w:val="0089782A"/>
    <w:rsid w:val="008A49F3"/>
    <w:rsid w:val="008A6C0A"/>
    <w:rsid w:val="008B44FC"/>
    <w:rsid w:val="008B4894"/>
    <w:rsid w:val="008B69D4"/>
    <w:rsid w:val="008C13AF"/>
    <w:rsid w:val="008C5054"/>
    <w:rsid w:val="008D18A7"/>
    <w:rsid w:val="008D1EA7"/>
    <w:rsid w:val="008D47B2"/>
    <w:rsid w:val="008E3812"/>
    <w:rsid w:val="008E62E9"/>
    <w:rsid w:val="008F1F95"/>
    <w:rsid w:val="008F2430"/>
    <w:rsid w:val="008F286B"/>
    <w:rsid w:val="008F358E"/>
    <w:rsid w:val="008F3ABB"/>
    <w:rsid w:val="008F73EC"/>
    <w:rsid w:val="008F7F3C"/>
    <w:rsid w:val="0090047B"/>
    <w:rsid w:val="00901234"/>
    <w:rsid w:val="009059C1"/>
    <w:rsid w:val="00911E3C"/>
    <w:rsid w:val="009241B7"/>
    <w:rsid w:val="0094026F"/>
    <w:rsid w:val="00945559"/>
    <w:rsid w:val="00947D02"/>
    <w:rsid w:val="00953D92"/>
    <w:rsid w:val="009616EA"/>
    <w:rsid w:val="00963EF2"/>
    <w:rsid w:val="009730C5"/>
    <w:rsid w:val="0097512F"/>
    <w:rsid w:val="0097786A"/>
    <w:rsid w:val="00985ABB"/>
    <w:rsid w:val="009915D8"/>
    <w:rsid w:val="009A2DAF"/>
    <w:rsid w:val="009A4609"/>
    <w:rsid w:val="009B280A"/>
    <w:rsid w:val="009C0B2A"/>
    <w:rsid w:val="009C5DDE"/>
    <w:rsid w:val="009D4452"/>
    <w:rsid w:val="009D5E3E"/>
    <w:rsid w:val="009D7702"/>
    <w:rsid w:val="009E1D3A"/>
    <w:rsid w:val="009F2FC4"/>
    <w:rsid w:val="009F3CB1"/>
    <w:rsid w:val="00A025A7"/>
    <w:rsid w:val="00A0308D"/>
    <w:rsid w:val="00A03822"/>
    <w:rsid w:val="00A11E25"/>
    <w:rsid w:val="00A135A4"/>
    <w:rsid w:val="00A252A1"/>
    <w:rsid w:val="00A2659C"/>
    <w:rsid w:val="00A35186"/>
    <w:rsid w:val="00A46A0B"/>
    <w:rsid w:val="00A54B92"/>
    <w:rsid w:val="00A55F92"/>
    <w:rsid w:val="00A57292"/>
    <w:rsid w:val="00A604F9"/>
    <w:rsid w:val="00A63300"/>
    <w:rsid w:val="00A6378B"/>
    <w:rsid w:val="00A6797E"/>
    <w:rsid w:val="00A70680"/>
    <w:rsid w:val="00A72C41"/>
    <w:rsid w:val="00A859F8"/>
    <w:rsid w:val="00AA6D35"/>
    <w:rsid w:val="00AA7AB5"/>
    <w:rsid w:val="00AB2F78"/>
    <w:rsid w:val="00AB36E0"/>
    <w:rsid w:val="00AB6DD8"/>
    <w:rsid w:val="00AC2E33"/>
    <w:rsid w:val="00AC6655"/>
    <w:rsid w:val="00AC7466"/>
    <w:rsid w:val="00AD3430"/>
    <w:rsid w:val="00AD3460"/>
    <w:rsid w:val="00AD701C"/>
    <w:rsid w:val="00AD7CAD"/>
    <w:rsid w:val="00AE2CC9"/>
    <w:rsid w:val="00AE627B"/>
    <w:rsid w:val="00AF1F62"/>
    <w:rsid w:val="00B05A0B"/>
    <w:rsid w:val="00B073E6"/>
    <w:rsid w:val="00B11BEC"/>
    <w:rsid w:val="00B149EE"/>
    <w:rsid w:val="00B164E9"/>
    <w:rsid w:val="00B22F6F"/>
    <w:rsid w:val="00B25326"/>
    <w:rsid w:val="00B30EC2"/>
    <w:rsid w:val="00B313D3"/>
    <w:rsid w:val="00B316FC"/>
    <w:rsid w:val="00B43C87"/>
    <w:rsid w:val="00B519BD"/>
    <w:rsid w:val="00B52E8C"/>
    <w:rsid w:val="00B534CC"/>
    <w:rsid w:val="00B56BBC"/>
    <w:rsid w:val="00B60048"/>
    <w:rsid w:val="00B66D74"/>
    <w:rsid w:val="00B74A06"/>
    <w:rsid w:val="00B761E7"/>
    <w:rsid w:val="00B80AF4"/>
    <w:rsid w:val="00B87E72"/>
    <w:rsid w:val="00BB2286"/>
    <w:rsid w:val="00BB3557"/>
    <w:rsid w:val="00BC3A27"/>
    <w:rsid w:val="00BD1AD7"/>
    <w:rsid w:val="00BD325A"/>
    <w:rsid w:val="00BD7FD6"/>
    <w:rsid w:val="00BE66DF"/>
    <w:rsid w:val="00BF3E2E"/>
    <w:rsid w:val="00BF60E5"/>
    <w:rsid w:val="00BF7C2C"/>
    <w:rsid w:val="00C014A9"/>
    <w:rsid w:val="00C01685"/>
    <w:rsid w:val="00C01CE7"/>
    <w:rsid w:val="00C021B9"/>
    <w:rsid w:val="00C065AD"/>
    <w:rsid w:val="00C23B61"/>
    <w:rsid w:val="00C26032"/>
    <w:rsid w:val="00C26A21"/>
    <w:rsid w:val="00C34CAC"/>
    <w:rsid w:val="00C446D6"/>
    <w:rsid w:val="00C44CCC"/>
    <w:rsid w:val="00C74F60"/>
    <w:rsid w:val="00C83F3C"/>
    <w:rsid w:val="00C8501D"/>
    <w:rsid w:val="00C86CA4"/>
    <w:rsid w:val="00C9179F"/>
    <w:rsid w:val="00C93037"/>
    <w:rsid w:val="00CA2D9F"/>
    <w:rsid w:val="00CA762D"/>
    <w:rsid w:val="00CA7BA5"/>
    <w:rsid w:val="00CC28BF"/>
    <w:rsid w:val="00CC2B14"/>
    <w:rsid w:val="00CF1194"/>
    <w:rsid w:val="00CF1EFC"/>
    <w:rsid w:val="00CF6374"/>
    <w:rsid w:val="00CF7EDA"/>
    <w:rsid w:val="00CF7FB1"/>
    <w:rsid w:val="00D01B67"/>
    <w:rsid w:val="00D056E3"/>
    <w:rsid w:val="00D0626B"/>
    <w:rsid w:val="00D072F2"/>
    <w:rsid w:val="00D16410"/>
    <w:rsid w:val="00D22E4A"/>
    <w:rsid w:val="00D33CF0"/>
    <w:rsid w:val="00D367CF"/>
    <w:rsid w:val="00D5038D"/>
    <w:rsid w:val="00D53B64"/>
    <w:rsid w:val="00D5603D"/>
    <w:rsid w:val="00D65603"/>
    <w:rsid w:val="00D80EDB"/>
    <w:rsid w:val="00D86164"/>
    <w:rsid w:val="00D86ECB"/>
    <w:rsid w:val="00D8794D"/>
    <w:rsid w:val="00D956D2"/>
    <w:rsid w:val="00D96BAC"/>
    <w:rsid w:val="00D97969"/>
    <w:rsid w:val="00DA4E89"/>
    <w:rsid w:val="00DA6A89"/>
    <w:rsid w:val="00DB1304"/>
    <w:rsid w:val="00DB6286"/>
    <w:rsid w:val="00DC0A98"/>
    <w:rsid w:val="00DC18F7"/>
    <w:rsid w:val="00DD5068"/>
    <w:rsid w:val="00DE3968"/>
    <w:rsid w:val="00DE3F4E"/>
    <w:rsid w:val="00DE522F"/>
    <w:rsid w:val="00DF2562"/>
    <w:rsid w:val="00DF3BA9"/>
    <w:rsid w:val="00DF41A2"/>
    <w:rsid w:val="00DF5B41"/>
    <w:rsid w:val="00DF6437"/>
    <w:rsid w:val="00DF6482"/>
    <w:rsid w:val="00DF656B"/>
    <w:rsid w:val="00DF6EEE"/>
    <w:rsid w:val="00DF731C"/>
    <w:rsid w:val="00E002D5"/>
    <w:rsid w:val="00E02BCF"/>
    <w:rsid w:val="00E06573"/>
    <w:rsid w:val="00E066B9"/>
    <w:rsid w:val="00E0716D"/>
    <w:rsid w:val="00E124C8"/>
    <w:rsid w:val="00E1394A"/>
    <w:rsid w:val="00E140C7"/>
    <w:rsid w:val="00E15114"/>
    <w:rsid w:val="00E1611C"/>
    <w:rsid w:val="00E2489D"/>
    <w:rsid w:val="00E2501B"/>
    <w:rsid w:val="00E30A87"/>
    <w:rsid w:val="00E3759F"/>
    <w:rsid w:val="00E46449"/>
    <w:rsid w:val="00E51528"/>
    <w:rsid w:val="00E564E5"/>
    <w:rsid w:val="00E56FFC"/>
    <w:rsid w:val="00E607B6"/>
    <w:rsid w:val="00E629B2"/>
    <w:rsid w:val="00E704C1"/>
    <w:rsid w:val="00E70802"/>
    <w:rsid w:val="00E7418C"/>
    <w:rsid w:val="00E74E09"/>
    <w:rsid w:val="00E81C87"/>
    <w:rsid w:val="00E83523"/>
    <w:rsid w:val="00E87278"/>
    <w:rsid w:val="00E97139"/>
    <w:rsid w:val="00EA0428"/>
    <w:rsid w:val="00EA1463"/>
    <w:rsid w:val="00EA2D27"/>
    <w:rsid w:val="00EA4060"/>
    <w:rsid w:val="00EB76B4"/>
    <w:rsid w:val="00EC0260"/>
    <w:rsid w:val="00EC1A46"/>
    <w:rsid w:val="00EC4764"/>
    <w:rsid w:val="00ED0604"/>
    <w:rsid w:val="00EE26A7"/>
    <w:rsid w:val="00EF05AC"/>
    <w:rsid w:val="00EF4B15"/>
    <w:rsid w:val="00F051CF"/>
    <w:rsid w:val="00F05898"/>
    <w:rsid w:val="00F1098D"/>
    <w:rsid w:val="00F1124D"/>
    <w:rsid w:val="00F125F0"/>
    <w:rsid w:val="00F1391C"/>
    <w:rsid w:val="00F22D59"/>
    <w:rsid w:val="00F27FF7"/>
    <w:rsid w:val="00F313C0"/>
    <w:rsid w:val="00F3448A"/>
    <w:rsid w:val="00F36C43"/>
    <w:rsid w:val="00F51CED"/>
    <w:rsid w:val="00F63AF2"/>
    <w:rsid w:val="00F873BB"/>
    <w:rsid w:val="00F87F62"/>
    <w:rsid w:val="00F93F20"/>
    <w:rsid w:val="00F972A5"/>
    <w:rsid w:val="00FA7C89"/>
    <w:rsid w:val="00FB1BC1"/>
    <w:rsid w:val="00FB2ECE"/>
    <w:rsid w:val="00FC52C2"/>
    <w:rsid w:val="00FC5BC6"/>
    <w:rsid w:val="00FD2807"/>
    <w:rsid w:val="00FE0627"/>
    <w:rsid w:val="00FE23E2"/>
    <w:rsid w:val="00FE35F6"/>
    <w:rsid w:val="00FE36D6"/>
    <w:rsid w:val="00FE5FE5"/>
    <w:rsid w:val="00FE730F"/>
    <w:rsid w:val="00FE78A5"/>
    <w:rsid w:val="00FF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F3DB7ACF-DF36-4C83-AD77-DB7927EF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Pr>
      <w:i/>
      <w:iCs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Pr>
      <w:kern w:val="20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ableHeading">
    <w:name w:val="Table Heading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table" w:styleId="PlainTable1">
    <w:name w:val="Plain Table 1"/>
    <w:basedOn w:val="TableNormal"/>
    <w:uiPriority w:val="40"/>
    <w:rsid w:val="00E515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E5152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E5152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E5152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E5152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E51528"/>
    <w:pPr>
      <w:spacing w:after="0" w:line="240" w:lineRule="auto"/>
    </w:pPr>
    <w:tblPr>
      <w:tblStyleRowBandSize w:val="1"/>
      <w:tblStyleColBandSize w:val="1"/>
      <w:tblBorders>
        <w:top w:val="single" w:sz="4" w:space="0" w:color="B1C0CD" w:themeColor="accent1" w:themeTint="99"/>
        <w:left w:val="single" w:sz="4" w:space="0" w:color="B1C0CD" w:themeColor="accent1" w:themeTint="99"/>
        <w:bottom w:val="single" w:sz="4" w:space="0" w:color="B1C0CD" w:themeColor="accent1" w:themeTint="99"/>
        <w:right w:val="single" w:sz="4" w:space="0" w:color="B1C0CD" w:themeColor="accent1" w:themeTint="99"/>
        <w:insideH w:val="single" w:sz="4" w:space="0" w:color="B1C0CD" w:themeColor="accent1" w:themeTint="99"/>
        <w:insideV w:val="single" w:sz="4" w:space="0" w:color="B1C0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97AD" w:themeColor="accent1"/>
          <w:left w:val="single" w:sz="4" w:space="0" w:color="7E97AD" w:themeColor="accent1"/>
          <w:bottom w:val="single" w:sz="4" w:space="0" w:color="7E97AD" w:themeColor="accent1"/>
          <w:right w:val="single" w:sz="4" w:space="0" w:color="7E97AD" w:themeColor="accent1"/>
          <w:insideH w:val="nil"/>
          <w:insideV w:val="nil"/>
        </w:tcBorders>
        <w:shd w:val="clear" w:color="auto" w:fill="7E97AD" w:themeFill="accent1"/>
      </w:tcPr>
    </w:tblStylePr>
    <w:tblStylePr w:type="lastRow">
      <w:rPr>
        <w:b/>
        <w:bCs/>
      </w:rPr>
      <w:tblPr/>
      <w:tcPr>
        <w:tcBorders>
          <w:top w:val="double" w:sz="4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AEE" w:themeFill="accent1" w:themeFillTint="33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51528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4" w:space="0" w:color="B1C0CD" w:themeColor="accent1" w:themeTint="99"/>
        <w:left w:val="single" w:sz="4" w:space="0" w:color="B1C0CD" w:themeColor="accent1" w:themeTint="99"/>
        <w:bottom w:val="single" w:sz="4" w:space="0" w:color="B1C0CD" w:themeColor="accent1" w:themeTint="99"/>
        <w:right w:val="single" w:sz="4" w:space="0" w:color="B1C0CD" w:themeColor="accent1" w:themeTint="99"/>
        <w:insideH w:val="single" w:sz="4" w:space="0" w:color="B1C0CD" w:themeColor="accent1" w:themeTint="99"/>
        <w:insideV w:val="single" w:sz="4" w:space="0" w:color="B1C0C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1C0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1C0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AEE" w:themeFill="accent1" w:themeFillTint="33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paragraph" w:customStyle="1" w:styleId="Affiliation">
    <w:name w:val="Affiliation"/>
    <w:uiPriority w:val="99"/>
    <w:rsid w:val="005D4A7A"/>
    <w:pPr>
      <w:spacing w:before="0" w:after="0" w:line="240" w:lineRule="auto"/>
      <w:jc w:val="center"/>
    </w:pPr>
    <w:rPr>
      <w:rFonts w:ascii="Times New Roman" w:eastAsia="Times New Roman" w:hAnsi="Times New Roman" w:cs="Times New Roman"/>
      <w:color w:val="auto"/>
      <w:lang w:eastAsia="en-US"/>
    </w:rPr>
  </w:style>
  <w:style w:type="table" w:styleId="ListTable1Light">
    <w:name w:val="List Table 1 Light"/>
    <w:basedOn w:val="TableNormal"/>
    <w:uiPriority w:val="46"/>
    <w:rsid w:val="005D4A7A"/>
    <w:pPr>
      <w:spacing w:before="0" w:after="0" w:line="240" w:lineRule="auto"/>
      <w:jc w:val="both"/>
    </w:pPr>
    <w:rPr>
      <w:rFonts w:ascii="Arial" w:eastAsia="Arial" w:hAnsi="Arial" w:cs="Arial"/>
      <w:color w:val="000000"/>
      <w:sz w:val="18"/>
      <w:lang w:val="en-GB" w:eastAsia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5">
    <w:name w:val="List Table 1 Light Accent 5"/>
    <w:basedOn w:val="TableNormal"/>
    <w:uiPriority w:val="46"/>
    <w:rsid w:val="005D4A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AEB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AEB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D4A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BEA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EA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9E2" w:themeFill="accent6" w:themeFillTint="33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paragraph" w:customStyle="1" w:styleId="Default">
    <w:name w:val="Default"/>
    <w:rsid w:val="00205DF1"/>
    <w:pPr>
      <w:autoSpaceDE w:val="0"/>
      <w:autoSpaceDN w:val="0"/>
      <w:adjustRightInd w:val="0"/>
      <w:spacing w:before="0" w:after="0" w:line="240" w:lineRule="auto"/>
    </w:pPr>
    <w:rPr>
      <w:rFonts w:ascii="Cambria" w:hAnsi="Cambria" w:cs="Cambria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6987">
              <w:marLeft w:val="0"/>
              <w:marRight w:val="0"/>
              <w:marTop w:val="0"/>
              <w:marBottom w:val="60"/>
              <w:divBdr>
                <w:top w:val="single" w:sz="48" w:space="0" w:color="C8E3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5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5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7573">
              <w:marLeft w:val="0"/>
              <w:marRight w:val="0"/>
              <w:marTop w:val="0"/>
              <w:marBottom w:val="60"/>
              <w:divBdr>
                <w:top w:val="single" w:sz="48" w:space="0" w:color="C8E3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2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4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ev.mysql.com/downloads/mysql/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oracle.com/technetwork/java/javase/downloads/index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kratis\AppData\Roaming\Microsoft\Templates\Annual%20report%20(Timeless%20design)(2).dotx" TargetMode="External"/></Relationship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This is an installation guide for the enterprise system we developed “LetsTalk”. Following it, you will properly install and set the application, in order to be able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AB97DE-7C71-4533-96FA-5DADA06BFD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F53F640F-A4F9-4213-99FE-C15DDDE85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Annual report (Timeless design)(2)</Template>
  <TotalTime>3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Letstalk</vt:lpstr>
    </vt:vector>
  </TitlesOfParts>
  <Company>BLEKINGE TEKNISKA HÖGSKOLA</Company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Letstalk</dc:title>
  <dc:creator>Sokratis Papadopoulos</dc:creator>
  <cp:keywords>https:/auth.gr</cp:keywords>
  <cp:lastModifiedBy>Sokratis Papadopoulos</cp:lastModifiedBy>
  <cp:revision>7</cp:revision>
  <cp:lastPrinted>2015-06-01T20:21:00Z</cp:lastPrinted>
  <dcterms:created xsi:type="dcterms:W3CDTF">2015-05-30T19:15:00Z</dcterms:created>
  <dcterms:modified xsi:type="dcterms:W3CDTF">2015-06-01T20:22:00Z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
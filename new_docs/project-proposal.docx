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Pr="00EA0428" w:rsidRDefault="0070661E" w:rsidP="00EA0428">
      <w:pPr>
        <w:jc w:val="both"/>
        <w:rPr>
          <w:noProof/>
          <w:lang w:val="en-GB"/>
        </w:rPr>
      </w:pPr>
      <w:r>
        <w:rPr>
          <w:noProof/>
          <w:sz w:val="22"/>
          <w:szCs w:val="23"/>
          <w:lang w:val="en-GB" w:eastAsia="en-GB"/>
        </w:rPr>
        <w:drawing>
          <wp:anchor distT="0" distB="0" distL="114300" distR="114300" simplePos="0" relativeHeight="251672576" behindDoc="0" locked="0" layoutInCell="1" allowOverlap="1" wp14:anchorId="4BA5DBBA" wp14:editId="34EB5213">
            <wp:simplePos x="0" y="0"/>
            <wp:positionH relativeFrom="column">
              <wp:posOffset>1108710</wp:posOffset>
            </wp:positionH>
            <wp:positionV relativeFrom="paragraph">
              <wp:posOffset>328435</wp:posOffset>
            </wp:positionV>
            <wp:extent cx="3521710" cy="18027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logo.png"/>
                    <pic:cNvPicPr/>
                  </pic:nvPicPr>
                  <pic:blipFill>
                    <a:blip r:embed="rId11">
                      <a:extLst>
                        <a:ext uri="{28A0092B-C50C-407E-A947-70E740481C1C}">
                          <a14:useLocalDpi xmlns:a14="http://schemas.microsoft.com/office/drawing/2010/main" val="0"/>
                        </a:ext>
                      </a:extLst>
                    </a:blip>
                    <a:stretch>
                      <a:fillRect/>
                    </a:stretch>
                  </pic:blipFill>
                  <pic:spPr>
                    <a:xfrm>
                      <a:off x="0" y="0"/>
                      <a:ext cx="3521710" cy="1802765"/>
                    </a:xfrm>
                    <a:prstGeom prst="rect">
                      <a:avLst/>
                    </a:prstGeom>
                  </pic:spPr>
                </pic:pic>
              </a:graphicData>
            </a:graphic>
            <wp14:sizeRelH relativeFrom="page">
              <wp14:pctWidth>0</wp14:pctWidth>
            </wp14:sizeRelH>
            <wp14:sizeRelV relativeFrom="page">
              <wp14:pctHeight>0</wp14:pctHeight>
            </wp14:sizeRelV>
          </wp:anchor>
        </w:drawing>
      </w:r>
      <w:r w:rsidR="00E83523" w:rsidRPr="00EA0428">
        <w:rPr>
          <w:noProof/>
          <w:lang w:val="en-GB" w:eastAsia="en-GB"/>
        </w:rPr>
        <w:drawing>
          <wp:anchor distT="0" distB="0" distL="114300" distR="114300" simplePos="0" relativeHeight="251661312" behindDoc="1" locked="0" layoutInCell="1" allowOverlap="1" wp14:anchorId="66EA9C6B" wp14:editId="517FA3C4">
            <wp:simplePos x="0" y="0"/>
            <wp:positionH relativeFrom="column">
              <wp:posOffset>4892040</wp:posOffset>
            </wp:positionH>
            <wp:positionV relativeFrom="paragraph">
              <wp:posOffset>-627380</wp:posOffset>
            </wp:positionV>
            <wp:extent cx="1042670" cy="101219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_logo.png"/>
                    <pic:cNvPicPr/>
                  </pic:nvPicPr>
                  <pic:blipFill>
                    <a:blip r:embed="rId12">
                      <a:extLst>
                        <a:ext uri="{28A0092B-C50C-407E-A947-70E740481C1C}">
                          <a14:useLocalDpi xmlns:a14="http://schemas.microsoft.com/office/drawing/2010/main" val="0"/>
                        </a:ext>
                      </a:extLst>
                    </a:blip>
                    <a:stretch>
                      <a:fillRect/>
                    </a:stretch>
                  </pic:blipFill>
                  <pic:spPr>
                    <a:xfrm>
                      <a:off x="0" y="0"/>
                      <a:ext cx="1042670" cy="1012190"/>
                    </a:xfrm>
                    <a:prstGeom prst="rect">
                      <a:avLst/>
                    </a:prstGeom>
                  </pic:spPr>
                </pic:pic>
              </a:graphicData>
            </a:graphic>
            <wp14:sizeRelH relativeFrom="page">
              <wp14:pctWidth>0</wp14:pctWidth>
            </wp14:sizeRelH>
            <wp14:sizeRelV relativeFrom="page">
              <wp14:pctHeight>0</wp14:pctHeight>
            </wp14:sizeRelV>
          </wp:anchor>
        </w:drawing>
      </w:r>
      <w:sdt>
        <w:sdtPr>
          <w:rPr>
            <w:noProof/>
          </w:rPr>
          <w:id w:val="-1724750495"/>
          <w:docPartObj>
            <w:docPartGallery w:val="Cover Pages"/>
            <w:docPartUnique/>
          </w:docPartObj>
        </w:sdtPr>
        <w:sdtEndPr/>
        <w:sdtContent>
          <w:r w:rsidR="004C5988" w:rsidRPr="00EA0428">
            <w:rPr>
              <w:rFonts w:asciiTheme="majorHAnsi" w:eastAsiaTheme="majorEastAsia" w:hAnsiTheme="majorHAnsi" w:cstheme="majorBidi"/>
              <w:noProof/>
              <w:sz w:val="76"/>
              <w:szCs w:val="72"/>
              <w:lang w:val="en-GB" w:eastAsia="en-GB"/>
            </w:rPr>
            <mc:AlternateContent>
              <mc:Choice Requires="wps">
                <w:drawing>
                  <wp:anchor distT="0" distB="0" distL="114300" distR="114300" simplePos="0" relativeHeight="251660288" behindDoc="0" locked="0" layoutInCell="0" allowOverlap="0" wp14:anchorId="28BA6973" wp14:editId="126C330D">
                    <wp:simplePos x="0" y="0"/>
                    <wp:positionH relativeFrom="page">
                      <wp:posOffset>913130</wp:posOffset>
                    </wp:positionH>
                    <wp:positionV relativeFrom="page">
                      <wp:posOffset>285750</wp:posOffset>
                    </wp:positionV>
                    <wp:extent cx="3743325" cy="1085850"/>
                    <wp:effectExtent l="0" t="0" r="9525"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37433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A4" w:rsidRDefault="00881C11" w:rsidP="0075221C">
                                <w:pPr>
                                  <w:pStyle w:val="Heading2"/>
                                  <w:rPr>
                                    <w:rStyle w:val="Heading3Char"/>
                                  </w:rPr>
                                </w:pPr>
                                <w:sdt>
                                  <w:sdtPr>
                                    <w:rPr>
                                      <w:b/>
                                      <w:bCs/>
                                      <w:color w:val="7E97AD" w:themeColor="accent1"/>
                                      <w:sz w:val="28"/>
                                      <w:lang w:val="en-GB"/>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3E158C">
                                      <w:rPr>
                                        <w:b/>
                                        <w:sz w:val="28"/>
                                        <w:lang w:val="en-GB"/>
                                      </w:rPr>
                                      <w:t>BLEKINGE TEKNISKA HÖGSKOLA</w:t>
                                    </w:r>
                                  </w:sdtContent>
                                </w:sdt>
                                <w:r w:rsidR="00A135A4" w:rsidRPr="006509C4">
                                  <w:rPr>
                                    <w:sz w:val="28"/>
                                    <w:lang w:val="en-GB"/>
                                  </w:rPr>
                                  <w:t xml:space="preserve"> </w:t>
                                </w:r>
                                <w:r w:rsidR="00A135A4" w:rsidRPr="006509C4">
                                  <w:rPr>
                                    <w:sz w:val="28"/>
                                    <w:lang w:val="en-GB"/>
                                  </w:rPr>
                                  <w:br/>
                                </w:r>
                                <w:r w:rsidR="00BD1AD7">
                                  <w:rPr>
                                    <w:rStyle w:val="Heading3Char"/>
                                  </w:rPr>
                                  <w:t>karlskrona, sweden</w:t>
                                </w:r>
                              </w:p>
                              <w:p w:rsidR="00BD1AD7" w:rsidRPr="00E83523" w:rsidRDefault="0003472A" w:rsidP="00BD1AD7">
                                <w:pPr>
                                  <w:rPr>
                                    <w:rStyle w:val="Strong"/>
                                    <w:sz w:val="22"/>
                                    <w:lang w:val="en-GB"/>
                                  </w:rPr>
                                </w:pPr>
                                <w:r>
                                  <w:rPr>
                                    <w:rStyle w:val="Strong"/>
                                    <w:sz w:val="22"/>
                                  </w:rPr>
                                  <w:t>April 2</w:t>
                                </w:r>
                                <w:r w:rsidR="005D647F">
                                  <w:rPr>
                                    <w:rStyle w:val="Strong"/>
                                    <w:sz w:val="22"/>
                                  </w:rPr>
                                  <w:t>7</w:t>
                                </w:r>
                                <w:r w:rsidR="000C6723">
                                  <w:rPr>
                                    <w:rStyle w:val="Strong"/>
                                    <w:sz w:val="22"/>
                                  </w:rPr>
                                  <w:t>,</w:t>
                                </w:r>
                                <w:r w:rsidR="00BD1AD7" w:rsidRPr="00E83523">
                                  <w:rPr>
                                    <w:rStyle w:val="Strong"/>
                                    <w:sz w:val="22"/>
                                  </w:rPr>
                                  <w:t xml:space="preserve">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D440B67" id="_x0000_t202" coordsize="21600,21600" o:spt="202" path="m,l,21600r21600,l21600,xe">
                    <v:stroke joinstyle="miter"/>
                    <v:path gradientshapeok="t" o:connecttype="rect"/>
                  </v:shapetype>
                  <v:shape id="Text Box 3" o:spid="_x0000_s1028" type="#_x0000_t202" alt="Company contact information" style="position:absolute;left:0;text-align:left;margin-left:71.9pt;margin-top:22.5pt;width:294.75pt;height:8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" o:allowincell="f" o:allowoverlap="f" filled="f" stroked="f" strokeweight=".5pt">
                    <v:textbox inset="0,0,0,0">
                      <w:txbxContent>
                        <w:p w:rsidR="00A135A4" w:rsidRDefault="000C4829" w:rsidP="0075221C">
                          <w:pPr>
                            <w:pStyle w:val="Heading2"/>
                            <w:rPr>
                              <w:rStyle w:val="Heading3Char"/>
                            </w:rPr>
                          </w:pPr>
                          <w:sdt>
                            <w:sdtPr>
                              <w:rPr>
                                <w:b/>
                                <w:bCs/>
                                <w:color w:val="7E97AD" w:themeColor="accent1"/>
                                <w:sz w:val="28"/>
                                <w:lang w:val="en-GB"/>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3E158C">
                                <w:rPr>
                                  <w:b/>
                                  <w:sz w:val="28"/>
                                  <w:lang w:val="en-GB"/>
                                </w:rPr>
                                <w:t>BLEKINGE TEKNISKA HÖGSKOLA</w:t>
                              </w:r>
                            </w:sdtContent>
                          </w:sdt>
                          <w:r w:rsidR="00A135A4" w:rsidRPr="006509C4">
                            <w:rPr>
                              <w:sz w:val="28"/>
                              <w:lang w:val="en-GB"/>
                            </w:rPr>
                            <w:t xml:space="preserve"> </w:t>
                          </w:r>
                          <w:r w:rsidR="00A135A4" w:rsidRPr="006509C4">
                            <w:rPr>
                              <w:sz w:val="28"/>
                              <w:lang w:val="en-GB"/>
                            </w:rPr>
                            <w:br/>
                          </w:r>
                          <w:r w:rsidR="00BD1AD7">
                            <w:rPr>
                              <w:rStyle w:val="Heading3Char"/>
                            </w:rPr>
                            <w:t>karlskrona, sweden</w:t>
                          </w:r>
                        </w:p>
                        <w:p w:rsidR="00BD1AD7" w:rsidRPr="00E83523" w:rsidRDefault="0003472A" w:rsidP="00BD1AD7">
                          <w:pPr>
                            <w:rPr>
                              <w:rStyle w:val="Strong"/>
                              <w:sz w:val="22"/>
                              <w:lang w:val="en-GB"/>
                            </w:rPr>
                          </w:pPr>
                          <w:r>
                            <w:rPr>
                              <w:rStyle w:val="Strong"/>
                              <w:sz w:val="22"/>
                            </w:rPr>
                            <w:t>April 2</w:t>
                          </w:r>
                          <w:r w:rsidR="005D647F">
                            <w:rPr>
                              <w:rStyle w:val="Strong"/>
                              <w:sz w:val="22"/>
                            </w:rPr>
                            <w:t>7</w:t>
                          </w:r>
                          <w:r w:rsidR="000C6723">
                            <w:rPr>
                              <w:rStyle w:val="Strong"/>
                              <w:sz w:val="22"/>
                            </w:rPr>
                            <w:t>,</w:t>
                          </w:r>
                          <w:r w:rsidR="00BD1AD7" w:rsidRPr="00E83523">
                            <w:rPr>
                              <w:rStyle w:val="Strong"/>
                              <w:sz w:val="22"/>
                            </w:rPr>
                            <w:t xml:space="preserve"> 2015</w:t>
                          </w:r>
                        </w:p>
                      </w:txbxContent>
                    </v:textbox>
                    <w10:wrap type="topAndBottom" anchorx="page" anchory="page"/>
                  </v:shape>
                </w:pict>
              </mc:Fallback>
            </mc:AlternateContent>
          </w:r>
        </w:sdtContent>
      </w:sdt>
    </w:p>
    <w:p w:rsidR="004519F6" w:rsidRDefault="004519F6" w:rsidP="00EA0428">
      <w:pPr>
        <w:jc w:val="both"/>
        <w:rPr>
          <w:lang w:val="el-GR"/>
        </w:rPr>
      </w:pPr>
    </w:p>
    <w:p w:rsidR="00B316FC" w:rsidRPr="00EA0428" w:rsidRDefault="00850FD3" w:rsidP="00EA0428">
      <w:pPr>
        <w:jc w:val="both"/>
        <w:rPr>
          <w:lang w:val="el-GR"/>
        </w:rPr>
      </w:pPr>
      <w:bookmarkStart w:id="0" w:name="_GoBack"/>
      <w:bookmarkEnd w:id="0"/>
      <w:r w:rsidRPr="00EA0428">
        <w:rPr>
          <w:noProof/>
          <w:lang w:val="en-GB" w:eastAsia="en-GB"/>
        </w:rPr>
        <mc:AlternateContent>
          <mc:Choice Requires="wps">
            <w:drawing>
              <wp:anchor distT="0" distB="0" distL="114300" distR="114300" simplePos="0" relativeHeight="251659264" behindDoc="1" locked="0" layoutInCell="1" allowOverlap="1" wp14:anchorId="12867F15" wp14:editId="4CC611C2">
                <wp:simplePos x="0" y="0"/>
                <wp:positionH relativeFrom="margin">
                  <wp:posOffset>0</wp:posOffset>
                </wp:positionH>
                <wp:positionV relativeFrom="margin">
                  <wp:posOffset>833479</wp:posOffset>
                </wp:positionV>
                <wp:extent cx="5791200" cy="7703617"/>
                <wp:effectExtent l="0" t="0" r="0" b="12065"/>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7703617"/>
                        </a:xfrm>
                        <a:prstGeom prst="rect">
                          <a:avLst/>
                        </a:prstGeom>
                        <a:noFill/>
                        <a:ln w="6350">
                          <a:noFill/>
                        </a:ln>
                        <a:effectLst/>
                      </wps:spPr>
                      <wps:txbx>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A135A4" w:rsidRPr="005D4A7A" w:rsidRDefault="00BD1AD7" w:rsidP="005D4A7A">
                            <w:pPr>
                              <w:pStyle w:val="Abstract"/>
                              <w:jc w:val="center"/>
                              <w:rPr>
                                <w:rStyle w:val="Strong"/>
                                <w:rFonts w:asciiTheme="majorHAnsi" w:eastAsiaTheme="majorEastAsia" w:hAnsiTheme="majorHAnsi" w:cstheme="majorBidi"/>
                                <w:b w:val="0"/>
                                <w:bCs w:val="0"/>
                                <w:i w:val="0"/>
                                <w:iCs w:val="0"/>
                                <w:caps/>
                                <w:color w:val="7E97AD" w:themeColor="accent1"/>
                                <w:sz w:val="30"/>
                                <w:szCs w:val="30"/>
                                <w:lang w:val="en-GB"/>
                              </w:rPr>
                            </w:pPr>
                            <w:r w:rsidRPr="00423880">
                              <w:rPr>
                                <w:rFonts w:asciiTheme="majorHAnsi" w:eastAsiaTheme="majorEastAsia" w:hAnsiTheme="majorHAnsi" w:cstheme="majorBidi"/>
                                <w:i w:val="0"/>
                                <w:iCs w:val="0"/>
                                <w:caps/>
                                <w:color w:val="7E97AD" w:themeColor="accent1"/>
                                <w:sz w:val="30"/>
                                <w:szCs w:val="30"/>
                                <w:lang w:val="en-GB"/>
                              </w:rPr>
                              <w:t>ET1446: SOFTWARE DEVELOPMENT FOR TELECOMMUNICATION SYSTEMS</w:t>
                            </w:r>
                            <w:r w:rsidRPr="00423880">
                              <w:rPr>
                                <w:rFonts w:asciiTheme="majorHAnsi" w:eastAsiaTheme="majorEastAsia" w:hAnsiTheme="majorHAnsi" w:cstheme="majorBidi"/>
                                <w:i w:val="0"/>
                                <w:iCs w:val="0"/>
                                <w:caps/>
                                <w:color w:val="7E97AD" w:themeColor="accent1"/>
                                <w:lang w:val="en-GB"/>
                              </w:rPr>
                              <w:t xml:space="preserve"> </w:t>
                            </w:r>
                            <w:r w:rsidRPr="00423880">
                              <w:rPr>
                                <w:rFonts w:asciiTheme="majorHAnsi" w:eastAsiaTheme="majorEastAsia" w:hAnsiTheme="majorHAnsi" w:cstheme="majorBidi"/>
                                <w:i w:val="0"/>
                                <w:iCs w:val="0"/>
                                <w:caps/>
                                <w:color w:val="7E97AD" w:themeColor="accent1"/>
                                <w:lang w:val="en-GB"/>
                              </w:rPr>
                              <w:br/>
                            </w:r>
                            <w:r w:rsidRPr="00423880">
                              <w:rPr>
                                <w:rFonts w:asciiTheme="majorHAnsi" w:eastAsiaTheme="majorEastAsia" w:hAnsiTheme="majorHAnsi" w:cstheme="majorBidi"/>
                                <w:i w:val="0"/>
                                <w:iCs w:val="0"/>
                                <w:caps/>
                                <w:color w:val="7E97AD" w:themeColor="accent1"/>
                                <w:lang w:val="en-GB"/>
                              </w:rPr>
                              <w:br/>
                            </w:r>
                            <w:sdt>
                              <w:sdtPr>
                                <w:rPr>
                                  <w:szCs w:val="30"/>
                                  <w:lang w:val="en-GB"/>
                                </w:rPr>
                                <w:alias w:val="Abstract"/>
                                <w:id w:val="1366869176"/>
                                <w:dataBinding w:prefixMappings="xmlns:ns0='http://schemas.microsoft.com/office/2006/coverPageProps'" w:xpath="/ns0:CoverPageProperties[1]/ns0:Abstract[1]" w:storeItemID="{55AF091B-3C7A-41E3-B477-F2FDAA23CFDA}"/>
                                <w:text/>
                              </w:sdtPr>
                              <w:sdtEndPr/>
                              <w:sdtContent>
                                <w:proofErr w:type="gramStart"/>
                                <w:r w:rsidR="00D5038D" w:rsidRPr="0085188B">
                                  <w:rPr>
                                    <w:szCs w:val="30"/>
                                    <w:lang w:val="en-GB"/>
                                  </w:rPr>
                                  <w:t>This</w:t>
                                </w:r>
                                <w:proofErr w:type="gramEnd"/>
                                <w:r w:rsidR="00D5038D" w:rsidRPr="0085188B">
                                  <w:rPr>
                                    <w:szCs w:val="30"/>
                                    <w:lang w:val="en-GB"/>
                                  </w:rPr>
                                  <w:t xml:space="preserve"> is a project proposal</w:t>
                                </w:r>
                                <w:r w:rsidR="00615660" w:rsidRPr="0085188B">
                                  <w:rPr>
                                    <w:szCs w:val="30"/>
                                    <w:lang w:val="en-GB"/>
                                  </w:rPr>
                                  <w:t xml:space="preserve"> for company </w:t>
                                </w:r>
                                <w:proofErr w:type="spellStart"/>
                                <w:r w:rsidR="00615660" w:rsidRPr="0085188B">
                                  <w:rPr>
                                    <w:szCs w:val="30"/>
                                    <w:lang w:val="en-GB"/>
                                  </w:rPr>
                                  <w:t>XtremeSecurity</w:t>
                                </w:r>
                                <w:proofErr w:type="spellEnd"/>
                                <w:r w:rsidR="00D5038D" w:rsidRPr="0085188B">
                                  <w:rPr>
                                    <w:szCs w:val="30"/>
                                    <w:lang w:val="en-GB"/>
                                  </w:rPr>
                                  <w:t>, where we describe the product/services that we will develop for the customer.</w:t>
                                </w:r>
                                <w:r w:rsidR="00654EC4">
                                  <w:rPr>
                                    <w:szCs w:val="30"/>
                                    <w:lang w:val="en-GB"/>
                                  </w:rPr>
                                  <w:t xml:space="preserve"> </w:t>
                                </w:r>
                                <w:r w:rsidR="00615660" w:rsidRPr="0085188B">
                                  <w:rPr>
                                    <w:szCs w:val="30"/>
                                    <w:lang w:val="en-GB"/>
                                  </w:rPr>
                                  <w:t xml:space="preserve">The aim of the project is to </w:t>
                                </w:r>
                              </w:sdtContent>
                            </w:sdt>
                            <w:r w:rsidR="00615660" w:rsidRPr="0085188B">
                              <w:rPr>
                                <w:szCs w:val="30"/>
                                <w:lang w:val="en-GB"/>
                              </w:rPr>
                              <w:t>build an enterprise chat system for them</w:t>
                            </w:r>
                            <w:r w:rsidR="00E002D5">
                              <w:rPr>
                                <w:szCs w:val="30"/>
                                <w:lang w:val="en-GB"/>
                              </w:rPr>
                              <w:t>,</w:t>
                            </w:r>
                            <w:r w:rsidR="0085188B" w:rsidRPr="0085188B">
                              <w:rPr>
                                <w:szCs w:val="30"/>
                                <w:lang w:val="en-GB"/>
                              </w:rPr>
                              <w:t xml:space="preserve"> meeting their special requests</w:t>
                            </w:r>
                            <w:r w:rsidR="00615660" w:rsidRPr="0085188B">
                              <w:rPr>
                                <w:szCs w:val="30"/>
                                <w:lang w:val="en-GB"/>
                              </w:rPr>
                              <w:t>.</w:t>
                            </w:r>
                          </w:p>
                          <w:p w:rsidR="00A135A4" w:rsidRPr="00F36C43" w:rsidRDefault="00B52E8C" w:rsidP="00A03822">
                            <w:pPr>
                              <w:pStyle w:val="TableHeading"/>
                              <w:pBdr>
                                <w:top w:val="single" w:sz="4" w:space="0" w:color="7E97AD" w:themeColor="accent1"/>
                              </w:pBdr>
                              <w:jc w:val="center"/>
                              <w:rPr>
                                <w:sz w:val="52"/>
                                <w:lang w:val="en-GB"/>
                              </w:rPr>
                            </w:pPr>
                            <w:r w:rsidRPr="00F36C43">
                              <w:rPr>
                                <w:sz w:val="52"/>
                                <w:lang w:val="en-GB"/>
                              </w:rPr>
                              <w:t>PROJECT PROPOSAL</w:t>
                            </w:r>
                            <w:r w:rsidR="00B05A0B">
                              <w:rPr>
                                <w:sz w:val="52"/>
                                <w:lang w:val="en-GB"/>
                              </w:rPr>
                              <w:t xml:space="preserve"> V1.2</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
                              <w:tblW w:w="4976" w:type="pct"/>
                              <w:tblInd w:w="-5" w:type="dxa"/>
                              <w:tblLook w:val="0400" w:firstRow="0" w:lastRow="0" w:firstColumn="0" w:lastColumn="0" w:noHBand="0" w:noVBand="1"/>
                            </w:tblPr>
                            <w:tblGrid>
                              <w:gridCol w:w="4649"/>
                              <w:gridCol w:w="464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proofErr w:type="spellStart"/>
                                  <w:r w:rsidRPr="009D5E3E">
                                    <w:rPr>
                                      <w:color w:val="4D595B" w:themeColor="accent5" w:themeShade="BF"/>
                                      <w:sz w:val="28"/>
                                    </w:rPr>
                                    <w:t>Jibraan</w:t>
                                  </w:r>
                                  <w:proofErr w:type="spellEnd"/>
                                  <w:r w:rsidRPr="009D5E3E">
                                    <w:rPr>
                                      <w:color w:val="4D595B" w:themeColor="accent5" w:themeShade="BF"/>
                                      <w:sz w:val="28"/>
                                    </w:rPr>
                                    <w:t xml:space="preserve"> Singh </w:t>
                                  </w:r>
                                  <w:proofErr w:type="spellStart"/>
                                  <w:r w:rsidRPr="009D5E3E">
                                    <w:rPr>
                                      <w:color w:val="4D595B" w:themeColor="accent5" w:themeShade="BF"/>
                                      <w:sz w:val="28"/>
                                    </w:rPr>
                                    <w:t>Chahal</w:t>
                                  </w:r>
                                  <w:proofErr w:type="spellEnd"/>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 xml:space="preserve">Johannes </w:t>
                                  </w:r>
                                  <w:proofErr w:type="spellStart"/>
                                  <w:r w:rsidRPr="009D5E3E">
                                    <w:rPr>
                                      <w:color w:val="4D595B" w:themeColor="accent5" w:themeShade="BF"/>
                                      <w:sz w:val="28"/>
                                    </w:rPr>
                                    <w:t>Grohmann</w:t>
                                  </w:r>
                                  <w:proofErr w:type="spellEnd"/>
                                </w:p>
                              </w:tc>
                              <w:tc>
                                <w:tcPr>
                                  <w:tcW w:w="2499" w:type="pct"/>
                                  <w:vAlign w:val="center"/>
                                </w:tcPr>
                                <w:p w:rsidR="005D4A7A" w:rsidRPr="009D5E3E" w:rsidRDefault="000F5C3B" w:rsidP="000F5C3B">
                                  <w:pPr>
                                    <w:jc w:val="center"/>
                                    <w:rPr>
                                      <w:color w:val="4D595B" w:themeColor="accent5" w:themeShade="BF"/>
                                      <w:sz w:val="28"/>
                                    </w:rPr>
                                  </w:pPr>
                                  <w:proofErr w:type="spellStart"/>
                                  <w:r>
                                    <w:rPr>
                                      <w:color w:val="4D595B" w:themeColor="accent5" w:themeShade="BF"/>
                                      <w:sz w:val="28"/>
                                    </w:rPr>
                                    <w:t>Jyoti</w:t>
                                  </w:r>
                                  <w:proofErr w:type="spellEnd"/>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 xml:space="preserve">David </w:t>
                                  </w:r>
                                  <w:proofErr w:type="spellStart"/>
                                  <w:r w:rsidRPr="009D5E3E">
                                    <w:rPr>
                                      <w:color w:val="4D595B" w:themeColor="accent5" w:themeShade="BF"/>
                                      <w:sz w:val="28"/>
                                    </w:rPr>
                                    <w:t>Alarcón</w:t>
                                  </w:r>
                                  <w:proofErr w:type="spellEnd"/>
                                  <w:r w:rsidRPr="009D5E3E">
                                    <w:rPr>
                                      <w:color w:val="4D595B" w:themeColor="accent5" w:themeShade="BF"/>
                                      <w:sz w:val="28"/>
                                    </w:rPr>
                                    <w:t xml:space="preserve"> Prada</w:t>
                                  </w:r>
                                </w:p>
                              </w:tc>
                              <w:tc>
                                <w:tcPr>
                                  <w:tcW w:w="2499" w:type="pct"/>
                                  <w:vAlign w:val="center"/>
                                </w:tcPr>
                                <w:p w:rsidR="005D4A7A" w:rsidRPr="009D5E3E" w:rsidRDefault="005D4A7A" w:rsidP="005D4A7A">
                                  <w:pPr>
                                    <w:jc w:val="center"/>
                                    <w:rPr>
                                      <w:color w:val="4D595B" w:themeColor="accent5" w:themeShade="BF"/>
                                      <w:sz w:val="28"/>
                                    </w:rPr>
                                  </w:pPr>
                                  <w:proofErr w:type="spellStart"/>
                                  <w:r w:rsidRPr="009D5E3E">
                                    <w:rPr>
                                      <w:color w:val="4D595B" w:themeColor="accent5" w:themeShade="BF"/>
                                      <w:sz w:val="28"/>
                                    </w:rPr>
                                    <w:t>Akanksha</w:t>
                                  </w:r>
                                  <w:proofErr w:type="spellEnd"/>
                                  <w:r w:rsidRPr="009D5E3E">
                                    <w:rPr>
                                      <w:color w:val="4D595B" w:themeColor="accent5" w:themeShade="BF"/>
                                      <w:sz w:val="28"/>
                                    </w:rPr>
                                    <w:t xml:space="preserve">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proofErr w:type="spellStart"/>
                                  <w:r w:rsidRPr="009D5E3E">
                                    <w:rPr>
                                      <w:color w:val="4D595B" w:themeColor="accent5" w:themeShade="BF"/>
                                      <w:sz w:val="28"/>
                                    </w:rPr>
                                    <w:t>Gautam</w:t>
                                  </w:r>
                                  <w:proofErr w:type="spellEnd"/>
                                  <w:r w:rsidRPr="009D5E3E">
                                    <w:rPr>
                                      <w:color w:val="4D595B" w:themeColor="accent5" w:themeShade="BF"/>
                                      <w:sz w:val="28"/>
                                    </w:rPr>
                                    <w:t xml:space="preserve"> </w:t>
                                  </w:r>
                                  <w:proofErr w:type="spellStart"/>
                                  <w:r w:rsidRPr="009D5E3E">
                                    <w:rPr>
                                      <w:color w:val="4D595B" w:themeColor="accent5" w:themeShade="BF"/>
                                      <w:sz w:val="28"/>
                                    </w:rPr>
                                    <w:t>Vij</w:t>
                                  </w:r>
                                  <w:proofErr w:type="spellEnd"/>
                                </w:p>
                              </w:tc>
                              <w:tc>
                                <w:tcPr>
                                  <w:tcW w:w="2499" w:type="pct"/>
                                  <w:vAlign w:val="center"/>
                                </w:tcPr>
                                <w:p w:rsidR="006D76CC" w:rsidRPr="009D5E3E" w:rsidRDefault="005D4A7A" w:rsidP="006D76CC">
                                  <w:pPr>
                                    <w:jc w:val="center"/>
                                    <w:rPr>
                                      <w:color w:val="4D595B" w:themeColor="accent5" w:themeShade="BF"/>
                                      <w:sz w:val="28"/>
                                    </w:rPr>
                                  </w:pPr>
                                  <w:proofErr w:type="spellStart"/>
                                  <w:r w:rsidRPr="009D5E3E">
                                    <w:rPr>
                                      <w:color w:val="4D595B" w:themeColor="accent5" w:themeShade="BF"/>
                                      <w:sz w:val="28"/>
                                    </w:rPr>
                                    <w:t>Rohit</w:t>
                                  </w:r>
                                  <w:proofErr w:type="spellEnd"/>
                                  <w:r w:rsidRPr="009D5E3E">
                                    <w:rPr>
                                      <w:color w:val="4D595B" w:themeColor="accent5" w:themeShade="BF"/>
                                      <w:sz w:val="28"/>
                                    </w:rPr>
                                    <w:t xml:space="preserve"> </w:t>
                                  </w:r>
                                  <w:proofErr w:type="spellStart"/>
                                  <w:r w:rsidRPr="009D5E3E">
                                    <w:rPr>
                                      <w:color w:val="4D595B" w:themeColor="accent5" w:themeShade="BF"/>
                                      <w:sz w:val="28"/>
                                    </w:rPr>
                                    <w:t>Raghav</w:t>
                                  </w:r>
                                  <w:proofErr w:type="spellEnd"/>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proofErr w:type="spellStart"/>
                                  <w:r>
                                    <w:rPr>
                                      <w:color w:val="4D595B" w:themeColor="accent5" w:themeShade="BF"/>
                                      <w:sz w:val="28"/>
                                    </w:rPr>
                                    <w:t>Inanc</w:t>
                                  </w:r>
                                  <w:proofErr w:type="spellEnd"/>
                                  <w:r>
                                    <w:rPr>
                                      <w:color w:val="4D595B" w:themeColor="accent5" w:themeShade="BF"/>
                                      <w:sz w:val="28"/>
                                    </w:rPr>
                                    <w:t xml:space="preserve"> </w:t>
                                  </w:r>
                                  <w:proofErr w:type="spellStart"/>
                                  <w:r>
                                    <w:rPr>
                                      <w:color w:val="4D595B" w:themeColor="accent5" w:themeShade="BF"/>
                                      <w:sz w:val="28"/>
                                    </w:rPr>
                                    <w:t>Gurkan</w:t>
                                  </w:r>
                                  <w:proofErr w:type="spellEnd"/>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DB6286" w:rsidP="002D1FA8">
                            <w:pPr>
                              <w:rPr>
                                <w:b/>
                                <w:sz w:val="22"/>
                                <w:lang w:val="en-GB"/>
                              </w:rPr>
                            </w:pPr>
                            <w:r>
                              <w:rPr>
                                <w:b/>
                                <w:sz w:val="22"/>
                                <w:lang w:val="en-GB"/>
                              </w:rPr>
                              <w:t>Publication Date: April 2</w:t>
                            </w:r>
                            <w:r w:rsidR="00210511">
                              <w:rPr>
                                <w:b/>
                                <w:sz w:val="22"/>
                                <w:lang w:val="en-GB"/>
                              </w:rPr>
                              <w:t>7</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1930B9">
                              <w:rPr>
                                <w:b/>
                                <w:sz w:val="22"/>
                                <w:lang w:val="en-GB"/>
                              </w:rPr>
                              <w:t>2</w:t>
                            </w:r>
                          </w:p>
                          <w:p w:rsidR="00A135A4" w:rsidRPr="00B761E7" w:rsidRDefault="00A135A4" w:rsidP="002D1FA8">
                            <w:pPr>
                              <w:rPr>
                                <w:b/>
                                <w:sz w:val="22"/>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2867F15" id="_x0000_t202" coordsize="21600,21600" o:spt="202" path="m,l,21600r21600,l21600,xe">
                <v:stroke joinstyle="miter"/>
                <v:path gradientshapeok="t" o:connecttype="rect"/>
              </v:shapetype>
              <v:shape id="Text Box 6" o:spid="_x0000_s1027" type="#_x0000_t202" alt="Title, Subtitle, and Abstract" style="position:absolute;left:0;text-align:left;margin-left:0;margin-top:65.65pt;width:456pt;height:606.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" filled="f" stroked="f" strokeweight=".5pt">
                <v:textbox inset="0,0,0,0">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A135A4" w:rsidRPr="005D4A7A" w:rsidRDefault="00BD1AD7" w:rsidP="005D4A7A">
                      <w:pPr>
                        <w:pStyle w:val="Abstract"/>
                        <w:jc w:val="center"/>
                        <w:rPr>
                          <w:rStyle w:val="Strong"/>
                          <w:rFonts w:asciiTheme="majorHAnsi" w:eastAsiaTheme="majorEastAsia" w:hAnsiTheme="majorHAnsi" w:cstheme="majorBidi"/>
                          <w:b w:val="0"/>
                          <w:bCs w:val="0"/>
                          <w:i w:val="0"/>
                          <w:iCs w:val="0"/>
                          <w:caps/>
                          <w:color w:val="7E97AD" w:themeColor="accent1"/>
                          <w:sz w:val="30"/>
                          <w:szCs w:val="30"/>
                          <w:lang w:val="en-GB"/>
                        </w:rPr>
                      </w:pPr>
                      <w:r w:rsidRPr="00423880">
                        <w:rPr>
                          <w:rFonts w:asciiTheme="majorHAnsi" w:eastAsiaTheme="majorEastAsia" w:hAnsiTheme="majorHAnsi" w:cstheme="majorBidi"/>
                          <w:i w:val="0"/>
                          <w:iCs w:val="0"/>
                          <w:caps/>
                          <w:color w:val="7E97AD" w:themeColor="accent1"/>
                          <w:sz w:val="30"/>
                          <w:szCs w:val="30"/>
                          <w:lang w:val="en-GB"/>
                        </w:rPr>
                        <w:t>ET1446: SOFTWARE DEVELOPMENT FOR TELECOMMUNICATION SYSTEMS</w:t>
                      </w:r>
                      <w:r w:rsidRPr="00423880">
                        <w:rPr>
                          <w:rFonts w:asciiTheme="majorHAnsi" w:eastAsiaTheme="majorEastAsia" w:hAnsiTheme="majorHAnsi" w:cstheme="majorBidi"/>
                          <w:i w:val="0"/>
                          <w:iCs w:val="0"/>
                          <w:caps/>
                          <w:color w:val="7E97AD" w:themeColor="accent1"/>
                          <w:lang w:val="en-GB"/>
                        </w:rPr>
                        <w:t xml:space="preserve"> </w:t>
                      </w:r>
                      <w:r w:rsidRPr="00423880">
                        <w:rPr>
                          <w:rFonts w:asciiTheme="majorHAnsi" w:eastAsiaTheme="majorEastAsia" w:hAnsiTheme="majorHAnsi" w:cstheme="majorBidi"/>
                          <w:i w:val="0"/>
                          <w:iCs w:val="0"/>
                          <w:caps/>
                          <w:color w:val="7E97AD" w:themeColor="accent1"/>
                          <w:lang w:val="en-GB"/>
                        </w:rPr>
                        <w:br/>
                      </w:r>
                      <w:r w:rsidRPr="00423880">
                        <w:rPr>
                          <w:rFonts w:asciiTheme="majorHAnsi" w:eastAsiaTheme="majorEastAsia" w:hAnsiTheme="majorHAnsi" w:cstheme="majorBidi"/>
                          <w:i w:val="0"/>
                          <w:iCs w:val="0"/>
                          <w:caps/>
                          <w:color w:val="7E97AD" w:themeColor="accent1"/>
                          <w:lang w:val="en-GB"/>
                        </w:rPr>
                        <w:br/>
                      </w:r>
                      <w:sdt>
                        <w:sdtPr>
                          <w:rPr>
                            <w:szCs w:val="30"/>
                            <w:lang w:val="en-GB"/>
                          </w:rPr>
                          <w:alias w:val="Abstract"/>
                          <w:id w:val="1366869176"/>
                          <w:dataBinding w:prefixMappings="xmlns:ns0='http://schemas.microsoft.com/office/2006/coverPageProps'" w:xpath="/ns0:CoverPageProperties[1]/ns0:Abstract[1]" w:storeItemID="{55AF091B-3C7A-41E3-B477-F2FDAA23CFDA}"/>
                          <w:text/>
                        </w:sdtPr>
                        <w:sdtEndPr/>
                        <w:sdtContent>
                          <w:proofErr w:type="gramStart"/>
                          <w:r w:rsidR="00D5038D" w:rsidRPr="0085188B">
                            <w:rPr>
                              <w:szCs w:val="30"/>
                              <w:lang w:val="en-GB"/>
                            </w:rPr>
                            <w:t>This</w:t>
                          </w:r>
                          <w:proofErr w:type="gramEnd"/>
                          <w:r w:rsidR="00D5038D" w:rsidRPr="0085188B">
                            <w:rPr>
                              <w:szCs w:val="30"/>
                              <w:lang w:val="en-GB"/>
                            </w:rPr>
                            <w:t xml:space="preserve"> is a project proposal</w:t>
                          </w:r>
                          <w:r w:rsidR="00615660" w:rsidRPr="0085188B">
                            <w:rPr>
                              <w:szCs w:val="30"/>
                              <w:lang w:val="en-GB"/>
                            </w:rPr>
                            <w:t xml:space="preserve"> for company </w:t>
                          </w:r>
                          <w:proofErr w:type="spellStart"/>
                          <w:r w:rsidR="00615660" w:rsidRPr="0085188B">
                            <w:rPr>
                              <w:szCs w:val="30"/>
                              <w:lang w:val="en-GB"/>
                            </w:rPr>
                            <w:t>XtremeSecurity</w:t>
                          </w:r>
                          <w:proofErr w:type="spellEnd"/>
                          <w:r w:rsidR="00D5038D" w:rsidRPr="0085188B">
                            <w:rPr>
                              <w:szCs w:val="30"/>
                              <w:lang w:val="en-GB"/>
                            </w:rPr>
                            <w:t>, where we describe the product/services that we will develop for the customer.</w:t>
                          </w:r>
                          <w:r w:rsidR="00654EC4">
                            <w:rPr>
                              <w:szCs w:val="30"/>
                              <w:lang w:val="en-GB"/>
                            </w:rPr>
                            <w:t xml:space="preserve"> </w:t>
                          </w:r>
                          <w:r w:rsidR="00615660" w:rsidRPr="0085188B">
                            <w:rPr>
                              <w:szCs w:val="30"/>
                              <w:lang w:val="en-GB"/>
                            </w:rPr>
                            <w:t xml:space="preserve">The aim of the project is to </w:t>
                          </w:r>
                        </w:sdtContent>
                      </w:sdt>
                      <w:r w:rsidR="00615660" w:rsidRPr="0085188B">
                        <w:rPr>
                          <w:szCs w:val="30"/>
                          <w:lang w:val="en-GB"/>
                        </w:rPr>
                        <w:t>build an enterprise chat system for them</w:t>
                      </w:r>
                      <w:r w:rsidR="00E002D5">
                        <w:rPr>
                          <w:szCs w:val="30"/>
                          <w:lang w:val="en-GB"/>
                        </w:rPr>
                        <w:t>,</w:t>
                      </w:r>
                      <w:r w:rsidR="0085188B" w:rsidRPr="0085188B">
                        <w:rPr>
                          <w:szCs w:val="30"/>
                          <w:lang w:val="en-GB"/>
                        </w:rPr>
                        <w:t xml:space="preserve"> meeting their special requests</w:t>
                      </w:r>
                      <w:r w:rsidR="00615660" w:rsidRPr="0085188B">
                        <w:rPr>
                          <w:szCs w:val="30"/>
                          <w:lang w:val="en-GB"/>
                        </w:rPr>
                        <w:t>.</w:t>
                      </w:r>
                    </w:p>
                    <w:p w:rsidR="00A135A4" w:rsidRPr="00F36C43" w:rsidRDefault="00B52E8C" w:rsidP="00A03822">
                      <w:pPr>
                        <w:pStyle w:val="TableHeading"/>
                        <w:pBdr>
                          <w:top w:val="single" w:sz="4" w:space="0" w:color="7E97AD" w:themeColor="accent1"/>
                        </w:pBdr>
                        <w:jc w:val="center"/>
                        <w:rPr>
                          <w:sz w:val="52"/>
                          <w:lang w:val="en-GB"/>
                        </w:rPr>
                      </w:pPr>
                      <w:r w:rsidRPr="00F36C43">
                        <w:rPr>
                          <w:sz w:val="52"/>
                          <w:lang w:val="en-GB"/>
                        </w:rPr>
                        <w:t>PROJECT PROPOSAL</w:t>
                      </w:r>
                      <w:r w:rsidR="00B05A0B">
                        <w:rPr>
                          <w:sz w:val="52"/>
                          <w:lang w:val="en-GB"/>
                        </w:rPr>
                        <w:t xml:space="preserve"> V1.2</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
                        <w:tblW w:w="4976" w:type="pct"/>
                        <w:tblInd w:w="-5" w:type="dxa"/>
                        <w:tblLook w:val="0400" w:firstRow="0" w:lastRow="0" w:firstColumn="0" w:lastColumn="0" w:noHBand="0" w:noVBand="1"/>
                      </w:tblPr>
                      <w:tblGrid>
                        <w:gridCol w:w="4649"/>
                        <w:gridCol w:w="464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proofErr w:type="spellStart"/>
                            <w:r w:rsidRPr="009D5E3E">
                              <w:rPr>
                                <w:color w:val="4D595B" w:themeColor="accent5" w:themeShade="BF"/>
                                <w:sz w:val="28"/>
                              </w:rPr>
                              <w:t>Jibraan</w:t>
                            </w:r>
                            <w:proofErr w:type="spellEnd"/>
                            <w:r w:rsidRPr="009D5E3E">
                              <w:rPr>
                                <w:color w:val="4D595B" w:themeColor="accent5" w:themeShade="BF"/>
                                <w:sz w:val="28"/>
                              </w:rPr>
                              <w:t xml:space="preserve"> Singh </w:t>
                            </w:r>
                            <w:proofErr w:type="spellStart"/>
                            <w:r w:rsidRPr="009D5E3E">
                              <w:rPr>
                                <w:color w:val="4D595B" w:themeColor="accent5" w:themeShade="BF"/>
                                <w:sz w:val="28"/>
                              </w:rPr>
                              <w:t>Chahal</w:t>
                            </w:r>
                            <w:proofErr w:type="spellEnd"/>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 xml:space="preserve">Johannes </w:t>
                            </w:r>
                            <w:proofErr w:type="spellStart"/>
                            <w:r w:rsidRPr="009D5E3E">
                              <w:rPr>
                                <w:color w:val="4D595B" w:themeColor="accent5" w:themeShade="BF"/>
                                <w:sz w:val="28"/>
                              </w:rPr>
                              <w:t>Grohmann</w:t>
                            </w:r>
                            <w:proofErr w:type="spellEnd"/>
                          </w:p>
                        </w:tc>
                        <w:tc>
                          <w:tcPr>
                            <w:tcW w:w="2499" w:type="pct"/>
                            <w:vAlign w:val="center"/>
                          </w:tcPr>
                          <w:p w:rsidR="005D4A7A" w:rsidRPr="009D5E3E" w:rsidRDefault="000F5C3B" w:rsidP="000F5C3B">
                            <w:pPr>
                              <w:jc w:val="center"/>
                              <w:rPr>
                                <w:color w:val="4D595B" w:themeColor="accent5" w:themeShade="BF"/>
                                <w:sz w:val="28"/>
                              </w:rPr>
                            </w:pPr>
                            <w:proofErr w:type="spellStart"/>
                            <w:r>
                              <w:rPr>
                                <w:color w:val="4D595B" w:themeColor="accent5" w:themeShade="BF"/>
                                <w:sz w:val="28"/>
                              </w:rPr>
                              <w:t>Jyoti</w:t>
                            </w:r>
                            <w:proofErr w:type="spellEnd"/>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 xml:space="preserve">David </w:t>
                            </w:r>
                            <w:proofErr w:type="spellStart"/>
                            <w:r w:rsidRPr="009D5E3E">
                              <w:rPr>
                                <w:color w:val="4D595B" w:themeColor="accent5" w:themeShade="BF"/>
                                <w:sz w:val="28"/>
                              </w:rPr>
                              <w:t>Alarcón</w:t>
                            </w:r>
                            <w:proofErr w:type="spellEnd"/>
                            <w:r w:rsidRPr="009D5E3E">
                              <w:rPr>
                                <w:color w:val="4D595B" w:themeColor="accent5" w:themeShade="BF"/>
                                <w:sz w:val="28"/>
                              </w:rPr>
                              <w:t xml:space="preserve"> Prada</w:t>
                            </w:r>
                          </w:p>
                        </w:tc>
                        <w:tc>
                          <w:tcPr>
                            <w:tcW w:w="2499" w:type="pct"/>
                            <w:vAlign w:val="center"/>
                          </w:tcPr>
                          <w:p w:rsidR="005D4A7A" w:rsidRPr="009D5E3E" w:rsidRDefault="005D4A7A" w:rsidP="005D4A7A">
                            <w:pPr>
                              <w:jc w:val="center"/>
                              <w:rPr>
                                <w:color w:val="4D595B" w:themeColor="accent5" w:themeShade="BF"/>
                                <w:sz w:val="28"/>
                              </w:rPr>
                            </w:pPr>
                            <w:proofErr w:type="spellStart"/>
                            <w:r w:rsidRPr="009D5E3E">
                              <w:rPr>
                                <w:color w:val="4D595B" w:themeColor="accent5" w:themeShade="BF"/>
                                <w:sz w:val="28"/>
                              </w:rPr>
                              <w:t>Akanksha</w:t>
                            </w:r>
                            <w:proofErr w:type="spellEnd"/>
                            <w:r w:rsidRPr="009D5E3E">
                              <w:rPr>
                                <w:color w:val="4D595B" w:themeColor="accent5" w:themeShade="BF"/>
                                <w:sz w:val="28"/>
                              </w:rPr>
                              <w:t xml:space="preserve">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proofErr w:type="spellStart"/>
                            <w:r w:rsidRPr="009D5E3E">
                              <w:rPr>
                                <w:color w:val="4D595B" w:themeColor="accent5" w:themeShade="BF"/>
                                <w:sz w:val="28"/>
                              </w:rPr>
                              <w:t>Gautam</w:t>
                            </w:r>
                            <w:proofErr w:type="spellEnd"/>
                            <w:r w:rsidRPr="009D5E3E">
                              <w:rPr>
                                <w:color w:val="4D595B" w:themeColor="accent5" w:themeShade="BF"/>
                                <w:sz w:val="28"/>
                              </w:rPr>
                              <w:t xml:space="preserve"> </w:t>
                            </w:r>
                            <w:proofErr w:type="spellStart"/>
                            <w:r w:rsidRPr="009D5E3E">
                              <w:rPr>
                                <w:color w:val="4D595B" w:themeColor="accent5" w:themeShade="BF"/>
                                <w:sz w:val="28"/>
                              </w:rPr>
                              <w:t>Vij</w:t>
                            </w:r>
                            <w:proofErr w:type="spellEnd"/>
                          </w:p>
                        </w:tc>
                        <w:tc>
                          <w:tcPr>
                            <w:tcW w:w="2499" w:type="pct"/>
                            <w:vAlign w:val="center"/>
                          </w:tcPr>
                          <w:p w:rsidR="006D76CC" w:rsidRPr="009D5E3E" w:rsidRDefault="005D4A7A" w:rsidP="006D76CC">
                            <w:pPr>
                              <w:jc w:val="center"/>
                              <w:rPr>
                                <w:color w:val="4D595B" w:themeColor="accent5" w:themeShade="BF"/>
                                <w:sz w:val="28"/>
                              </w:rPr>
                            </w:pPr>
                            <w:proofErr w:type="spellStart"/>
                            <w:r w:rsidRPr="009D5E3E">
                              <w:rPr>
                                <w:color w:val="4D595B" w:themeColor="accent5" w:themeShade="BF"/>
                                <w:sz w:val="28"/>
                              </w:rPr>
                              <w:t>Rohit</w:t>
                            </w:r>
                            <w:proofErr w:type="spellEnd"/>
                            <w:r w:rsidRPr="009D5E3E">
                              <w:rPr>
                                <w:color w:val="4D595B" w:themeColor="accent5" w:themeShade="BF"/>
                                <w:sz w:val="28"/>
                              </w:rPr>
                              <w:t xml:space="preserve"> </w:t>
                            </w:r>
                            <w:proofErr w:type="spellStart"/>
                            <w:r w:rsidRPr="009D5E3E">
                              <w:rPr>
                                <w:color w:val="4D595B" w:themeColor="accent5" w:themeShade="BF"/>
                                <w:sz w:val="28"/>
                              </w:rPr>
                              <w:t>Raghav</w:t>
                            </w:r>
                            <w:proofErr w:type="spellEnd"/>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proofErr w:type="spellStart"/>
                            <w:r>
                              <w:rPr>
                                <w:color w:val="4D595B" w:themeColor="accent5" w:themeShade="BF"/>
                                <w:sz w:val="28"/>
                              </w:rPr>
                              <w:t>Inanc</w:t>
                            </w:r>
                            <w:proofErr w:type="spellEnd"/>
                            <w:r>
                              <w:rPr>
                                <w:color w:val="4D595B" w:themeColor="accent5" w:themeShade="BF"/>
                                <w:sz w:val="28"/>
                              </w:rPr>
                              <w:t xml:space="preserve"> </w:t>
                            </w:r>
                            <w:proofErr w:type="spellStart"/>
                            <w:r>
                              <w:rPr>
                                <w:color w:val="4D595B" w:themeColor="accent5" w:themeShade="BF"/>
                                <w:sz w:val="28"/>
                              </w:rPr>
                              <w:t>Gurkan</w:t>
                            </w:r>
                            <w:proofErr w:type="spellEnd"/>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DB6286" w:rsidP="002D1FA8">
                      <w:pPr>
                        <w:rPr>
                          <w:b/>
                          <w:sz w:val="22"/>
                          <w:lang w:val="en-GB"/>
                        </w:rPr>
                      </w:pPr>
                      <w:r>
                        <w:rPr>
                          <w:b/>
                          <w:sz w:val="22"/>
                          <w:lang w:val="en-GB"/>
                        </w:rPr>
                        <w:t>Publication Date: April 2</w:t>
                      </w:r>
                      <w:r w:rsidR="00210511">
                        <w:rPr>
                          <w:b/>
                          <w:sz w:val="22"/>
                          <w:lang w:val="en-GB"/>
                        </w:rPr>
                        <w:t>7</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1930B9">
                        <w:rPr>
                          <w:b/>
                          <w:sz w:val="22"/>
                          <w:lang w:val="en-GB"/>
                        </w:rPr>
                        <w:t>2</w:t>
                      </w:r>
                    </w:p>
                    <w:p w:rsidR="00A135A4" w:rsidRPr="00B761E7" w:rsidRDefault="00A135A4" w:rsidP="002D1FA8">
                      <w:pPr>
                        <w:rPr>
                          <w:b/>
                          <w:sz w:val="22"/>
                          <w:lang w:val="en-GB"/>
                        </w:rPr>
                      </w:pPr>
                    </w:p>
                  </w:txbxContent>
                </v:textbox>
                <w10:wrap anchorx="margin" anchory="margin"/>
              </v:shape>
            </w:pict>
          </mc:Fallback>
        </mc:AlternateContent>
      </w:r>
    </w:p>
    <w:p w:rsidR="00AB36E0" w:rsidRPr="00EA0428" w:rsidRDefault="00AB36E0" w:rsidP="00F3448A">
      <w:pPr>
        <w:pStyle w:val="Heading1"/>
        <w:jc w:val="center"/>
        <w:rPr>
          <w:lang w:val="en-GB"/>
        </w:rPr>
      </w:pPr>
      <w:r w:rsidRPr="00EA0428">
        <w:rPr>
          <w:lang w:val="en-GB"/>
        </w:rPr>
        <w:lastRenderedPageBreak/>
        <w:t>PROJECT PROPOSAL</w:t>
      </w:r>
    </w:p>
    <w:p w:rsidR="00AB36E0" w:rsidRPr="00EA0428" w:rsidRDefault="00F1124D" w:rsidP="00EA0428">
      <w:pPr>
        <w:pStyle w:val="Heading2"/>
        <w:jc w:val="both"/>
        <w:rPr>
          <w:b/>
          <w:sz w:val="30"/>
          <w:szCs w:val="30"/>
          <w:lang w:val="en-GB"/>
        </w:rPr>
      </w:pPr>
      <w:r>
        <w:rPr>
          <w:b/>
          <w:sz w:val="30"/>
          <w:szCs w:val="30"/>
          <w:lang w:val="en-GB"/>
        </w:rPr>
        <w:t xml:space="preserve">1. </w:t>
      </w:r>
      <w:r w:rsidR="00AB36E0" w:rsidRPr="00EA0428">
        <w:rPr>
          <w:b/>
          <w:sz w:val="30"/>
          <w:szCs w:val="30"/>
          <w:lang w:val="en-GB"/>
        </w:rPr>
        <w:t>Preface</w:t>
      </w:r>
    </w:p>
    <w:p w:rsidR="005B56DB" w:rsidRPr="00EA0428" w:rsidRDefault="005B56DB" w:rsidP="00EA0428">
      <w:pPr>
        <w:jc w:val="both"/>
        <w:rPr>
          <w:sz w:val="22"/>
          <w:szCs w:val="23"/>
          <w:lang w:val="en-GB"/>
        </w:rPr>
      </w:pPr>
      <w:r w:rsidRPr="00EA0428">
        <w:rPr>
          <w:sz w:val="22"/>
          <w:szCs w:val="23"/>
          <w:lang w:val="en-GB"/>
        </w:rPr>
        <w:t>This document contains a project proposal to create a chat client called “</w:t>
      </w:r>
      <w:r w:rsidR="00EA0428" w:rsidRPr="000C01A0">
        <w:rPr>
          <w:b/>
          <w:color w:val="67787B" w:themeColor="accent5"/>
          <w:sz w:val="22"/>
          <w:szCs w:val="23"/>
          <w:lang w:val="en-GB"/>
        </w:rPr>
        <w:t>LetsTalk</w:t>
      </w:r>
      <w:r w:rsidRPr="00EA0428">
        <w:rPr>
          <w:sz w:val="22"/>
          <w:szCs w:val="23"/>
          <w:lang w:val="en-GB"/>
        </w:rPr>
        <w:t xml:space="preserve">” for </w:t>
      </w:r>
      <w:proofErr w:type="spellStart"/>
      <w:r w:rsidRPr="00EA0428">
        <w:rPr>
          <w:sz w:val="22"/>
          <w:szCs w:val="23"/>
          <w:lang w:val="en-GB"/>
        </w:rPr>
        <w:t>XtremeSecurity</w:t>
      </w:r>
      <w:proofErr w:type="spellEnd"/>
      <w:r w:rsidRPr="00EA0428">
        <w:rPr>
          <w:sz w:val="22"/>
          <w:szCs w:val="23"/>
          <w:lang w:val="en-GB"/>
        </w:rPr>
        <w:t>. This proposal contours the project which is to be executed by team “</w:t>
      </w:r>
      <w:r w:rsidR="00182384">
        <w:rPr>
          <w:b/>
          <w:color w:val="7A6A60" w:themeColor="accent3"/>
          <w:sz w:val="22"/>
          <w:szCs w:val="23"/>
          <w:lang w:val="en-GB"/>
        </w:rPr>
        <w:t>SWAT Kats</w:t>
      </w:r>
      <w:r w:rsidR="00EA0428">
        <w:rPr>
          <w:sz w:val="22"/>
          <w:szCs w:val="23"/>
          <w:lang w:val="en-GB"/>
        </w:rPr>
        <w:t>”.</w:t>
      </w:r>
    </w:p>
    <w:p w:rsidR="000C01A0" w:rsidRPr="000C01A0" w:rsidRDefault="005B56DB" w:rsidP="00EA0428">
      <w:pPr>
        <w:jc w:val="both"/>
        <w:rPr>
          <w:sz w:val="22"/>
          <w:szCs w:val="23"/>
          <w:lang w:val="en-GB"/>
        </w:rPr>
      </w:pPr>
      <w:r w:rsidRPr="00EA0428">
        <w:rPr>
          <w:sz w:val="22"/>
          <w:szCs w:val="23"/>
          <w:lang w:val="en-GB"/>
        </w:rPr>
        <w:t>In the following we will first provide a glossary with a list of abbreviation in chapter 2. After that, the environment as well as the problem are described in section 3. Section 4 contains our solution for the described problem, while sec</w:t>
      </w:r>
      <w:r w:rsidR="00EA0428">
        <w:rPr>
          <w:sz w:val="22"/>
          <w:szCs w:val="23"/>
          <w:lang w:val="en-GB"/>
        </w:rPr>
        <w:t>tion 5 states some limitations that</w:t>
      </w:r>
      <w:r w:rsidRPr="00EA0428">
        <w:rPr>
          <w:sz w:val="22"/>
          <w:szCs w:val="23"/>
          <w:lang w:val="en-GB"/>
        </w:rPr>
        <w:t xml:space="preserve"> our product will not include. Finally, a rough t</w:t>
      </w:r>
      <w:r w:rsidR="000C01A0">
        <w:rPr>
          <w:sz w:val="22"/>
          <w:szCs w:val="23"/>
          <w:lang w:val="en-GB"/>
        </w:rPr>
        <w:t>ime plan is given in section 6.</w:t>
      </w:r>
    </w:p>
    <w:p w:rsidR="00671954" w:rsidRPr="00671954" w:rsidRDefault="005B56DB" w:rsidP="00671954">
      <w:pPr>
        <w:pStyle w:val="Heading2"/>
        <w:rPr>
          <w:lang w:val="en-GB"/>
        </w:rPr>
      </w:pPr>
      <w:r w:rsidRPr="000C01A0">
        <w:rPr>
          <w:lang w:val="en-GB"/>
        </w:rPr>
        <w:t>Ve</w:t>
      </w:r>
      <w:r w:rsidR="000C01A0" w:rsidRPr="000C01A0">
        <w:rPr>
          <w:lang w:val="en-GB"/>
        </w:rPr>
        <w:t>rsion history of this document:</w:t>
      </w:r>
    </w:p>
    <w:p w:rsidR="00671954" w:rsidRPr="00555117" w:rsidRDefault="000C01A0" w:rsidP="00671954">
      <w:pPr>
        <w:jc w:val="both"/>
        <w:rPr>
          <w:b/>
          <w:i/>
          <w:sz w:val="22"/>
          <w:szCs w:val="23"/>
          <w:lang w:val="en-GB"/>
        </w:rPr>
      </w:pPr>
      <w:r w:rsidRPr="000C01A0">
        <w:rPr>
          <w:b/>
          <w:i/>
          <w:sz w:val="10"/>
          <w:szCs w:val="23"/>
          <w:lang w:val="en-GB"/>
        </w:rPr>
        <w:br/>
      </w:r>
      <w:r w:rsidR="00671954">
        <w:rPr>
          <w:b/>
          <w:i/>
          <w:sz w:val="22"/>
          <w:szCs w:val="23"/>
          <w:lang w:val="en-GB"/>
        </w:rPr>
        <w:t>Release v1.</w:t>
      </w:r>
      <w:r w:rsidR="00671954" w:rsidRPr="00555117">
        <w:rPr>
          <w:b/>
          <w:i/>
          <w:sz w:val="22"/>
          <w:szCs w:val="23"/>
          <w:lang w:val="en-GB"/>
        </w:rPr>
        <w:t>2</w:t>
      </w:r>
      <w:r w:rsidR="00671954">
        <w:rPr>
          <w:b/>
          <w:i/>
          <w:sz w:val="22"/>
          <w:szCs w:val="23"/>
          <w:lang w:val="en-GB"/>
        </w:rPr>
        <w:t xml:space="preserve"> on 2015-04-2</w:t>
      </w:r>
      <w:r w:rsidR="00C83F3C" w:rsidRPr="00555117">
        <w:rPr>
          <w:b/>
          <w:i/>
          <w:sz w:val="22"/>
          <w:szCs w:val="23"/>
          <w:lang w:val="en-GB"/>
        </w:rPr>
        <w:t>7</w:t>
      </w:r>
    </w:p>
    <w:p w:rsidR="00555117" w:rsidRPr="00E87278" w:rsidRDefault="00671954" w:rsidP="00555117">
      <w:pPr>
        <w:jc w:val="both"/>
        <w:rPr>
          <w:b/>
          <w:i/>
          <w:sz w:val="22"/>
          <w:szCs w:val="23"/>
          <w:lang w:val="en-GB"/>
        </w:rPr>
      </w:pPr>
      <w:r>
        <w:rPr>
          <w:sz w:val="22"/>
          <w:szCs w:val="23"/>
          <w:lang w:val="en-GB"/>
        </w:rPr>
        <w:t>-</w:t>
      </w:r>
      <w:r w:rsidR="00555117" w:rsidRPr="00555117">
        <w:rPr>
          <w:sz w:val="22"/>
          <w:szCs w:val="23"/>
          <w:lang w:val="en-GB"/>
        </w:rPr>
        <w:t xml:space="preserve"> </w:t>
      </w:r>
      <w:r w:rsidR="0011430A">
        <w:rPr>
          <w:sz w:val="22"/>
          <w:szCs w:val="23"/>
          <w:lang w:val="en-GB"/>
        </w:rPr>
        <w:t>modified</w:t>
      </w:r>
      <w:r w:rsidR="00F1124D">
        <w:rPr>
          <w:sz w:val="22"/>
          <w:szCs w:val="23"/>
          <w:lang w:val="en-GB"/>
        </w:rPr>
        <w:t xml:space="preserve"> the WBS</w:t>
      </w:r>
      <w:r w:rsidR="00555117">
        <w:rPr>
          <w:sz w:val="22"/>
          <w:szCs w:val="23"/>
          <w:lang w:val="en-GB"/>
        </w:rPr>
        <w:t xml:space="preserve"> </w:t>
      </w:r>
    </w:p>
    <w:p w:rsidR="00360353" w:rsidRPr="00360353" w:rsidRDefault="00755C52" w:rsidP="00EA0428">
      <w:pPr>
        <w:jc w:val="both"/>
        <w:rPr>
          <w:b/>
          <w:i/>
          <w:sz w:val="22"/>
          <w:szCs w:val="23"/>
          <w:lang w:val="en-GB"/>
        </w:rPr>
      </w:pPr>
      <w:r>
        <w:rPr>
          <w:b/>
          <w:i/>
          <w:sz w:val="22"/>
          <w:szCs w:val="23"/>
          <w:lang w:val="en-GB"/>
        </w:rPr>
        <w:t>Release v1.1 on 2015-04-2</w:t>
      </w:r>
      <w:r w:rsidR="00363ACE">
        <w:rPr>
          <w:b/>
          <w:i/>
          <w:sz w:val="22"/>
          <w:szCs w:val="23"/>
          <w:lang w:val="en-GB"/>
        </w:rPr>
        <w:t>0</w:t>
      </w:r>
    </w:p>
    <w:p w:rsidR="00360353" w:rsidRDefault="003064E6" w:rsidP="00EA0428">
      <w:pPr>
        <w:jc w:val="both"/>
        <w:rPr>
          <w:sz w:val="22"/>
          <w:szCs w:val="23"/>
          <w:lang w:val="en-GB"/>
        </w:rPr>
      </w:pPr>
      <w:r>
        <w:rPr>
          <w:sz w:val="22"/>
          <w:szCs w:val="23"/>
          <w:lang w:val="en-GB"/>
        </w:rPr>
        <w:t>-P</w:t>
      </w:r>
      <w:r w:rsidR="00360353">
        <w:rPr>
          <w:sz w:val="22"/>
          <w:szCs w:val="23"/>
          <w:lang w:val="en-GB"/>
        </w:rPr>
        <w:t>roject documents listed in the time plan</w:t>
      </w:r>
    </w:p>
    <w:p w:rsidR="006F3EE6" w:rsidRDefault="006F3EE6" w:rsidP="00EA0428">
      <w:pPr>
        <w:jc w:val="both"/>
        <w:rPr>
          <w:sz w:val="22"/>
          <w:szCs w:val="23"/>
          <w:lang w:val="en-GB"/>
        </w:rPr>
      </w:pPr>
      <w:r>
        <w:rPr>
          <w:sz w:val="22"/>
          <w:szCs w:val="23"/>
          <w:lang w:val="en-GB"/>
        </w:rPr>
        <w:t>-FTP usage removed</w:t>
      </w:r>
    </w:p>
    <w:p w:rsidR="00744173" w:rsidRDefault="00744173" w:rsidP="00EA0428">
      <w:pPr>
        <w:jc w:val="both"/>
        <w:rPr>
          <w:sz w:val="22"/>
          <w:szCs w:val="23"/>
          <w:lang w:val="en-GB"/>
        </w:rPr>
      </w:pPr>
      <w:r>
        <w:rPr>
          <w:sz w:val="22"/>
          <w:szCs w:val="23"/>
          <w:lang w:val="en-GB"/>
        </w:rPr>
        <w:t>-WBS updated</w:t>
      </w:r>
    </w:p>
    <w:p w:rsidR="00AC7466" w:rsidRDefault="00AC7466" w:rsidP="00EA0428">
      <w:pPr>
        <w:jc w:val="both"/>
        <w:rPr>
          <w:sz w:val="22"/>
          <w:szCs w:val="23"/>
          <w:lang w:val="en-GB"/>
        </w:rPr>
      </w:pPr>
      <w:r>
        <w:rPr>
          <w:sz w:val="22"/>
          <w:szCs w:val="23"/>
          <w:lang w:val="en-GB"/>
        </w:rPr>
        <w:t>-Time plan changed (software development shifted to later dates)</w:t>
      </w:r>
    </w:p>
    <w:p w:rsidR="003A3320" w:rsidRPr="000C01A0" w:rsidRDefault="003A3320" w:rsidP="003A3320">
      <w:pPr>
        <w:jc w:val="both"/>
        <w:rPr>
          <w:b/>
          <w:i/>
          <w:sz w:val="22"/>
          <w:szCs w:val="23"/>
          <w:lang w:val="en-GB"/>
        </w:rPr>
      </w:pPr>
      <w:r w:rsidRPr="000C01A0">
        <w:rPr>
          <w:b/>
          <w:i/>
          <w:sz w:val="22"/>
          <w:szCs w:val="23"/>
          <w:lang w:val="en-GB"/>
        </w:rPr>
        <w:t>Release v1.0 on 201</w:t>
      </w:r>
      <w:r>
        <w:rPr>
          <w:b/>
          <w:i/>
          <w:sz w:val="22"/>
          <w:szCs w:val="23"/>
          <w:lang w:val="en-GB"/>
        </w:rPr>
        <w:t>5-04-13</w:t>
      </w:r>
    </w:p>
    <w:p w:rsidR="003A3320" w:rsidRPr="00EA0428" w:rsidRDefault="003A3320" w:rsidP="00EA0428">
      <w:pPr>
        <w:jc w:val="both"/>
        <w:rPr>
          <w:sz w:val="22"/>
          <w:szCs w:val="23"/>
          <w:lang w:val="en-GB"/>
        </w:rPr>
      </w:pPr>
      <w:r w:rsidRPr="00EA0428">
        <w:rPr>
          <w:sz w:val="22"/>
          <w:szCs w:val="23"/>
          <w:lang w:val="en-GB"/>
        </w:rPr>
        <w:t>- Initial release </w:t>
      </w:r>
    </w:p>
    <w:p w:rsidR="00AB36E0" w:rsidRPr="00EA0428" w:rsidRDefault="007478EB" w:rsidP="00EA0428">
      <w:pPr>
        <w:pStyle w:val="Heading2"/>
        <w:jc w:val="both"/>
        <w:rPr>
          <w:b/>
          <w:sz w:val="30"/>
          <w:szCs w:val="30"/>
          <w:lang w:val="en-GB"/>
        </w:rPr>
      </w:pPr>
      <w:r>
        <w:rPr>
          <w:b/>
          <w:sz w:val="30"/>
          <w:szCs w:val="30"/>
          <w:lang w:val="en-GB"/>
        </w:rPr>
        <w:t xml:space="preserve">2. </w:t>
      </w:r>
      <w:r w:rsidR="00AB36E0" w:rsidRPr="00EA0428">
        <w:rPr>
          <w:b/>
          <w:sz w:val="30"/>
          <w:szCs w:val="30"/>
          <w:lang w:val="en-GB"/>
        </w:rPr>
        <w:t>Glossary and abbreviations</w:t>
      </w:r>
    </w:p>
    <w:p w:rsidR="00443233" w:rsidRPr="00443233" w:rsidRDefault="00443233" w:rsidP="00443233">
      <w:pPr>
        <w:jc w:val="both"/>
        <w:rPr>
          <w:sz w:val="22"/>
          <w:szCs w:val="23"/>
          <w:lang w:val="en-GB"/>
        </w:rPr>
      </w:pPr>
      <w:r w:rsidRPr="00443233">
        <w:rPr>
          <w:sz w:val="22"/>
          <w:szCs w:val="23"/>
          <w:lang w:val="en-GB"/>
        </w:rPr>
        <w:t>In this section are defined technical terms that are in this d</w:t>
      </w:r>
      <w:r>
        <w:rPr>
          <w:sz w:val="22"/>
          <w:szCs w:val="23"/>
          <w:lang w:val="en-GB"/>
        </w:rPr>
        <w:t xml:space="preserve">ocument in alphabetical order. </w:t>
      </w:r>
    </w:p>
    <w:p w:rsidR="009F3CB1" w:rsidRPr="009F3CB1" w:rsidRDefault="009F3CB1" w:rsidP="009F3CB1">
      <w:pPr>
        <w:pStyle w:val="ListBullet"/>
        <w:rPr>
          <w:sz w:val="22"/>
        </w:rPr>
      </w:pPr>
      <w:r w:rsidRPr="00203FDD">
        <w:rPr>
          <w:b/>
          <w:sz w:val="22"/>
        </w:rPr>
        <w:t>Dev Team</w:t>
      </w:r>
      <w:r w:rsidRPr="00FD2807">
        <w:rPr>
          <w:sz w:val="22"/>
        </w:rPr>
        <w:t>:</w:t>
      </w:r>
      <w:r>
        <w:rPr>
          <w:sz w:val="22"/>
        </w:rPr>
        <w:t xml:space="preserve"> Developer T</w:t>
      </w:r>
      <w:r w:rsidRPr="00FD2807">
        <w:rPr>
          <w:sz w:val="22"/>
        </w:rPr>
        <w:t>eam</w:t>
      </w:r>
    </w:p>
    <w:p w:rsidR="0055009F" w:rsidRPr="00FD2807" w:rsidRDefault="0055009F" w:rsidP="0055009F">
      <w:pPr>
        <w:pStyle w:val="ListBullet"/>
        <w:rPr>
          <w:sz w:val="22"/>
        </w:rPr>
      </w:pPr>
      <w:r w:rsidRPr="00203FDD">
        <w:rPr>
          <w:b/>
          <w:sz w:val="22"/>
        </w:rPr>
        <w:t>e.g</w:t>
      </w:r>
      <w:r w:rsidRPr="00FD2807">
        <w:rPr>
          <w:sz w:val="22"/>
        </w:rPr>
        <w:t>. : exempli gratia – for example</w:t>
      </w:r>
    </w:p>
    <w:p w:rsidR="0055009F" w:rsidRPr="0055009F" w:rsidRDefault="0055009F" w:rsidP="0055009F">
      <w:pPr>
        <w:pStyle w:val="ListBullet"/>
        <w:rPr>
          <w:sz w:val="22"/>
        </w:rPr>
      </w:pPr>
      <w:r w:rsidRPr="00203FDD">
        <w:rPr>
          <w:b/>
          <w:sz w:val="22"/>
        </w:rPr>
        <w:t>etc</w:t>
      </w:r>
      <w:r w:rsidRPr="00FD2807">
        <w:rPr>
          <w:sz w:val="22"/>
        </w:rPr>
        <w:t>. : et cetera</w:t>
      </w:r>
    </w:p>
    <w:p w:rsidR="00443233" w:rsidRDefault="00443233" w:rsidP="00FD2807">
      <w:pPr>
        <w:pStyle w:val="ListBullet"/>
        <w:rPr>
          <w:sz w:val="22"/>
        </w:rPr>
      </w:pPr>
      <w:r w:rsidRPr="00203FDD">
        <w:rPr>
          <w:b/>
          <w:sz w:val="22"/>
        </w:rPr>
        <w:t>GUI</w:t>
      </w:r>
      <w:r w:rsidRPr="00FD2807">
        <w:rPr>
          <w:sz w:val="22"/>
        </w:rPr>
        <w:t>: Graphical User Interface</w:t>
      </w:r>
    </w:p>
    <w:p w:rsidR="00F1391C" w:rsidRPr="00F1391C" w:rsidRDefault="00F1391C" w:rsidP="00F1391C">
      <w:pPr>
        <w:pStyle w:val="ListBullet"/>
        <w:rPr>
          <w:sz w:val="22"/>
        </w:rPr>
      </w:pPr>
      <w:r w:rsidRPr="00203FDD">
        <w:rPr>
          <w:b/>
          <w:sz w:val="22"/>
        </w:rPr>
        <w:t>IP</w:t>
      </w:r>
      <w:r>
        <w:rPr>
          <w:sz w:val="22"/>
        </w:rPr>
        <w:t>: Internet Protocol.</w:t>
      </w:r>
    </w:p>
    <w:p w:rsidR="00443233" w:rsidRDefault="00443233" w:rsidP="00FD2807">
      <w:pPr>
        <w:pStyle w:val="ListBullet"/>
        <w:rPr>
          <w:sz w:val="22"/>
        </w:rPr>
      </w:pPr>
      <w:r w:rsidRPr="00203FDD">
        <w:rPr>
          <w:b/>
          <w:sz w:val="22"/>
        </w:rPr>
        <w:t>Metadata</w:t>
      </w:r>
      <w:r w:rsidRPr="00FD2807">
        <w:rPr>
          <w:sz w:val="22"/>
        </w:rPr>
        <w:t>: information about a certain item’s content</w:t>
      </w:r>
    </w:p>
    <w:p w:rsidR="009C5DDE" w:rsidRPr="009C5DDE" w:rsidRDefault="009C5DDE" w:rsidP="009C5DDE">
      <w:pPr>
        <w:pStyle w:val="ListBullet"/>
        <w:rPr>
          <w:sz w:val="22"/>
        </w:rPr>
      </w:pPr>
      <w:r w:rsidRPr="00203FDD">
        <w:rPr>
          <w:b/>
          <w:sz w:val="22"/>
        </w:rPr>
        <w:t>SQL</w:t>
      </w:r>
      <w:r w:rsidRPr="00FD2807">
        <w:rPr>
          <w:sz w:val="22"/>
        </w:rPr>
        <w:t>: Structured Query Language.</w:t>
      </w:r>
    </w:p>
    <w:p w:rsidR="00443233" w:rsidRPr="00FD2807" w:rsidRDefault="00443233" w:rsidP="00FD2807">
      <w:pPr>
        <w:pStyle w:val="ListBullet"/>
        <w:rPr>
          <w:sz w:val="22"/>
        </w:rPr>
      </w:pPr>
      <w:r w:rsidRPr="00203FDD">
        <w:rPr>
          <w:b/>
          <w:sz w:val="22"/>
        </w:rPr>
        <w:t>WBS</w:t>
      </w:r>
      <w:r w:rsidRPr="00FD2807">
        <w:rPr>
          <w:sz w:val="22"/>
        </w:rPr>
        <w:t>: Work Breakdown Structure.</w:t>
      </w:r>
    </w:p>
    <w:p w:rsidR="00AB36E0" w:rsidRPr="00EA0428" w:rsidRDefault="000A6177" w:rsidP="00EA0428">
      <w:pPr>
        <w:pStyle w:val="Heading2"/>
        <w:jc w:val="both"/>
        <w:rPr>
          <w:b/>
          <w:sz w:val="30"/>
          <w:szCs w:val="30"/>
          <w:lang w:val="en-GB"/>
        </w:rPr>
      </w:pPr>
      <w:r>
        <w:rPr>
          <w:b/>
          <w:sz w:val="30"/>
          <w:szCs w:val="30"/>
          <w:lang w:val="en-GB"/>
        </w:rPr>
        <w:lastRenderedPageBreak/>
        <w:t xml:space="preserve">3. </w:t>
      </w:r>
      <w:r w:rsidR="00AB36E0" w:rsidRPr="00EA0428">
        <w:rPr>
          <w:b/>
          <w:sz w:val="30"/>
          <w:szCs w:val="30"/>
          <w:lang w:val="en-GB"/>
        </w:rPr>
        <w:t>Background</w:t>
      </w:r>
    </w:p>
    <w:p w:rsidR="00563A09" w:rsidRDefault="000A19CA" w:rsidP="00EA0428">
      <w:pPr>
        <w:jc w:val="both"/>
        <w:rPr>
          <w:sz w:val="22"/>
          <w:szCs w:val="23"/>
          <w:lang w:val="en-GB"/>
        </w:rPr>
      </w:pPr>
      <w:r>
        <w:rPr>
          <w:sz w:val="22"/>
          <w:szCs w:val="23"/>
          <w:lang w:val="en-GB"/>
        </w:rPr>
        <w:t xml:space="preserve">We are required to design a communicating tool among the employees of the company </w:t>
      </w:r>
      <w:proofErr w:type="spellStart"/>
      <w:r>
        <w:rPr>
          <w:sz w:val="22"/>
          <w:szCs w:val="23"/>
          <w:lang w:val="en-GB"/>
        </w:rPr>
        <w:t>XtremeSecurity</w:t>
      </w:r>
      <w:proofErr w:type="spellEnd"/>
      <w:r>
        <w:rPr>
          <w:sz w:val="22"/>
          <w:szCs w:val="23"/>
          <w:lang w:val="en-GB"/>
        </w:rPr>
        <w:t xml:space="preserve"> and satisfy the </w:t>
      </w:r>
      <w:r w:rsidR="00563A09">
        <w:rPr>
          <w:sz w:val="22"/>
          <w:szCs w:val="23"/>
          <w:lang w:val="en-GB"/>
        </w:rPr>
        <w:t xml:space="preserve">specific </w:t>
      </w:r>
      <w:r>
        <w:rPr>
          <w:sz w:val="22"/>
          <w:szCs w:val="23"/>
          <w:lang w:val="en-GB"/>
        </w:rPr>
        <w:t xml:space="preserve">needs of </w:t>
      </w:r>
      <w:r w:rsidR="00563A09">
        <w:rPr>
          <w:sz w:val="22"/>
          <w:szCs w:val="23"/>
          <w:lang w:val="en-GB"/>
        </w:rPr>
        <w:t xml:space="preserve">its </w:t>
      </w:r>
      <w:r w:rsidRPr="000A19CA">
        <w:rPr>
          <w:sz w:val="22"/>
          <w:szCs w:val="23"/>
          <w:lang w:val="en-GB"/>
        </w:rPr>
        <w:t>travelling salesm</w:t>
      </w:r>
      <w:r>
        <w:rPr>
          <w:sz w:val="22"/>
          <w:szCs w:val="23"/>
          <w:lang w:val="en-GB"/>
        </w:rPr>
        <w:t>e</w:t>
      </w:r>
      <w:r w:rsidRPr="000A19CA">
        <w:rPr>
          <w:sz w:val="22"/>
          <w:szCs w:val="23"/>
          <w:lang w:val="en-GB"/>
        </w:rPr>
        <w:t>n</w:t>
      </w:r>
      <w:r w:rsidR="00563A09">
        <w:rPr>
          <w:sz w:val="22"/>
          <w:szCs w:val="23"/>
          <w:lang w:val="en-GB"/>
        </w:rPr>
        <w:t>.</w:t>
      </w:r>
    </w:p>
    <w:p w:rsidR="00563A09" w:rsidRDefault="00563A09" w:rsidP="00EA0428">
      <w:pPr>
        <w:jc w:val="both"/>
        <w:rPr>
          <w:sz w:val="22"/>
          <w:szCs w:val="23"/>
          <w:lang w:val="en-GB"/>
        </w:rPr>
      </w:pPr>
      <w:r>
        <w:rPr>
          <w:sz w:val="22"/>
          <w:szCs w:val="23"/>
          <w:lang w:val="en-GB"/>
        </w:rPr>
        <w:t>The employees</w:t>
      </w:r>
      <w:r w:rsidRPr="000A19CA">
        <w:rPr>
          <w:sz w:val="22"/>
          <w:szCs w:val="23"/>
          <w:lang w:val="en-GB"/>
        </w:rPr>
        <w:t xml:space="preserve"> will be able to communicate over</w:t>
      </w:r>
      <w:r>
        <w:rPr>
          <w:sz w:val="22"/>
          <w:szCs w:val="23"/>
          <w:lang w:val="en-GB"/>
        </w:rPr>
        <w:t xml:space="preserve"> an</w:t>
      </w:r>
      <w:r w:rsidRPr="000A19CA">
        <w:rPr>
          <w:sz w:val="22"/>
          <w:szCs w:val="23"/>
          <w:lang w:val="en-GB"/>
        </w:rPr>
        <w:t xml:space="preserve"> encrypted network and share binary files as needed. The main purpose is to provide our clients with the means of fast, efficient and reliable communication over the distance with the goal to help them increase their time utility.</w:t>
      </w:r>
      <w:r w:rsidRPr="00EA0428">
        <w:rPr>
          <w:sz w:val="22"/>
          <w:szCs w:val="23"/>
          <w:lang w:val="en-GB"/>
        </w:rPr>
        <w:t> </w:t>
      </w:r>
    </w:p>
    <w:p w:rsidR="00563A09" w:rsidRDefault="000A19CA" w:rsidP="00EA0428">
      <w:pPr>
        <w:jc w:val="both"/>
        <w:rPr>
          <w:sz w:val="22"/>
          <w:szCs w:val="23"/>
          <w:lang w:val="en-GB"/>
        </w:rPr>
      </w:pPr>
      <w:r w:rsidRPr="000A19CA">
        <w:rPr>
          <w:sz w:val="22"/>
          <w:szCs w:val="23"/>
          <w:lang w:val="en-GB"/>
        </w:rPr>
        <w:t>The</w:t>
      </w:r>
      <w:r w:rsidR="00563A09">
        <w:rPr>
          <w:sz w:val="22"/>
          <w:szCs w:val="23"/>
          <w:lang w:val="en-GB"/>
        </w:rPr>
        <w:t xml:space="preserve"> salesmen</w:t>
      </w:r>
      <w:r w:rsidRPr="000A19CA">
        <w:rPr>
          <w:sz w:val="22"/>
          <w:szCs w:val="23"/>
          <w:lang w:val="en-GB"/>
        </w:rPr>
        <w:t xml:space="preserve"> often require access to the latest marketing materials, white papers, company brochures and user manuals in order to showcase the products to potential customers. Proper update of new plans in the respective sector of sales is the top priority for them to present best plan to their clients. The work office of </w:t>
      </w:r>
      <w:proofErr w:type="spellStart"/>
      <w:r w:rsidRPr="000A19CA">
        <w:rPr>
          <w:sz w:val="22"/>
          <w:szCs w:val="23"/>
          <w:lang w:val="en-GB"/>
        </w:rPr>
        <w:t>XtremeSecurity</w:t>
      </w:r>
      <w:proofErr w:type="spellEnd"/>
      <w:r w:rsidRPr="000A19CA">
        <w:rPr>
          <w:sz w:val="22"/>
          <w:szCs w:val="23"/>
          <w:lang w:val="en-GB"/>
        </w:rPr>
        <w:t xml:space="preserve"> is situated in Stockholm and are supposed to travel to different destinations to meet with their clients. They are required to convince their clients over some package and may need some details from their </w:t>
      </w:r>
      <w:proofErr w:type="spellStart"/>
      <w:r w:rsidRPr="000A19CA">
        <w:rPr>
          <w:sz w:val="22"/>
          <w:szCs w:val="23"/>
          <w:lang w:val="en-GB"/>
        </w:rPr>
        <w:t>center</w:t>
      </w:r>
      <w:proofErr w:type="spellEnd"/>
      <w:r w:rsidRPr="000A19CA">
        <w:rPr>
          <w:sz w:val="22"/>
          <w:szCs w:val="23"/>
          <w:lang w:val="en-GB"/>
        </w:rPr>
        <w:t xml:space="preserve"> office. Support Engineers out on the field may also need more data from their headquarters to show it to their clients. Our product “</w:t>
      </w:r>
      <w:r w:rsidRPr="000A19CA">
        <w:rPr>
          <w:b/>
          <w:color w:val="67787B" w:themeColor="accent5"/>
          <w:sz w:val="22"/>
          <w:szCs w:val="23"/>
          <w:lang w:val="en-GB"/>
        </w:rPr>
        <w:t>LetsTalk</w:t>
      </w:r>
      <w:r w:rsidRPr="000A19CA">
        <w:rPr>
          <w:sz w:val="22"/>
          <w:szCs w:val="23"/>
          <w:lang w:val="en-GB"/>
        </w:rPr>
        <w:t xml:space="preserve">” will resolve the issue of carrying around the updated soft copy of various packages to be shown to their clients. </w:t>
      </w:r>
    </w:p>
    <w:p w:rsidR="00AB36E0" w:rsidRPr="00EA0428" w:rsidRDefault="000A6177" w:rsidP="00EA0428">
      <w:pPr>
        <w:pStyle w:val="Heading2"/>
        <w:jc w:val="both"/>
        <w:rPr>
          <w:b/>
          <w:sz w:val="30"/>
          <w:szCs w:val="30"/>
          <w:lang w:val="en-GB"/>
        </w:rPr>
      </w:pPr>
      <w:r>
        <w:rPr>
          <w:b/>
          <w:sz w:val="30"/>
          <w:szCs w:val="30"/>
          <w:lang w:val="en-GB"/>
        </w:rPr>
        <w:t xml:space="preserve">4. </w:t>
      </w:r>
      <w:r w:rsidR="00AB36E0" w:rsidRPr="00EA0428">
        <w:rPr>
          <w:b/>
          <w:sz w:val="30"/>
          <w:szCs w:val="30"/>
          <w:lang w:val="en-GB"/>
        </w:rPr>
        <w:t>Proposed s</w:t>
      </w:r>
      <w:r w:rsidR="00E15114">
        <w:rPr>
          <w:b/>
          <w:sz w:val="30"/>
          <w:szCs w:val="30"/>
          <w:lang w:val="en-GB"/>
        </w:rPr>
        <w:t>O</w:t>
      </w:r>
      <w:r w:rsidR="00AB36E0" w:rsidRPr="00EA0428">
        <w:rPr>
          <w:b/>
          <w:sz w:val="30"/>
          <w:szCs w:val="30"/>
          <w:lang w:val="en-GB"/>
        </w:rPr>
        <w:t>lution</w:t>
      </w:r>
    </w:p>
    <w:p w:rsidR="00C34CAC" w:rsidRDefault="00E2489D" w:rsidP="00E2489D">
      <w:pPr>
        <w:jc w:val="both"/>
        <w:rPr>
          <w:sz w:val="22"/>
          <w:szCs w:val="23"/>
          <w:lang w:val="en-GB"/>
        </w:rPr>
      </w:pPr>
      <w:r w:rsidRPr="00E2489D">
        <w:rPr>
          <w:sz w:val="22"/>
          <w:szCs w:val="23"/>
          <w:lang w:val="en-GB"/>
        </w:rPr>
        <w:t>The project aims to provide the customer with a secure</w:t>
      </w:r>
      <w:r w:rsidR="00EE26A7">
        <w:rPr>
          <w:sz w:val="22"/>
          <w:szCs w:val="23"/>
          <w:lang w:val="en-GB"/>
        </w:rPr>
        <w:t xml:space="preserve"> fully functional</w:t>
      </w:r>
      <w:r w:rsidRPr="00E2489D">
        <w:rPr>
          <w:sz w:val="22"/>
          <w:szCs w:val="23"/>
          <w:lang w:val="en-GB"/>
        </w:rPr>
        <w:t xml:space="preserve"> communication system.</w:t>
      </w:r>
      <w:r>
        <w:rPr>
          <w:sz w:val="22"/>
          <w:szCs w:val="23"/>
          <w:lang w:val="en-GB"/>
        </w:rPr>
        <w:t xml:space="preserve"> </w:t>
      </w:r>
      <w:r w:rsidRPr="00E2489D">
        <w:rPr>
          <w:sz w:val="22"/>
          <w:szCs w:val="23"/>
          <w:lang w:val="en-GB"/>
        </w:rPr>
        <w:t>The</w:t>
      </w:r>
      <w:r>
        <w:rPr>
          <w:sz w:val="22"/>
          <w:szCs w:val="23"/>
          <w:lang w:val="en-GB"/>
        </w:rPr>
        <w:t xml:space="preserve"> customer for the project is a company, which wants its employees </w:t>
      </w:r>
      <w:r w:rsidRPr="00E2489D">
        <w:rPr>
          <w:sz w:val="22"/>
          <w:szCs w:val="23"/>
          <w:lang w:val="en-GB"/>
        </w:rPr>
        <w:t>to</w:t>
      </w:r>
      <w:r w:rsidR="00AB2F78">
        <w:rPr>
          <w:sz w:val="22"/>
          <w:szCs w:val="23"/>
          <w:lang w:val="en-GB"/>
        </w:rPr>
        <w:t xml:space="preserve"> properly</w:t>
      </w:r>
      <w:r w:rsidRPr="00E2489D">
        <w:rPr>
          <w:sz w:val="22"/>
          <w:szCs w:val="23"/>
          <w:lang w:val="en-GB"/>
        </w:rPr>
        <w:t xml:space="preserve"> communicate and work together.</w:t>
      </w:r>
      <w:r>
        <w:rPr>
          <w:sz w:val="22"/>
          <w:szCs w:val="23"/>
          <w:lang w:val="en-GB"/>
        </w:rPr>
        <w:t xml:space="preserve"> </w:t>
      </w:r>
      <w:r w:rsidR="00714A83">
        <w:rPr>
          <w:sz w:val="22"/>
          <w:szCs w:val="23"/>
          <w:lang w:val="en-GB"/>
        </w:rPr>
        <w:t xml:space="preserve">We </w:t>
      </w:r>
      <w:r w:rsidR="00EE26A7">
        <w:rPr>
          <w:sz w:val="22"/>
          <w:szCs w:val="23"/>
          <w:lang w:val="en-GB"/>
        </w:rPr>
        <w:t xml:space="preserve">will </w:t>
      </w:r>
      <w:r w:rsidR="00714A83">
        <w:rPr>
          <w:sz w:val="22"/>
          <w:szCs w:val="23"/>
          <w:lang w:val="en-GB"/>
        </w:rPr>
        <w:t xml:space="preserve">provide all the </w:t>
      </w:r>
      <w:r w:rsidRPr="00E2489D">
        <w:rPr>
          <w:sz w:val="22"/>
          <w:szCs w:val="23"/>
          <w:lang w:val="en-GB"/>
        </w:rPr>
        <w:t xml:space="preserve">various collaboration tools that allow </w:t>
      </w:r>
      <w:r w:rsidR="00714A83">
        <w:rPr>
          <w:sz w:val="22"/>
          <w:szCs w:val="23"/>
          <w:lang w:val="en-GB"/>
        </w:rPr>
        <w:t>its</w:t>
      </w:r>
      <w:r w:rsidRPr="00E2489D">
        <w:rPr>
          <w:sz w:val="22"/>
          <w:szCs w:val="23"/>
          <w:lang w:val="en-GB"/>
        </w:rPr>
        <w:t xml:space="preserve"> employees to have secure communication from different geographic locations.</w:t>
      </w:r>
      <w:r>
        <w:rPr>
          <w:sz w:val="22"/>
          <w:szCs w:val="23"/>
          <w:lang w:val="en-GB"/>
        </w:rPr>
        <w:t xml:space="preserve"> </w:t>
      </w:r>
    </w:p>
    <w:p w:rsidR="00C34CAC" w:rsidRDefault="00E2489D" w:rsidP="00E2489D">
      <w:pPr>
        <w:jc w:val="both"/>
        <w:rPr>
          <w:sz w:val="22"/>
          <w:szCs w:val="23"/>
          <w:lang w:val="en-GB"/>
        </w:rPr>
      </w:pPr>
      <w:r w:rsidRPr="00E2489D">
        <w:rPr>
          <w:sz w:val="22"/>
          <w:szCs w:val="23"/>
          <w:lang w:val="en-GB"/>
        </w:rPr>
        <w:t xml:space="preserve">The communication involves text messages and exchange binary files of arbitrary size to access certain documents such as the latest marketing materials, white papers, company brochures and user manuals in order to showcase the products to potential customers. The customer also needs on field engineers to be able to securely download patches and service packs to resolve customer issues on location. </w:t>
      </w:r>
    </w:p>
    <w:p w:rsidR="00E2489D" w:rsidRPr="00E2489D" w:rsidRDefault="00E2489D" w:rsidP="00E2489D">
      <w:pPr>
        <w:jc w:val="both"/>
        <w:rPr>
          <w:sz w:val="22"/>
          <w:szCs w:val="23"/>
          <w:lang w:val="en-GB"/>
        </w:rPr>
      </w:pPr>
      <w:r w:rsidRPr="00E2489D">
        <w:rPr>
          <w:sz w:val="22"/>
          <w:szCs w:val="23"/>
          <w:lang w:val="en-GB"/>
        </w:rPr>
        <w:t>A central database is re</w:t>
      </w:r>
      <w:r w:rsidR="00C34CAC">
        <w:rPr>
          <w:sz w:val="22"/>
          <w:szCs w:val="23"/>
          <w:lang w:val="en-GB"/>
        </w:rPr>
        <w:t xml:space="preserve">quired to store user information </w:t>
      </w:r>
      <w:r w:rsidRPr="00E2489D">
        <w:rPr>
          <w:sz w:val="22"/>
          <w:szCs w:val="23"/>
          <w:lang w:val="en-GB"/>
        </w:rPr>
        <w:t>metadata associated with each sent or received message, so that every user can see the date and time a message was sent, the name of the sender and recipient, if the message was read by the recipient and when it was read and can browse the history of their conversations with various peers. To provide fast service the messages should be sent to offline users as e-mails to reduce the delay. User can see</w:t>
      </w:r>
      <w:r w:rsidR="00DF41A2">
        <w:rPr>
          <w:sz w:val="22"/>
          <w:szCs w:val="23"/>
          <w:lang w:val="en-GB"/>
        </w:rPr>
        <w:t xml:space="preserve"> a message status (read/unread</w:t>
      </w:r>
      <w:r w:rsidRPr="00E2489D">
        <w:rPr>
          <w:sz w:val="22"/>
          <w:szCs w:val="23"/>
          <w:lang w:val="en-GB"/>
        </w:rPr>
        <w:t>, message time stamp).</w:t>
      </w:r>
      <w:r w:rsidR="00DF41A2">
        <w:rPr>
          <w:sz w:val="22"/>
          <w:szCs w:val="23"/>
          <w:lang w:val="en-GB"/>
        </w:rPr>
        <w:t xml:space="preserve"> </w:t>
      </w:r>
      <w:r w:rsidR="003009A2">
        <w:rPr>
          <w:sz w:val="22"/>
          <w:szCs w:val="23"/>
          <w:lang w:val="en-GB"/>
        </w:rPr>
        <w:t>A call record</w:t>
      </w:r>
      <w:r w:rsidRPr="00E2489D">
        <w:rPr>
          <w:sz w:val="22"/>
          <w:szCs w:val="23"/>
          <w:lang w:val="en-GB"/>
        </w:rPr>
        <w:t xml:space="preserve">, </w:t>
      </w:r>
      <w:proofErr w:type="spellStart"/>
      <w:r w:rsidRPr="00E2489D">
        <w:rPr>
          <w:sz w:val="22"/>
          <w:szCs w:val="23"/>
          <w:lang w:val="en-GB"/>
        </w:rPr>
        <w:t>timestamped</w:t>
      </w:r>
      <w:proofErr w:type="spellEnd"/>
      <w:r w:rsidRPr="00E2489D">
        <w:rPr>
          <w:sz w:val="22"/>
          <w:szCs w:val="23"/>
          <w:lang w:val="en-GB"/>
        </w:rPr>
        <w:t xml:space="preserve"> information about the sender and receiver of messages, their corresponding IP addresses, along with metadata such as message size, type (message or file) should be kept in a SQL database and only authorized users (administrators) should be able to access it.</w:t>
      </w:r>
      <w:r w:rsidR="008F3ABB">
        <w:rPr>
          <w:sz w:val="22"/>
          <w:szCs w:val="23"/>
          <w:lang w:val="en-GB"/>
        </w:rPr>
        <w:t xml:space="preserve"> </w:t>
      </w:r>
      <w:r w:rsidRPr="00E2489D">
        <w:rPr>
          <w:sz w:val="22"/>
          <w:szCs w:val="23"/>
          <w:lang w:val="en-GB"/>
        </w:rPr>
        <w:t xml:space="preserve">The customer requirement also </w:t>
      </w:r>
      <w:r w:rsidR="003F0460">
        <w:rPr>
          <w:sz w:val="22"/>
          <w:szCs w:val="23"/>
          <w:lang w:val="en-GB"/>
        </w:rPr>
        <w:t>includes an administrative role</w:t>
      </w:r>
      <w:r w:rsidR="002C4904">
        <w:rPr>
          <w:sz w:val="22"/>
          <w:szCs w:val="23"/>
          <w:lang w:val="en-GB"/>
        </w:rPr>
        <w:t>: delete a user</w:t>
      </w:r>
      <w:r w:rsidRPr="00E2489D">
        <w:rPr>
          <w:sz w:val="22"/>
          <w:szCs w:val="23"/>
          <w:lang w:val="en-GB"/>
        </w:rPr>
        <w:t>,</w:t>
      </w:r>
      <w:r w:rsidR="002C4904">
        <w:rPr>
          <w:sz w:val="22"/>
          <w:szCs w:val="23"/>
          <w:lang w:val="en-GB"/>
        </w:rPr>
        <w:t xml:space="preserve"> </w:t>
      </w:r>
      <w:r w:rsidRPr="00E2489D">
        <w:rPr>
          <w:sz w:val="22"/>
          <w:szCs w:val="23"/>
          <w:lang w:val="en-GB"/>
        </w:rPr>
        <w:t xml:space="preserve">block and unblock a </w:t>
      </w:r>
      <w:proofErr w:type="gramStart"/>
      <w:r w:rsidRPr="00E2489D">
        <w:rPr>
          <w:sz w:val="22"/>
          <w:szCs w:val="23"/>
          <w:lang w:val="en-GB"/>
        </w:rPr>
        <w:t>user ,</w:t>
      </w:r>
      <w:proofErr w:type="gramEnd"/>
      <w:r w:rsidRPr="00E2489D">
        <w:rPr>
          <w:sz w:val="22"/>
          <w:szCs w:val="23"/>
          <w:lang w:val="en-GB"/>
        </w:rPr>
        <w:t xml:space="preserve"> emergency broadcast message like some crash problem. The administrator can view statistics of records graphically as tables/graphs (GUI) available</w:t>
      </w:r>
      <w:r w:rsidR="008F3ABB">
        <w:rPr>
          <w:sz w:val="22"/>
          <w:szCs w:val="23"/>
          <w:lang w:val="en-GB"/>
        </w:rPr>
        <w:t xml:space="preserve"> on main database server (SQL).</w:t>
      </w:r>
    </w:p>
    <w:p w:rsidR="00AB36E0" w:rsidRPr="00EA0428" w:rsidRDefault="00E2489D" w:rsidP="00E2489D">
      <w:pPr>
        <w:jc w:val="both"/>
        <w:rPr>
          <w:sz w:val="22"/>
          <w:szCs w:val="23"/>
          <w:lang w:val="en-GB"/>
        </w:rPr>
      </w:pPr>
      <w:r w:rsidRPr="00E2489D">
        <w:rPr>
          <w:sz w:val="22"/>
          <w:szCs w:val="23"/>
          <w:lang w:val="en-GB"/>
        </w:rPr>
        <w:lastRenderedPageBreak/>
        <w:t xml:space="preserve">The project will establish a secure chat for authorized employees .The administrative access will be granted by authentication based on username/e-mail address and password. To ensure the security of confidential client data the chat messages will be encrypted. </w:t>
      </w:r>
      <w:r w:rsidR="00B519BD">
        <w:rPr>
          <w:sz w:val="22"/>
          <w:szCs w:val="23"/>
          <w:lang w:val="en-GB"/>
        </w:rPr>
        <w:t xml:space="preserve">File exchange </w:t>
      </w:r>
      <w:r w:rsidR="00B519BD" w:rsidRPr="00E2489D">
        <w:rPr>
          <w:sz w:val="22"/>
          <w:szCs w:val="23"/>
          <w:lang w:val="en-GB"/>
        </w:rPr>
        <w:t>with live-status (used/remaining time for upload/download)</w:t>
      </w:r>
      <w:r w:rsidR="00B519BD">
        <w:rPr>
          <w:sz w:val="22"/>
          <w:szCs w:val="23"/>
          <w:lang w:val="en-GB"/>
        </w:rPr>
        <w:t xml:space="preserve"> will be provided</w:t>
      </w:r>
      <w:r w:rsidRPr="00E2489D">
        <w:rPr>
          <w:sz w:val="22"/>
          <w:szCs w:val="23"/>
          <w:lang w:val="en-GB"/>
        </w:rPr>
        <w:t>.</w:t>
      </w:r>
      <w:r w:rsidR="00360353">
        <w:rPr>
          <w:sz w:val="22"/>
          <w:szCs w:val="23"/>
          <w:lang w:val="en-GB"/>
        </w:rPr>
        <w:t xml:space="preserve"> </w:t>
      </w:r>
      <w:r w:rsidRPr="00E2489D">
        <w:rPr>
          <w:sz w:val="22"/>
          <w:szCs w:val="23"/>
          <w:lang w:val="en-GB"/>
        </w:rPr>
        <w:t>A user can temporarily block a user from the address book and an address book for the users will be displayed with associated status (offline, available, idle, busy: available &amp; busy are handled manually by user, whereas</w:t>
      </w:r>
      <w:r w:rsidR="00BF60E5">
        <w:rPr>
          <w:sz w:val="22"/>
          <w:szCs w:val="23"/>
          <w:lang w:val="en-GB"/>
        </w:rPr>
        <w:t xml:space="preserve"> offline &amp; idle by the system).</w:t>
      </w:r>
    </w:p>
    <w:p w:rsidR="00AB36E0" w:rsidRPr="00EA0428" w:rsidRDefault="000A6177" w:rsidP="00EA0428">
      <w:pPr>
        <w:pStyle w:val="Heading2"/>
        <w:jc w:val="both"/>
        <w:rPr>
          <w:b/>
          <w:sz w:val="30"/>
          <w:szCs w:val="30"/>
          <w:lang w:val="en-GB"/>
        </w:rPr>
      </w:pPr>
      <w:r>
        <w:rPr>
          <w:b/>
          <w:sz w:val="30"/>
          <w:szCs w:val="30"/>
          <w:lang w:val="en-GB"/>
        </w:rPr>
        <w:t xml:space="preserve">5. </w:t>
      </w:r>
      <w:r w:rsidR="00AB36E0" w:rsidRPr="00EA0428">
        <w:rPr>
          <w:b/>
          <w:sz w:val="30"/>
          <w:szCs w:val="30"/>
          <w:lang w:val="en-GB"/>
        </w:rPr>
        <w:t>Limitations</w:t>
      </w:r>
    </w:p>
    <w:p w:rsidR="00BF60E5" w:rsidRPr="00BF60E5" w:rsidRDefault="00BF60E5" w:rsidP="00BF60E5">
      <w:pPr>
        <w:jc w:val="both"/>
        <w:rPr>
          <w:sz w:val="22"/>
          <w:szCs w:val="23"/>
          <w:lang w:val="en-GB"/>
        </w:rPr>
      </w:pPr>
      <w:r w:rsidRPr="00BF60E5">
        <w:rPr>
          <w:sz w:val="22"/>
          <w:szCs w:val="23"/>
          <w:lang w:val="en-GB"/>
        </w:rPr>
        <w:t xml:space="preserve">Although the chat messages are sent instantaneously, this is no </w:t>
      </w:r>
      <w:proofErr w:type="spellStart"/>
      <w:r w:rsidRPr="00BF60E5">
        <w:rPr>
          <w:sz w:val="22"/>
          <w:szCs w:val="23"/>
          <w:lang w:val="en-GB"/>
        </w:rPr>
        <w:t>realtime</w:t>
      </w:r>
      <w:proofErr w:type="spellEnd"/>
      <w:r w:rsidRPr="00BF60E5">
        <w:rPr>
          <w:sz w:val="22"/>
          <w:szCs w:val="23"/>
          <w:lang w:val="en-GB"/>
        </w:rPr>
        <w:t xml:space="preserve"> client. Since messages and files are usually transmitted over the internet, delays of various lengths can occur. Furthermore in extreme cases</w:t>
      </w:r>
      <w:r w:rsidR="00FE78A5">
        <w:rPr>
          <w:sz w:val="22"/>
          <w:szCs w:val="23"/>
          <w:lang w:val="en-GB"/>
        </w:rPr>
        <w:t xml:space="preserve"> (e.g. internet connection lost)</w:t>
      </w:r>
      <w:r w:rsidRPr="00BF60E5">
        <w:rPr>
          <w:sz w:val="22"/>
          <w:szCs w:val="23"/>
          <w:lang w:val="en-GB"/>
        </w:rPr>
        <w:t xml:space="preserve">, messages or files can also be lost, transmission is never guaranteed and transmission time may vary. </w:t>
      </w:r>
    </w:p>
    <w:p w:rsidR="00AB36E0" w:rsidRPr="00EA0428" w:rsidRDefault="00BF60E5" w:rsidP="00BF60E5">
      <w:pPr>
        <w:jc w:val="both"/>
        <w:rPr>
          <w:sz w:val="22"/>
          <w:szCs w:val="23"/>
          <w:lang w:val="en-GB"/>
        </w:rPr>
      </w:pPr>
      <w:r w:rsidRPr="00BF60E5">
        <w:rPr>
          <w:sz w:val="22"/>
          <w:szCs w:val="23"/>
          <w:lang w:val="en-GB"/>
        </w:rPr>
        <w:t xml:space="preserve">The client is not supposed to support any </w:t>
      </w:r>
      <w:r w:rsidR="00FE78A5" w:rsidRPr="00BF60E5">
        <w:rPr>
          <w:sz w:val="22"/>
          <w:szCs w:val="23"/>
          <w:lang w:val="en-GB"/>
        </w:rPr>
        <w:t>acoustic</w:t>
      </w:r>
      <w:r w:rsidRPr="00BF60E5">
        <w:rPr>
          <w:sz w:val="22"/>
          <w:szCs w:val="23"/>
          <w:lang w:val="en-GB"/>
        </w:rPr>
        <w:t xml:space="preserve"> support or emoticons in the chat. Only private chats, are supported (no group-chats or broadcast options).</w:t>
      </w:r>
      <w:r w:rsidRPr="00BF60E5">
        <w:rPr>
          <w:sz w:val="22"/>
          <w:szCs w:val="23"/>
          <w:lang w:val="en-GB"/>
        </w:rPr>
        <w:tab/>
      </w:r>
      <w:r w:rsidR="00AB36E0" w:rsidRPr="00EA0428">
        <w:rPr>
          <w:sz w:val="22"/>
          <w:szCs w:val="23"/>
          <w:lang w:val="en-GB"/>
        </w:rPr>
        <w:t> </w:t>
      </w:r>
    </w:p>
    <w:p w:rsidR="00AB36E0" w:rsidRPr="00EA0428" w:rsidRDefault="000A6177" w:rsidP="00EA0428">
      <w:pPr>
        <w:pStyle w:val="Heading2"/>
        <w:jc w:val="both"/>
        <w:rPr>
          <w:b/>
          <w:sz w:val="30"/>
          <w:szCs w:val="30"/>
          <w:lang w:val="en-GB"/>
        </w:rPr>
      </w:pPr>
      <w:r>
        <w:rPr>
          <w:b/>
          <w:sz w:val="30"/>
          <w:szCs w:val="30"/>
          <w:lang w:val="en-GB"/>
        </w:rPr>
        <w:t xml:space="preserve">6. </w:t>
      </w:r>
      <w:r w:rsidR="00AB36E0" w:rsidRPr="00EA0428">
        <w:rPr>
          <w:b/>
          <w:sz w:val="30"/>
          <w:szCs w:val="30"/>
          <w:lang w:val="en-GB"/>
        </w:rPr>
        <w:t>Time plan</w:t>
      </w:r>
    </w:p>
    <w:p w:rsidR="0003362C" w:rsidRPr="0003362C" w:rsidRDefault="00CF7FB1" w:rsidP="00EA0428">
      <w:pPr>
        <w:jc w:val="both"/>
        <w:rPr>
          <w:sz w:val="22"/>
          <w:szCs w:val="23"/>
          <w:lang w:val="en-GB"/>
        </w:rPr>
      </w:pPr>
      <w:r w:rsidRPr="0003362C">
        <w:rPr>
          <w:noProof/>
          <w:lang w:val="en-GB" w:eastAsia="en-GB"/>
        </w:rPr>
        <mc:AlternateContent>
          <mc:Choice Requires="wps">
            <w:drawing>
              <wp:anchor distT="0" distB="0" distL="114300" distR="114300" simplePos="0" relativeHeight="251668480" behindDoc="0" locked="0" layoutInCell="1" allowOverlap="1" wp14:anchorId="4C3BCE72" wp14:editId="2D6BC70E">
                <wp:simplePos x="0" y="0"/>
                <wp:positionH relativeFrom="column">
                  <wp:posOffset>4425078</wp:posOffset>
                </wp:positionH>
                <wp:positionV relativeFrom="paragraph">
                  <wp:posOffset>870413</wp:posOffset>
                </wp:positionV>
                <wp:extent cx="1234440" cy="289560"/>
                <wp:effectExtent l="0" t="0" r="22860" b="15240"/>
                <wp:wrapNone/>
                <wp:docPr id="7" name="TextBox 6"/>
                <wp:cNvGraphicFramePr/>
                <a:graphic xmlns:a="http://schemas.openxmlformats.org/drawingml/2006/main">
                  <a:graphicData uri="http://schemas.microsoft.com/office/word/2010/wordprocessingShape">
                    <wps:wsp>
                      <wps:cNvSpPr txBox="1"/>
                      <wps:spPr>
                        <a:xfrm>
                          <a:off x="0" y="0"/>
                          <a:ext cx="1234440" cy="28956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3362C" w:rsidRPr="0003362C" w:rsidRDefault="0003362C" w:rsidP="0003362C">
                            <w:pPr>
                              <w:pStyle w:val="NormalWeb"/>
                              <w:spacing w:before="0" w:after="0"/>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vertOverflow="clip" horzOverflow="clip" wrap="square" rtlCol="0" anchor="ctr"/>
                    </wps:wsp>
                  </a:graphicData>
                </a:graphic>
                <wp14:sizeRelH relativeFrom="margin">
                  <wp14:pctWidth>0</wp14:pctWidth>
                </wp14:sizeRelH>
              </wp:anchor>
            </w:drawing>
          </mc:Choice>
          <mc:Fallback>
            <w:pict>
              <v:shape w14:anchorId="4C3BCE72" id="TextBox 6" o:spid="_x0000_s1028" type="#_x0000_t202" style="position:absolute;left:0;text-align:left;margin-left:348.45pt;margin-top:68.55pt;width:97.2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" fillcolor="white [3201]" strokecolor="#67787b [3208]" strokeweight="2pt">
                <v:textbox>
                  <w:txbxContent>
                    <w:p w:rsidR="0003362C" w:rsidRPr="0003362C" w:rsidRDefault="0003362C" w:rsidP="0003362C">
                      <w:pPr>
                        <w:pStyle w:val="NormalWeb"/>
                        <w:spacing w:before="0" w:after="0"/>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03362C">
        <w:rPr>
          <w:noProof/>
          <w:lang w:val="en-GB" w:eastAsia="en-GB"/>
        </w:rPr>
        <mc:AlternateContent>
          <mc:Choice Requires="wps">
            <w:drawing>
              <wp:anchor distT="0" distB="0" distL="114300" distR="114300" simplePos="0" relativeHeight="251667456" behindDoc="0" locked="0" layoutInCell="1" allowOverlap="1" wp14:anchorId="3DEC9940" wp14:editId="38C00EDB">
                <wp:simplePos x="0" y="0"/>
                <wp:positionH relativeFrom="column">
                  <wp:posOffset>2211845</wp:posOffset>
                </wp:positionH>
                <wp:positionV relativeFrom="paragraph">
                  <wp:posOffset>872447</wp:posOffset>
                </wp:positionV>
                <wp:extent cx="1257300" cy="289560"/>
                <wp:effectExtent l="0" t="0" r="19050" b="15240"/>
                <wp:wrapNone/>
                <wp:docPr id="4" name="TextBox 5"/>
                <wp:cNvGraphicFramePr/>
                <a:graphic xmlns:a="http://schemas.openxmlformats.org/drawingml/2006/main">
                  <a:graphicData uri="http://schemas.microsoft.com/office/word/2010/wordprocessingShape">
                    <wps:wsp>
                      <wps:cNvSpPr txBox="1"/>
                      <wps:spPr>
                        <a:xfrm>
                          <a:off x="0" y="0"/>
                          <a:ext cx="1257300" cy="28956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03362C" w:rsidRPr="0003362C" w:rsidRDefault="0003362C" w:rsidP="0003362C">
                            <w:pPr>
                              <w:pStyle w:val="NormalWeb"/>
                              <w:spacing w:before="0" w:after="0"/>
                              <w:rPr>
                                <w:b/>
                                <w:szCs w:val="24"/>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WBS LEVEL</w:t>
                            </w:r>
                            <w:r>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vertOverflow="clip" horzOverflow="clip" wrap="square" rtlCol="0" anchor="ctr"/>
                    </wps:wsp>
                  </a:graphicData>
                </a:graphic>
                <wp14:sizeRelH relativeFrom="margin">
                  <wp14:pctWidth>0</wp14:pctWidth>
                </wp14:sizeRelH>
              </wp:anchor>
            </w:drawing>
          </mc:Choice>
          <mc:Fallback>
            <w:pict>
              <v:shape w14:anchorId="3DEC9940" id="TextBox 5" o:spid="_x0000_s1029" type="#_x0000_t202" style="position:absolute;left:0;text-align:left;margin-left:174.15pt;margin-top:68.7pt;width:99pt;height:22.8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" fillcolor="white [3201]" strokecolor="#9d936f [3209]" strokeweight="2pt">
                <v:textbox>
                  <w:txbxContent>
                    <w:p w:rsidR="0003362C" w:rsidRPr="0003362C" w:rsidRDefault="0003362C" w:rsidP="0003362C">
                      <w:pPr>
                        <w:pStyle w:val="NormalWeb"/>
                        <w:spacing w:before="0" w:after="0"/>
                        <w:rPr>
                          <w:b/>
                          <w:szCs w:val="24"/>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WBS LEVEL</w:t>
                      </w:r>
                      <w:r>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03362C">
        <w:rPr>
          <w:noProof/>
          <w:lang w:val="en-GB" w:eastAsia="en-GB"/>
        </w:rPr>
        <mc:AlternateContent>
          <mc:Choice Requires="wps">
            <w:drawing>
              <wp:anchor distT="0" distB="0" distL="114300" distR="114300" simplePos="0" relativeHeight="251666432" behindDoc="0" locked="0" layoutInCell="1" allowOverlap="1" wp14:anchorId="5EE53C14" wp14:editId="1B3EB148">
                <wp:simplePos x="0" y="0"/>
                <wp:positionH relativeFrom="column">
                  <wp:posOffset>-26089</wp:posOffset>
                </wp:positionH>
                <wp:positionV relativeFrom="paragraph">
                  <wp:posOffset>859370</wp:posOffset>
                </wp:positionV>
                <wp:extent cx="1257300" cy="289560"/>
                <wp:effectExtent l="0" t="0" r="19050" b="15240"/>
                <wp:wrapNone/>
                <wp:docPr id="5" name="TextBox 4"/>
                <wp:cNvGraphicFramePr/>
                <a:graphic xmlns:a="http://schemas.openxmlformats.org/drawingml/2006/main">
                  <a:graphicData uri="http://schemas.microsoft.com/office/word/2010/wordprocessingShape">
                    <wps:wsp>
                      <wps:cNvSpPr txBox="1"/>
                      <wps:spPr>
                        <a:xfrm>
                          <a:off x="0" y="0"/>
                          <a:ext cx="1257300" cy="2895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03362C" w:rsidRPr="0003362C" w:rsidRDefault="0003362C" w:rsidP="0003362C">
                            <w:pPr>
                              <w:pStyle w:val="NormalWeb"/>
                              <w:spacing w:before="0" w:after="0"/>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vertOverflow="clip" horzOverflow="clip" wrap="square" rtlCol="0" anchor="ctr"/>
                    </wps:wsp>
                  </a:graphicData>
                </a:graphic>
                <wp14:sizeRelH relativeFrom="margin">
                  <wp14:pctWidth>0</wp14:pctWidth>
                </wp14:sizeRelH>
                <wp14:sizeRelV relativeFrom="margin">
                  <wp14:pctHeight>0</wp14:pctHeight>
                </wp14:sizeRelV>
              </wp:anchor>
            </w:drawing>
          </mc:Choice>
          <mc:Fallback>
            <w:pict>
              <v:shape w14:anchorId="5EE53C14" id="TextBox 4" o:spid="_x0000_s1030" type="#_x0000_t202" style="position:absolute;left:0;text-align:left;margin-left:-2.05pt;margin-top:67.65pt;width:99pt;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" fillcolor="white [3201]" strokecolor="#cc8e60 [3205]" strokeweight="2pt">
                <v:textbox>
                  <w:txbxContent>
                    <w:p w:rsidR="0003362C" w:rsidRPr="0003362C" w:rsidRDefault="0003362C" w:rsidP="0003362C">
                      <w:pPr>
                        <w:pStyle w:val="NormalWeb"/>
                        <w:spacing w:before="0" w:after="0"/>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03362C" w:rsidRPr="0003362C">
        <w:rPr>
          <w:sz w:val="22"/>
          <w:szCs w:val="23"/>
          <w:lang w:val="en-GB"/>
        </w:rPr>
        <w:t>After describing the background, our proposed solution and its limitations it is time to present the time plan of the project. We have developed a WBS structure that shows the whole picture of the project, broken into small parts. Also, we have written down all the milestones and tollgates that this project will follow within the time budget.</w:t>
      </w:r>
    </w:p>
    <w:p w:rsidR="00152225" w:rsidRDefault="00702532" w:rsidP="00EA0428">
      <w:pPr>
        <w:jc w:val="both"/>
        <w:rPr>
          <w:sz w:val="22"/>
          <w:szCs w:val="23"/>
          <w:lang w:val="en-GB"/>
        </w:rPr>
      </w:pPr>
      <w:r w:rsidRPr="0003362C">
        <w:rPr>
          <w:noProof/>
          <w:lang w:val="en-GB" w:eastAsia="en-GB"/>
        </w:rPr>
        <w:drawing>
          <wp:anchor distT="0" distB="0" distL="114300" distR="114300" simplePos="0" relativeHeight="251669504" behindDoc="1" locked="0" layoutInCell="1" allowOverlap="1" wp14:anchorId="7590F73F" wp14:editId="556A286B">
            <wp:simplePos x="0" y="0"/>
            <wp:positionH relativeFrom="column">
              <wp:posOffset>-312420</wp:posOffset>
            </wp:positionH>
            <wp:positionV relativeFrom="paragraph">
              <wp:posOffset>278130</wp:posOffset>
            </wp:positionV>
            <wp:extent cx="6492240" cy="3597275"/>
            <wp:effectExtent l="57150" t="0" r="60960" b="22225"/>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rsidR="00877CC0" w:rsidRDefault="00877CC0" w:rsidP="00877CC0">
      <w:pPr>
        <w:tabs>
          <w:tab w:val="left" w:pos="8237"/>
        </w:tabs>
      </w:pPr>
      <w:r>
        <w:tab/>
      </w:r>
    </w:p>
    <w:p w:rsidR="003722A1" w:rsidRDefault="003722A1" w:rsidP="006F2B29">
      <w:pPr>
        <w:tabs>
          <w:tab w:val="left" w:pos="7147"/>
        </w:tabs>
      </w:pPr>
      <w:r w:rsidRPr="00877CC0">
        <w:br w:type="page"/>
      </w:r>
      <w:r w:rsidR="006F2B29">
        <w:lastRenderedPageBreak/>
        <w:tab/>
      </w:r>
    </w:p>
    <w:tbl>
      <w:tblPr>
        <w:tblW w:w="10340" w:type="dxa"/>
        <w:tblInd w:w="-426" w:type="dxa"/>
        <w:tblLook w:val="04A0" w:firstRow="1" w:lastRow="0" w:firstColumn="1" w:lastColumn="0" w:noHBand="0" w:noVBand="1"/>
      </w:tblPr>
      <w:tblGrid>
        <w:gridCol w:w="4537"/>
        <w:gridCol w:w="2552"/>
        <w:gridCol w:w="1499"/>
        <w:gridCol w:w="1752"/>
      </w:tblGrid>
      <w:tr w:rsidR="003722A1" w:rsidRPr="00C86CA4" w:rsidTr="00F63AF2">
        <w:trPr>
          <w:trHeight w:val="288"/>
        </w:trPr>
        <w:tc>
          <w:tcPr>
            <w:tcW w:w="4537" w:type="dxa"/>
            <w:tcBorders>
              <w:top w:val="nil"/>
              <w:left w:val="nil"/>
              <w:bottom w:val="single" w:sz="12" w:space="0" w:color="FFFFFF"/>
              <w:right w:val="single" w:sz="4" w:space="0" w:color="FFFFFF"/>
            </w:tcBorders>
            <w:shd w:val="clear" w:color="000000" w:fill="000000"/>
            <w:noWrap/>
            <w:vAlign w:val="center"/>
            <w:hideMark/>
          </w:tcPr>
          <w:p w:rsidR="003722A1" w:rsidRPr="00C86CA4" w:rsidRDefault="003722A1" w:rsidP="00C86CA4">
            <w:pPr>
              <w:jc w:val="center"/>
              <w:rPr>
                <w:b/>
                <w:color w:val="FFFFFF" w:themeColor="background1"/>
              </w:rPr>
            </w:pPr>
            <w:r w:rsidRPr="00C86CA4">
              <w:rPr>
                <w:b/>
                <w:color w:val="FFFFFF" w:themeColor="background1"/>
              </w:rPr>
              <w:t>MILESTONE (blue) / TOLLGATE (green)</w:t>
            </w:r>
          </w:p>
        </w:tc>
        <w:tc>
          <w:tcPr>
            <w:tcW w:w="2552" w:type="dxa"/>
            <w:tcBorders>
              <w:top w:val="nil"/>
              <w:left w:val="single" w:sz="4" w:space="0" w:color="FFFFFF"/>
              <w:bottom w:val="single" w:sz="12" w:space="0" w:color="FFFFFF"/>
              <w:right w:val="single" w:sz="4" w:space="0" w:color="FFFFFF"/>
            </w:tcBorders>
            <w:shd w:val="clear" w:color="000000" w:fill="000000"/>
            <w:noWrap/>
            <w:vAlign w:val="center"/>
            <w:hideMark/>
          </w:tcPr>
          <w:p w:rsidR="003722A1" w:rsidRPr="00C86CA4" w:rsidRDefault="003722A1" w:rsidP="00C86CA4">
            <w:pPr>
              <w:jc w:val="center"/>
              <w:rPr>
                <w:b/>
                <w:color w:val="FFFFFF" w:themeColor="background1"/>
              </w:rPr>
            </w:pPr>
            <w:r w:rsidRPr="00C86CA4">
              <w:rPr>
                <w:b/>
                <w:color w:val="FFFFFF" w:themeColor="background1"/>
              </w:rPr>
              <w:t>Deliverable</w:t>
            </w:r>
          </w:p>
        </w:tc>
        <w:tc>
          <w:tcPr>
            <w:tcW w:w="1499" w:type="dxa"/>
            <w:tcBorders>
              <w:top w:val="nil"/>
              <w:left w:val="single" w:sz="4" w:space="0" w:color="FFFFFF"/>
              <w:bottom w:val="single" w:sz="12" w:space="0" w:color="FFFFFF"/>
              <w:right w:val="single" w:sz="4" w:space="0" w:color="FFFFFF"/>
            </w:tcBorders>
            <w:shd w:val="clear" w:color="000000" w:fill="000000"/>
            <w:noWrap/>
            <w:vAlign w:val="center"/>
            <w:hideMark/>
          </w:tcPr>
          <w:p w:rsidR="003722A1" w:rsidRPr="00C86CA4" w:rsidRDefault="003722A1" w:rsidP="00C86CA4">
            <w:pPr>
              <w:jc w:val="center"/>
              <w:rPr>
                <w:b/>
                <w:color w:val="FFFFFF" w:themeColor="background1"/>
              </w:rPr>
            </w:pPr>
            <w:r w:rsidRPr="00C86CA4">
              <w:rPr>
                <w:b/>
                <w:color w:val="FFFFFF" w:themeColor="background1"/>
              </w:rPr>
              <w:t>Receiver</w:t>
            </w:r>
          </w:p>
        </w:tc>
        <w:tc>
          <w:tcPr>
            <w:tcW w:w="1752" w:type="dxa"/>
            <w:tcBorders>
              <w:top w:val="nil"/>
              <w:left w:val="single" w:sz="4" w:space="0" w:color="FFFFFF"/>
              <w:bottom w:val="single" w:sz="12" w:space="0" w:color="FFFFFF"/>
              <w:right w:val="single" w:sz="4" w:space="0" w:color="FFFFFF"/>
            </w:tcBorders>
            <w:shd w:val="clear" w:color="000000" w:fill="000000"/>
            <w:noWrap/>
            <w:vAlign w:val="center"/>
            <w:hideMark/>
          </w:tcPr>
          <w:p w:rsidR="003722A1" w:rsidRPr="00C86CA4" w:rsidRDefault="003722A1" w:rsidP="00C86CA4">
            <w:pPr>
              <w:jc w:val="center"/>
              <w:rPr>
                <w:b/>
                <w:color w:val="FFFFFF" w:themeColor="background1"/>
              </w:rPr>
            </w:pPr>
            <w:r w:rsidRPr="00C86CA4">
              <w:rPr>
                <w:b/>
                <w:color w:val="FFFFFF" w:themeColor="background1"/>
              </w:rPr>
              <w:t>Time</w:t>
            </w:r>
          </w:p>
        </w:tc>
      </w:tr>
      <w:tr w:rsidR="00205DF1" w:rsidRPr="00C86CA4" w:rsidTr="00F63AF2">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205DF1" w:rsidRPr="00E2501B" w:rsidRDefault="00205DF1" w:rsidP="00205DF1">
            <w:pPr>
              <w:jc w:val="center"/>
              <w:rPr>
                <w:lang w:val="en-GB"/>
              </w:rPr>
            </w:pPr>
            <w:r>
              <w:rPr>
                <w:lang w:val="en-GB"/>
              </w:rPr>
              <w:t>Deliver initial project proposal</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205DF1" w:rsidRPr="00C86CA4" w:rsidRDefault="00205DF1" w:rsidP="00205DF1">
            <w:pPr>
              <w:jc w:val="center"/>
            </w:pPr>
            <w:r>
              <w:t>Project Proposal</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205DF1" w:rsidRPr="00C86CA4" w:rsidRDefault="00205DF1" w:rsidP="007D5FB1">
            <w:pPr>
              <w:jc w:val="center"/>
            </w:pPr>
            <w:r>
              <w:t>CEO</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205DF1" w:rsidRPr="00E2501B" w:rsidRDefault="00205DF1" w:rsidP="00205DF1">
            <w:pPr>
              <w:jc w:val="center"/>
              <w:rPr>
                <w:b/>
              </w:rPr>
            </w:pPr>
            <w:r w:rsidRPr="00E2501B">
              <w:rPr>
                <w:b/>
              </w:rPr>
              <w:t>13 April</w:t>
            </w:r>
          </w:p>
        </w:tc>
      </w:tr>
      <w:tr w:rsidR="00050299" w:rsidRPr="00C86CA4" w:rsidTr="00327CC1">
        <w:trPr>
          <w:trHeight w:val="288"/>
        </w:trPr>
        <w:tc>
          <w:tcPr>
            <w:tcW w:w="4537" w:type="dxa"/>
            <w:tcBorders>
              <w:top w:val="single" w:sz="4" w:space="0" w:color="FFFFFF"/>
              <w:left w:val="nil"/>
              <w:bottom w:val="double" w:sz="4" w:space="0" w:color="9D936F" w:themeColor="accent6"/>
              <w:right w:val="single" w:sz="4" w:space="0" w:color="FFFFFF"/>
            </w:tcBorders>
            <w:shd w:val="clear" w:color="auto" w:fill="D8E4BC"/>
            <w:noWrap/>
            <w:vAlign w:val="center"/>
          </w:tcPr>
          <w:p w:rsidR="00050299" w:rsidRDefault="00050299" w:rsidP="00205DF1">
            <w:pPr>
              <w:jc w:val="center"/>
              <w:rPr>
                <w:lang w:val="en-GB"/>
              </w:rPr>
            </w:pPr>
            <w:r>
              <w:rPr>
                <w:lang w:val="en-GB"/>
              </w:rPr>
              <w:t>Deliver updated project proposal &amp; project plan</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050299" w:rsidRPr="00050299" w:rsidRDefault="00050299" w:rsidP="00205DF1">
            <w:pPr>
              <w:jc w:val="center"/>
              <w:rPr>
                <w:lang w:val="en-GB"/>
              </w:rPr>
            </w:pPr>
            <w:r>
              <w:rPr>
                <w:lang w:val="en-GB"/>
              </w:rPr>
              <w:t>Project Proposal, Project Plan</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050299" w:rsidRDefault="00050299" w:rsidP="00A72C41">
            <w:pPr>
              <w:jc w:val="center"/>
            </w:pPr>
            <w:r>
              <w:t>CEO</w:t>
            </w:r>
          </w:p>
        </w:tc>
        <w:tc>
          <w:tcPr>
            <w:tcW w:w="17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050299" w:rsidRPr="00B56BBC" w:rsidRDefault="00324D04" w:rsidP="00205DF1">
            <w:pPr>
              <w:jc w:val="center"/>
              <w:rPr>
                <w:b/>
                <w:lang w:val="en-GB"/>
              </w:rPr>
            </w:pPr>
            <w:r>
              <w:rPr>
                <w:b/>
              </w:rPr>
              <w:t xml:space="preserve">20 </w:t>
            </w:r>
            <w:r w:rsidR="00050299">
              <w:rPr>
                <w:b/>
              </w:rPr>
              <w:t>April</w:t>
            </w:r>
          </w:p>
        </w:tc>
      </w:tr>
      <w:tr w:rsidR="00F63AF2" w:rsidRPr="00C86CA4" w:rsidTr="00327CC1">
        <w:trPr>
          <w:trHeight w:val="288"/>
        </w:trPr>
        <w:tc>
          <w:tcPr>
            <w:tcW w:w="4537" w:type="dxa"/>
            <w:tcBorders>
              <w:top w:val="double" w:sz="4" w:space="0" w:color="9D936F" w:themeColor="accent6"/>
              <w:left w:val="double" w:sz="4" w:space="0" w:color="9D936F" w:themeColor="accent6"/>
              <w:bottom w:val="double" w:sz="4" w:space="0" w:color="9D936F" w:themeColor="accent6"/>
              <w:right w:val="single" w:sz="4" w:space="0" w:color="FFFFFF"/>
            </w:tcBorders>
            <w:shd w:val="clear" w:color="auto" w:fill="B7DEE8"/>
            <w:noWrap/>
          </w:tcPr>
          <w:p w:rsidR="00F63AF2" w:rsidRPr="00205DF1" w:rsidRDefault="00F63AF2" w:rsidP="00F63AF2">
            <w:pPr>
              <w:jc w:val="center"/>
            </w:pPr>
            <w:r w:rsidRPr="00D072F2">
              <w:rPr>
                <w:b/>
              </w:rPr>
              <w:t>Start</w:t>
            </w:r>
            <w:r>
              <w:rPr>
                <w:b/>
              </w:rPr>
              <w:t xml:space="preserve"> </w:t>
            </w:r>
            <w:r w:rsidRPr="00D072F2">
              <w:rPr>
                <w:b/>
              </w:rPr>
              <w:t>line</w:t>
            </w:r>
            <w:r>
              <w:t xml:space="preserve"> of Software development</w:t>
            </w:r>
          </w:p>
        </w:tc>
        <w:tc>
          <w:tcPr>
            <w:tcW w:w="2552" w:type="dxa"/>
            <w:tcBorders>
              <w:top w:val="double" w:sz="4" w:space="0" w:color="9D936F" w:themeColor="accent6"/>
              <w:left w:val="single" w:sz="4" w:space="0" w:color="FFFFFF"/>
              <w:bottom w:val="double" w:sz="4" w:space="0" w:color="9D936F" w:themeColor="accent6"/>
              <w:right w:val="single" w:sz="4" w:space="0" w:color="FFFFFF"/>
            </w:tcBorders>
            <w:shd w:val="clear" w:color="auto" w:fill="B7DEE8"/>
            <w:noWrap/>
          </w:tcPr>
          <w:p w:rsidR="00F63AF2" w:rsidRPr="00205DF1" w:rsidRDefault="00F63AF2" w:rsidP="00F63AF2">
            <w:pPr>
              <w:jc w:val="center"/>
            </w:pPr>
            <w:r>
              <w:t>Split of work</w:t>
            </w:r>
          </w:p>
        </w:tc>
        <w:tc>
          <w:tcPr>
            <w:tcW w:w="1499" w:type="dxa"/>
            <w:tcBorders>
              <w:top w:val="double" w:sz="4" w:space="0" w:color="9D936F" w:themeColor="accent6"/>
              <w:left w:val="single" w:sz="4" w:space="0" w:color="FFFFFF"/>
              <w:bottom w:val="double" w:sz="4" w:space="0" w:color="9D936F" w:themeColor="accent6"/>
              <w:right w:val="single" w:sz="4" w:space="0" w:color="FFFFFF"/>
            </w:tcBorders>
            <w:shd w:val="clear" w:color="auto" w:fill="B7DEE8"/>
            <w:noWrap/>
          </w:tcPr>
          <w:p w:rsidR="00F63AF2" w:rsidRPr="00205DF1" w:rsidRDefault="00F63AF2" w:rsidP="00F63AF2">
            <w:pPr>
              <w:jc w:val="center"/>
            </w:pPr>
            <w:r>
              <w:t>Dev Team</w:t>
            </w:r>
          </w:p>
        </w:tc>
        <w:tc>
          <w:tcPr>
            <w:tcW w:w="1752" w:type="dxa"/>
            <w:tcBorders>
              <w:top w:val="double" w:sz="4" w:space="0" w:color="9D936F" w:themeColor="accent6"/>
              <w:left w:val="single" w:sz="4" w:space="0" w:color="FFFFFF"/>
              <w:bottom w:val="double" w:sz="4" w:space="0" w:color="9D936F" w:themeColor="accent6"/>
              <w:right w:val="double" w:sz="4" w:space="0" w:color="9D936F" w:themeColor="accent6"/>
            </w:tcBorders>
            <w:shd w:val="clear" w:color="auto" w:fill="B7DEE8"/>
            <w:noWrap/>
          </w:tcPr>
          <w:p w:rsidR="00F63AF2" w:rsidRPr="00B56BBC" w:rsidRDefault="00F63AF2" w:rsidP="00F63AF2">
            <w:pPr>
              <w:jc w:val="center"/>
              <w:rPr>
                <w:b/>
              </w:rPr>
            </w:pPr>
            <w:r w:rsidRPr="00B56BBC">
              <w:rPr>
                <w:b/>
              </w:rPr>
              <w:t>20 April</w:t>
            </w:r>
          </w:p>
        </w:tc>
      </w:tr>
      <w:tr w:rsidR="00F63AF2" w:rsidRPr="00C86CA4" w:rsidTr="00327CC1">
        <w:trPr>
          <w:trHeight w:val="288"/>
        </w:trPr>
        <w:tc>
          <w:tcPr>
            <w:tcW w:w="4537" w:type="dxa"/>
            <w:tcBorders>
              <w:top w:val="double" w:sz="4" w:space="0" w:color="9D936F" w:themeColor="accent6"/>
              <w:left w:val="nil"/>
              <w:bottom w:val="single" w:sz="4" w:space="0" w:color="FFFFFF"/>
              <w:right w:val="single" w:sz="4" w:space="0" w:color="FFFFFF"/>
            </w:tcBorders>
            <w:shd w:val="clear" w:color="auto" w:fill="D8E4BC"/>
            <w:noWrap/>
            <w:vAlign w:val="center"/>
          </w:tcPr>
          <w:p w:rsidR="00F63AF2" w:rsidRDefault="00F63AF2" w:rsidP="00F63AF2">
            <w:pPr>
              <w:jc w:val="center"/>
              <w:rPr>
                <w:lang w:val="en-GB"/>
              </w:rPr>
            </w:pPr>
            <w:r>
              <w:rPr>
                <w:lang w:val="en-GB"/>
              </w:rPr>
              <w:t>Deliver project specification &amp; SRS</w:t>
            </w:r>
          </w:p>
        </w:tc>
        <w:tc>
          <w:tcPr>
            <w:tcW w:w="25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F63AF2" w:rsidRDefault="00F63AF2" w:rsidP="00F63AF2">
            <w:pPr>
              <w:jc w:val="center"/>
              <w:rPr>
                <w:lang w:val="en-GB"/>
              </w:rPr>
            </w:pPr>
            <w:r>
              <w:rPr>
                <w:lang w:val="en-GB"/>
              </w:rPr>
              <w:t>Project Specification &amp; SRS</w:t>
            </w:r>
          </w:p>
        </w:tc>
        <w:tc>
          <w:tcPr>
            <w:tcW w:w="1499"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F63AF2" w:rsidRDefault="00F63AF2" w:rsidP="00F63AF2">
            <w:pPr>
              <w:jc w:val="center"/>
            </w:pPr>
            <w:r>
              <w:t>CEO/Customer</w:t>
            </w:r>
          </w:p>
        </w:tc>
        <w:tc>
          <w:tcPr>
            <w:tcW w:w="17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F63AF2" w:rsidRDefault="00F63AF2" w:rsidP="00F63AF2">
            <w:pPr>
              <w:jc w:val="center"/>
              <w:rPr>
                <w:b/>
              </w:rPr>
            </w:pPr>
            <w:r>
              <w:rPr>
                <w:b/>
              </w:rPr>
              <w:t>27 April</w:t>
            </w:r>
          </w:p>
        </w:tc>
      </w:tr>
      <w:tr w:rsidR="00F63AF2" w:rsidRPr="00C86CA4" w:rsidTr="00CC28BF">
        <w:trPr>
          <w:trHeight w:val="288"/>
        </w:trPr>
        <w:tc>
          <w:tcPr>
            <w:tcW w:w="4537" w:type="dxa"/>
            <w:tcBorders>
              <w:top w:val="single" w:sz="4" w:space="0" w:color="FFFFFF"/>
              <w:left w:val="nil"/>
              <w:bottom w:val="double" w:sz="4" w:space="0" w:color="9D936F" w:themeColor="accent6"/>
              <w:right w:val="single" w:sz="4" w:space="0" w:color="FFFFFF"/>
            </w:tcBorders>
            <w:shd w:val="clear" w:color="auto" w:fill="D8E4BC"/>
            <w:noWrap/>
            <w:vAlign w:val="center"/>
          </w:tcPr>
          <w:p w:rsidR="00F63AF2" w:rsidRDefault="00F63AF2" w:rsidP="00F63AF2">
            <w:pPr>
              <w:jc w:val="center"/>
              <w:rPr>
                <w:lang w:val="en-GB"/>
              </w:rPr>
            </w:pPr>
            <w:r>
              <w:rPr>
                <w:lang w:val="en-GB"/>
              </w:rPr>
              <w:t>Deliver design document</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F63AF2" w:rsidRDefault="00F63AF2" w:rsidP="00F63AF2">
            <w:pPr>
              <w:jc w:val="center"/>
              <w:rPr>
                <w:lang w:val="en-GB"/>
              </w:rPr>
            </w:pPr>
            <w:r>
              <w:rPr>
                <w:lang w:val="en-GB"/>
              </w:rPr>
              <w:t>Design Document</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F63AF2" w:rsidRDefault="00F63AF2" w:rsidP="00F63AF2">
            <w:pPr>
              <w:jc w:val="center"/>
            </w:pPr>
            <w:r>
              <w:t>CEO/Customer</w:t>
            </w:r>
          </w:p>
        </w:tc>
        <w:tc>
          <w:tcPr>
            <w:tcW w:w="17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F63AF2" w:rsidRDefault="00F63AF2" w:rsidP="00F63AF2">
            <w:pPr>
              <w:jc w:val="center"/>
              <w:rPr>
                <w:b/>
              </w:rPr>
            </w:pPr>
            <w:r>
              <w:rPr>
                <w:b/>
              </w:rPr>
              <w:t>4 May</w:t>
            </w:r>
          </w:p>
        </w:tc>
      </w:tr>
      <w:tr w:rsidR="00FF1A03" w:rsidRPr="00C86CA4" w:rsidTr="00CC28BF">
        <w:trPr>
          <w:trHeight w:val="288"/>
        </w:trPr>
        <w:tc>
          <w:tcPr>
            <w:tcW w:w="4537" w:type="dxa"/>
            <w:tcBorders>
              <w:top w:val="double" w:sz="4" w:space="0" w:color="9D936F" w:themeColor="accent6"/>
              <w:left w:val="double" w:sz="4" w:space="0" w:color="9D936F" w:themeColor="accent6"/>
              <w:bottom w:val="single" w:sz="4" w:space="0" w:color="FFFFFF"/>
              <w:right w:val="single" w:sz="4" w:space="0" w:color="FFFFFF"/>
            </w:tcBorders>
            <w:shd w:val="clear" w:color="auto" w:fill="B7DEE8"/>
            <w:noWrap/>
          </w:tcPr>
          <w:p w:rsidR="00FF1A03" w:rsidRPr="00205DF1" w:rsidRDefault="00FF1A03" w:rsidP="00E564E5">
            <w:pPr>
              <w:jc w:val="center"/>
            </w:pPr>
            <w:r>
              <w:t xml:space="preserve">GUI implementation </w:t>
            </w:r>
          </w:p>
        </w:tc>
        <w:tc>
          <w:tcPr>
            <w:tcW w:w="2552" w:type="dxa"/>
            <w:tcBorders>
              <w:top w:val="double" w:sz="4" w:space="0" w:color="9D936F" w:themeColor="accent6"/>
              <w:left w:val="single" w:sz="4" w:space="0" w:color="FFFFFF"/>
              <w:bottom w:val="single" w:sz="4" w:space="0" w:color="FFFFFF"/>
              <w:right w:val="single" w:sz="4" w:space="0" w:color="FFFFFF"/>
            </w:tcBorders>
            <w:shd w:val="clear" w:color="auto" w:fill="B7DEE8"/>
            <w:noWrap/>
            <w:vAlign w:val="center"/>
          </w:tcPr>
          <w:p w:rsidR="00FF1A03" w:rsidRDefault="00FA7C89" w:rsidP="00FF1A03">
            <w:pPr>
              <w:jc w:val="center"/>
              <w:rPr>
                <w:lang w:val="en-GB"/>
              </w:rPr>
            </w:pPr>
            <w:r>
              <w:rPr>
                <w:lang w:val="en-GB"/>
              </w:rPr>
              <w:t>GUI of Software</w:t>
            </w:r>
          </w:p>
        </w:tc>
        <w:tc>
          <w:tcPr>
            <w:tcW w:w="1499" w:type="dxa"/>
            <w:tcBorders>
              <w:top w:val="double" w:sz="4" w:space="0" w:color="9D936F" w:themeColor="accent6"/>
              <w:left w:val="single" w:sz="4" w:space="0" w:color="FFFFFF"/>
              <w:bottom w:val="single" w:sz="4" w:space="0" w:color="FFFFFF"/>
              <w:right w:val="single" w:sz="4" w:space="0" w:color="FFFFFF"/>
            </w:tcBorders>
            <w:shd w:val="clear" w:color="auto" w:fill="B7DEE8"/>
            <w:noWrap/>
            <w:vAlign w:val="center"/>
          </w:tcPr>
          <w:p w:rsidR="00FF1A03" w:rsidRDefault="00FA7C89" w:rsidP="00FF1A03">
            <w:pPr>
              <w:jc w:val="center"/>
            </w:pPr>
            <w:r>
              <w:t>Dev Team</w:t>
            </w:r>
          </w:p>
        </w:tc>
        <w:tc>
          <w:tcPr>
            <w:tcW w:w="1752" w:type="dxa"/>
            <w:tcBorders>
              <w:top w:val="double" w:sz="4" w:space="0" w:color="9D936F" w:themeColor="accent6"/>
              <w:left w:val="single" w:sz="4" w:space="0" w:color="FFFFFF"/>
              <w:bottom w:val="single" w:sz="4" w:space="0" w:color="FFFFFF"/>
              <w:right w:val="double" w:sz="4" w:space="0" w:color="9D936F" w:themeColor="accent6"/>
            </w:tcBorders>
            <w:shd w:val="clear" w:color="auto" w:fill="B7DEE8"/>
            <w:noWrap/>
            <w:vAlign w:val="center"/>
          </w:tcPr>
          <w:p w:rsidR="00FF1A03" w:rsidRPr="00FF1A03" w:rsidRDefault="00FF1A03" w:rsidP="0097512F">
            <w:pPr>
              <w:jc w:val="center"/>
            </w:pPr>
            <w:r w:rsidRPr="00FF1A03">
              <w:t>20 April -</w:t>
            </w:r>
            <w:r>
              <w:t xml:space="preserve"> </w:t>
            </w:r>
            <w:r w:rsidR="0097512F">
              <w:t>5</w:t>
            </w:r>
            <w:r w:rsidRPr="00FF1A03">
              <w:t xml:space="preserve"> May</w:t>
            </w:r>
          </w:p>
        </w:tc>
      </w:tr>
      <w:tr w:rsidR="00FF1A03" w:rsidRPr="00C86CA4" w:rsidTr="00CC28BF">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FF1A03" w:rsidRPr="00C86CA4" w:rsidRDefault="00FF1A03" w:rsidP="00E564E5">
            <w:pPr>
              <w:jc w:val="center"/>
            </w:pPr>
            <w:r>
              <w:t>T</w:t>
            </w:r>
            <w:r w:rsidR="00E564E5">
              <w:t xml:space="preserve">exting implementation </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FF1A03" w:rsidRDefault="0048092E" w:rsidP="00FF1A03">
            <w:pPr>
              <w:jc w:val="center"/>
              <w:rPr>
                <w:lang w:val="en-GB"/>
              </w:rPr>
            </w:pPr>
            <w:r>
              <w:rPr>
                <w:lang w:val="en-GB"/>
              </w:rPr>
              <w:t>Texting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FF1A03" w:rsidRDefault="00FA7C89" w:rsidP="00FF1A03">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FF1A03" w:rsidRPr="00FF1A03" w:rsidRDefault="00FF1A03" w:rsidP="0097512F">
            <w:pPr>
              <w:jc w:val="center"/>
            </w:pPr>
            <w:r w:rsidRPr="00FF1A03">
              <w:t>20 April -</w:t>
            </w:r>
            <w:r>
              <w:t xml:space="preserve"> </w:t>
            </w:r>
            <w:r w:rsidR="0097512F">
              <w:t>5</w:t>
            </w:r>
            <w:r w:rsidRPr="00FF1A03">
              <w:t xml:space="preserve"> May</w:t>
            </w:r>
          </w:p>
        </w:tc>
      </w:tr>
      <w:tr w:rsidR="0048092E" w:rsidRPr="00C86CA4" w:rsidTr="00CC28BF">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8092E" w:rsidRDefault="00E564E5" w:rsidP="00E564E5">
            <w:pPr>
              <w:jc w:val="center"/>
              <w:rPr>
                <w:lang w:val="en-GB"/>
              </w:rPr>
            </w:pPr>
            <w:r>
              <w:rPr>
                <w:lang w:val="en-GB"/>
              </w:rPr>
              <w:t xml:space="preserve">File Transfer implementation </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rPr>
                <w:lang w:val="en-GB"/>
              </w:rPr>
            </w:pPr>
            <w:r>
              <w:rPr>
                <w:lang w:val="en-GB"/>
              </w:rPr>
              <w:t>File Transfer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8092E" w:rsidRPr="00FF1A03" w:rsidRDefault="0048092E" w:rsidP="0097512F">
            <w:pPr>
              <w:jc w:val="center"/>
            </w:pPr>
            <w:r w:rsidRPr="00FF1A03">
              <w:t>20 April -</w:t>
            </w:r>
            <w:r>
              <w:t xml:space="preserve"> </w:t>
            </w:r>
            <w:r w:rsidR="0097512F">
              <w:t>5</w:t>
            </w:r>
            <w:r w:rsidRPr="00FF1A03">
              <w:t xml:space="preserve"> May</w:t>
            </w:r>
          </w:p>
        </w:tc>
      </w:tr>
      <w:tr w:rsidR="0048092E" w:rsidRPr="00C86CA4" w:rsidTr="00CC28BF">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8092E" w:rsidRPr="00C86CA4" w:rsidRDefault="0048092E" w:rsidP="00E564E5">
            <w:pPr>
              <w:jc w:val="center"/>
            </w:pPr>
            <w:r>
              <w:t>A</w:t>
            </w:r>
            <w:r w:rsidR="00E564E5">
              <w:t xml:space="preserve">ddress Book implementation </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rPr>
                <w:lang w:val="en-GB"/>
              </w:rPr>
            </w:pPr>
            <w:r>
              <w:rPr>
                <w:lang w:val="en-GB"/>
              </w:rPr>
              <w:t>Address Book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8092E" w:rsidRPr="00FF1A03" w:rsidRDefault="0048092E" w:rsidP="0097512F">
            <w:pPr>
              <w:jc w:val="center"/>
            </w:pPr>
            <w:r w:rsidRPr="00FF1A03">
              <w:t>20 April -</w:t>
            </w:r>
            <w:r>
              <w:t xml:space="preserve"> </w:t>
            </w:r>
            <w:r w:rsidR="0097512F">
              <w:t>5</w:t>
            </w:r>
            <w:r w:rsidRPr="00FF1A03">
              <w:t xml:space="preserve"> May</w:t>
            </w:r>
          </w:p>
        </w:tc>
      </w:tr>
      <w:tr w:rsidR="0048092E" w:rsidRPr="00C86CA4" w:rsidTr="00CC28BF">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8092E" w:rsidRPr="00C86CA4" w:rsidRDefault="00E564E5" w:rsidP="0048092E">
            <w:pPr>
              <w:jc w:val="center"/>
            </w:pPr>
            <w:r>
              <w:t>Statistics Implementation</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rPr>
                <w:lang w:val="en-GB"/>
              </w:rPr>
            </w:pPr>
            <w:r>
              <w:rPr>
                <w:lang w:val="en-GB"/>
              </w:rPr>
              <w:t>Statistics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8092E" w:rsidRPr="00FF1A03" w:rsidRDefault="0048092E" w:rsidP="0097512F">
            <w:pPr>
              <w:jc w:val="center"/>
            </w:pPr>
            <w:r w:rsidRPr="00FF1A03">
              <w:t>20 April -</w:t>
            </w:r>
            <w:r>
              <w:t xml:space="preserve"> </w:t>
            </w:r>
            <w:r w:rsidR="0097512F">
              <w:t>5</w:t>
            </w:r>
            <w:r w:rsidRPr="00FF1A03">
              <w:t xml:space="preserve"> May</w:t>
            </w:r>
          </w:p>
        </w:tc>
      </w:tr>
      <w:tr w:rsidR="0048092E" w:rsidRPr="00C86CA4" w:rsidTr="00CC28BF">
        <w:trPr>
          <w:trHeight w:val="288"/>
        </w:trPr>
        <w:tc>
          <w:tcPr>
            <w:tcW w:w="4537" w:type="dxa"/>
            <w:tcBorders>
              <w:top w:val="single" w:sz="4" w:space="0" w:color="FFFFFF"/>
              <w:left w:val="double" w:sz="4" w:space="0" w:color="9D936F" w:themeColor="accent6"/>
              <w:bottom w:val="double" w:sz="4" w:space="0" w:color="9D936F" w:themeColor="accent6"/>
              <w:right w:val="single" w:sz="4" w:space="0" w:color="FFFFFF"/>
            </w:tcBorders>
            <w:shd w:val="clear" w:color="auto" w:fill="B7DEE8"/>
            <w:noWrap/>
            <w:vAlign w:val="center"/>
          </w:tcPr>
          <w:p w:rsidR="0048092E" w:rsidRDefault="00E564E5" w:rsidP="0048092E">
            <w:pPr>
              <w:jc w:val="center"/>
              <w:rPr>
                <w:lang w:val="en-GB"/>
              </w:rPr>
            </w:pPr>
            <w:r>
              <w:rPr>
                <w:lang w:val="en-GB"/>
              </w:rPr>
              <w:t>Database Implementation</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48092E" w:rsidRDefault="0048092E" w:rsidP="0048092E">
            <w:pPr>
              <w:jc w:val="center"/>
              <w:rPr>
                <w:lang w:val="en-GB"/>
              </w:rPr>
            </w:pPr>
            <w:r>
              <w:rPr>
                <w:lang w:val="en-GB"/>
              </w:rPr>
              <w:t>Database of Software</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48092E" w:rsidRDefault="0048092E" w:rsidP="0048092E">
            <w:pPr>
              <w:jc w:val="center"/>
            </w:pPr>
            <w:r>
              <w:t>Dev Team</w:t>
            </w:r>
          </w:p>
        </w:tc>
        <w:tc>
          <w:tcPr>
            <w:tcW w:w="1752" w:type="dxa"/>
            <w:tcBorders>
              <w:top w:val="single" w:sz="4" w:space="0" w:color="FFFFFF"/>
              <w:left w:val="single" w:sz="4" w:space="0" w:color="FFFFFF"/>
              <w:bottom w:val="double" w:sz="4" w:space="0" w:color="9D936F" w:themeColor="accent6"/>
              <w:right w:val="double" w:sz="4" w:space="0" w:color="9D936F" w:themeColor="accent6"/>
            </w:tcBorders>
            <w:shd w:val="clear" w:color="auto" w:fill="B7DEE8"/>
            <w:noWrap/>
            <w:vAlign w:val="center"/>
          </w:tcPr>
          <w:p w:rsidR="0048092E" w:rsidRPr="00FF1A03" w:rsidRDefault="0048092E" w:rsidP="0097512F">
            <w:pPr>
              <w:jc w:val="center"/>
            </w:pPr>
            <w:r w:rsidRPr="00FF1A03">
              <w:t>20 April -</w:t>
            </w:r>
            <w:r>
              <w:t xml:space="preserve"> </w:t>
            </w:r>
            <w:r w:rsidR="0097512F">
              <w:t>5</w:t>
            </w:r>
            <w:r w:rsidRPr="00FF1A03">
              <w:t xml:space="preserve"> May</w:t>
            </w:r>
          </w:p>
        </w:tc>
      </w:tr>
      <w:tr w:rsidR="00E30A87" w:rsidRPr="00C86CA4" w:rsidTr="00CC28BF">
        <w:trPr>
          <w:trHeight w:val="288"/>
        </w:trPr>
        <w:tc>
          <w:tcPr>
            <w:tcW w:w="4537" w:type="dxa"/>
            <w:tcBorders>
              <w:top w:val="single" w:sz="4" w:space="0" w:color="FFFFFF"/>
              <w:left w:val="double" w:sz="4" w:space="0" w:color="9D936F" w:themeColor="accent6"/>
              <w:bottom w:val="double" w:sz="4" w:space="0" w:color="9D936F" w:themeColor="accent6"/>
              <w:right w:val="single" w:sz="4" w:space="0" w:color="FFFFFF"/>
            </w:tcBorders>
            <w:shd w:val="clear" w:color="auto" w:fill="B7DEE8"/>
            <w:noWrap/>
            <w:vAlign w:val="center"/>
          </w:tcPr>
          <w:p w:rsidR="00E30A87" w:rsidRDefault="00E30A87" w:rsidP="0048092E">
            <w:pPr>
              <w:jc w:val="center"/>
              <w:rPr>
                <w:lang w:val="en-GB"/>
              </w:rPr>
            </w:pPr>
            <w:r>
              <w:rPr>
                <w:lang w:val="en-GB"/>
              </w:rPr>
              <w:t>Connecting and constructing Alpha Version</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E30A87" w:rsidRDefault="00E30A87" w:rsidP="0048092E">
            <w:pPr>
              <w:jc w:val="center"/>
              <w:rPr>
                <w:lang w:val="en-GB"/>
              </w:rPr>
            </w:pPr>
            <w:r>
              <w:rPr>
                <w:lang w:val="en-GB"/>
              </w:rPr>
              <w:t>Package of Alpha Version</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E30A87" w:rsidRDefault="00E30A87" w:rsidP="0048092E">
            <w:pPr>
              <w:jc w:val="center"/>
            </w:pPr>
            <w:r>
              <w:t>Dev Team</w:t>
            </w:r>
          </w:p>
        </w:tc>
        <w:tc>
          <w:tcPr>
            <w:tcW w:w="1752" w:type="dxa"/>
            <w:tcBorders>
              <w:top w:val="single" w:sz="4" w:space="0" w:color="FFFFFF"/>
              <w:left w:val="single" w:sz="4" w:space="0" w:color="FFFFFF"/>
              <w:bottom w:val="double" w:sz="4" w:space="0" w:color="9D936F" w:themeColor="accent6"/>
              <w:right w:val="double" w:sz="4" w:space="0" w:color="9D936F" w:themeColor="accent6"/>
            </w:tcBorders>
            <w:shd w:val="clear" w:color="auto" w:fill="B7DEE8"/>
            <w:noWrap/>
            <w:vAlign w:val="center"/>
          </w:tcPr>
          <w:p w:rsidR="00E30A87" w:rsidRPr="007D7E63" w:rsidRDefault="0097512F" w:rsidP="0048092E">
            <w:pPr>
              <w:jc w:val="center"/>
              <w:rPr>
                <w:b/>
              </w:rPr>
            </w:pPr>
            <w:r w:rsidRPr="007D7E63">
              <w:rPr>
                <w:b/>
              </w:rPr>
              <w:t>7</w:t>
            </w:r>
            <w:r w:rsidR="00E30A87" w:rsidRPr="007D7E63">
              <w:rPr>
                <w:b/>
              </w:rPr>
              <w:t xml:space="preserve"> May</w:t>
            </w:r>
          </w:p>
        </w:tc>
      </w:tr>
      <w:tr w:rsidR="0048092E" w:rsidRPr="00C86CA4" w:rsidTr="007D0AD8">
        <w:trPr>
          <w:trHeight w:val="288"/>
        </w:trPr>
        <w:tc>
          <w:tcPr>
            <w:tcW w:w="4537" w:type="dxa"/>
            <w:tcBorders>
              <w:top w:val="double" w:sz="4" w:space="0" w:color="9D936F" w:themeColor="accent6"/>
              <w:left w:val="nil"/>
              <w:bottom w:val="single" w:sz="4" w:space="0" w:color="FFFFFF"/>
              <w:right w:val="single" w:sz="4" w:space="0" w:color="FFFFFF"/>
            </w:tcBorders>
            <w:shd w:val="clear" w:color="auto" w:fill="D8E4BC"/>
            <w:noWrap/>
            <w:vAlign w:val="center"/>
          </w:tcPr>
          <w:p w:rsidR="0048092E" w:rsidRDefault="0048092E" w:rsidP="0048092E">
            <w:pPr>
              <w:jc w:val="center"/>
              <w:rPr>
                <w:lang w:val="en-GB"/>
              </w:rPr>
            </w:pPr>
            <w:r>
              <w:rPr>
                <w:lang w:val="en-GB"/>
              </w:rPr>
              <w:t>Meeting with CEO for product demo, providing basic functionality of alpha version</w:t>
            </w:r>
          </w:p>
        </w:tc>
        <w:tc>
          <w:tcPr>
            <w:tcW w:w="25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rPr>
                <w:lang w:val="en-GB"/>
              </w:rPr>
            </w:pPr>
            <w:r>
              <w:rPr>
                <w:lang w:val="en-GB"/>
              </w:rPr>
              <w:t>Software</w:t>
            </w:r>
          </w:p>
        </w:tc>
        <w:tc>
          <w:tcPr>
            <w:tcW w:w="1499"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pPr>
            <w:r>
              <w:t>CEO</w:t>
            </w:r>
          </w:p>
        </w:tc>
        <w:tc>
          <w:tcPr>
            <w:tcW w:w="17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8092E" w:rsidRDefault="00660D72" w:rsidP="0048092E">
            <w:pPr>
              <w:jc w:val="center"/>
              <w:rPr>
                <w:b/>
              </w:rPr>
            </w:pPr>
            <w:r>
              <w:rPr>
                <w:b/>
              </w:rPr>
              <w:t>10</w:t>
            </w:r>
            <w:r w:rsidR="0048092E">
              <w:rPr>
                <w:b/>
              </w:rPr>
              <w:t xml:space="preserve"> May</w:t>
            </w:r>
          </w:p>
        </w:tc>
      </w:tr>
      <w:tr w:rsidR="0048092E" w:rsidRPr="00C86CA4" w:rsidTr="00F63AF2">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8092E" w:rsidRDefault="0048092E" w:rsidP="0048092E">
            <w:pPr>
              <w:jc w:val="center"/>
              <w:rPr>
                <w:lang w:val="en-GB"/>
              </w:rPr>
            </w:pPr>
            <w:r>
              <w:rPr>
                <w:lang w:val="en-GB"/>
              </w:rPr>
              <w:t>Deliver Acceptance Test Plan and the Alpha Version of the software</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rPr>
                <w:lang w:val="en-GB"/>
              </w:rPr>
            </w:pPr>
            <w:r>
              <w:rPr>
                <w:lang w:val="en-GB"/>
              </w:rPr>
              <w:t>Alpha version &amp; instructions, Acceptance Test Plan</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pPr>
            <w:r>
              <w:t>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rPr>
                <w:b/>
              </w:rPr>
            </w:pPr>
            <w:r>
              <w:rPr>
                <w:b/>
              </w:rPr>
              <w:t>11 May</w:t>
            </w:r>
          </w:p>
        </w:tc>
      </w:tr>
      <w:tr w:rsidR="0048092E" w:rsidRPr="00C86CA4" w:rsidTr="000C539E">
        <w:trPr>
          <w:trHeight w:val="288"/>
        </w:trPr>
        <w:tc>
          <w:tcPr>
            <w:tcW w:w="4537" w:type="dxa"/>
            <w:tcBorders>
              <w:top w:val="single" w:sz="4" w:space="0" w:color="FFFFFF"/>
              <w:left w:val="nil"/>
              <w:bottom w:val="single" w:sz="4" w:space="0" w:color="FFFFFF"/>
              <w:right w:val="single" w:sz="4" w:space="0" w:color="FFFFFF"/>
            </w:tcBorders>
            <w:shd w:val="clear" w:color="auto" w:fill="B7DEE8"/>
            <w:noWrap/>
            <w:vAlign w:val="center"/>
          </w:tcPr>
          <w:p w:rsidR="0048092E" w:rsidRDefault="0048092E" w:rsidP="0048092E">
            <w:pPr>
              <w:jc w:val="center"/>
              <w:rPr>
                <w:lang w:val="en-GB"/>
              </w:rPr>
            </w:pPr>
            <w:r>
              <w:rPr>
                <w:lang w:val="en-GB"/>
              </w:rPr>
              <w:t>Software debugging (each part is being debugged by the people responsible)</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rPr>
                <w:lang w:val="en-GB"/>
              </w:rPr>
            </w:pPr>
            <w:r>
              <w:rPr>
                <w:lang w:val="en-GB"/>
              </w:rPr>
              <w:t>Debugging results</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pPr>
            <w:r>
              <w:t>Dev Team, 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48092E" w:rsidP="0048092E">
            <w:pPr>
              <w:jc w:val="center"/>
              <w:rPr>
                <w:b/>
              </w:rPr>
            </w:pPr>
            <w:r>
              <w:rPr>
                <w:b/>
              </w:rPr>
              <w:t>18 May</w:t>
            </w:r>
          </w:p>
        </w:tc>
      </w:tr>
      <w:tr w:rsidR="0048092E" w:rsidRPr="00C86CA4" w:rsidTr="00F63AF2">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8092E" w:rsidRDefault="0048092E" w:rsidP="0048092E">
            <w:pPr>
              <w:jc w:val="center"/>
              <w:rPr>
                <w:lang w:val="en-GB"/>
              </w:rPr>
            </w:pPr>
            <w:r>
              <w:rPr>
                <w:lang w:val="en-GB"/>
              </w:rPr>
              <w:t>Beta version of our software accompanied with a full documentation</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rPr>
                <w:lang w:val="en-GB"/>
              </w:rPr>
            </w:pPr>
            <w:r w:rsidRPr="008704DF">
              <w:rPr>
                <w:lang w:val="en-GB"/>
              </w:rPr>
              <w:t>Beta version &amp; Full documentation</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pPr>
            <w:r>
              <w:t>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Default="0048092E" w:rsidP="0048092E">
            <w:pPr>
              <w:jc w:val="center"/>
              <w:rPr>
                <w:b/>
              </w:rPr>
            </w:pPr>
            <w:r>
              <w:rPr>
                <w:b/>
              </w:rPr>
              <w:t>18 May</w:t>
            </w:r>
          </w:p>
        </w:tc>
      </w:tr>
      <w:tr w:rsidR="0048092E" w:rsidRPr="00C86CA4" w:rsidTr="000C539E">
        <w:trPr>
          <w:trHeight w:val="288"/>
        </w:trPr>
        <w:tc>
          <w:tcPr>
            <w:tcW w:w="4537" w:type="dxa"/>
            <w:tcBorders>
              <w:top w:val="single" w:sz="4" w:space="0" w:color="FFFFFF"/>
              <w:left w:val="nil"/>
              <w:bottom w:val="single" w:sz="4" w:space="0" w:color="FFFFFF"/>
              <w:right w:val="single" w:sz="4" w:space="0" w:color="FFFFFF"/>
            </w:tcBorders>
            <w:shd w:val="clear" w:color="auto" w:fill="B7DEE8"/>
            <w:noWrap/>
            <w:vAlign w:val="center"/>
          </w:tcPr>
          <w:p w:rsidR="0048092E" w:rsidRDefault="001D09CB" w:rsidP="0048092E">
            <w:pPr>
              <w:jc w:val="center"/>
              <w:rPr>
                <w:lang w:val="en-GB"/>
              </w:rPr>
            </w:pPr>
            <w:r>
              <w:rPr>
                <w:lang w:val="en-GB"/>
              </w:rPr>
              <w:t>Working on issues, constructing a stable final release</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Pr="008704DF" w:rsidRDefault="001D09CB" w:rsidP="0048092E">
            <w:pPr>
              <w:jc w:val="center"/>
              <w:rPr>
                <w:lang w:val="en-GB"/>
              </w:rPr>
            </w:pPr>
            <w:r>
              <w:rPr>
                <w:lang w:val="en-GB"/>
              </w:rPr>
              <w:t>Stable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1D09CB" w:rsidP="0048092E">
            <w:pPr>
              <w:jc w:val="center"/>
            </w:pPr>
            <w:r>
              <w:t>Dev Team</w:t>
            </w:r>
          </w:p>
        </w:tc>
        <w:tc>
          <w:tcPr>
            <w:tcW w:w="17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8092E" w:rsidRDefault="001D09CB" w:rsidP="0048092E">
            <w:pPr>
              <w:jc w:val="center"/>
              <w:rPr>
                <w:b/>
              </w:rPr>
            </w:pPr>
            <w:r>
              <w:rPr>
                <w:b/>
              </w:rPr>
              <w:t>25 May</w:t>
            </w:r>
          </w:p>
        </w:tc>
      </w:tr>
      <w:tr w:rsidR="0048092E" w:rsidRPr="00C86CA4" w:rsidTr="00F63AF2">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8092E" w:rsidRPr="00C86CA4" w:rsidRDefault="0048092E" w:rsidP="0048092E">
            <w:pPr>
              <w:jc w:val="center"/>
            </w:pPr>
            <w:r>
              <w:t xml:space="preserve">Final Release of Chat → Final </w:t>
            </w:r>
            <w:r w:rsidRPr="00C86CA4">
              <w:t>version of the program. Show to CEO/Customer.  Explain the support provided.</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Pr="007D0719" w:rsidRDefault="0048092E" w:rsidP="0048092E">
            <w:pPr>
              <w:jc w:val="center"/>
              <w:rPr>
                <w:b/>
              </w:rPr>
            </w:pPr>
            <w:r w:rsidRPr="007D0719">
              <w:rPr>
                <w:b/>
              </w:rPr>
              <w:t>Final Release</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Pr="00C86CA4" w:rsidRDefault="0048092E" w:rsidP="0048092E">
            <w:pPr>
              <w:jc w:val="center"/>
            </w:pPr>
            <w:r w:rsidRPr="00C86CA4">
              <w:t>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8092E" w:rsidRPr="00C01685" w:rsidRDefault="0048092E" w:rsidP="0048092E">
            <w:pPr>
              <w:jc w:val="center"/>
              <w:rPr>
                <w:b/>
                <w:sz w:val="24"/>
              </w:rPr>
            </w:pPr>
            <w:r w:rsidRPr="00C01685">
              <w:rPr>
                <w:b/>
                <w:sz w:val="24"/>
              </w:rPr>
              <w:t>28-May</w:t>
            </w:r>
          </w:p>
        </w:tc>
      </w:tr>
    </w:tbl>
    <w:p w:rsidR="00AB6DD8" w:rsidRDefault="00AB6DD8" w:rsidP="001F30F9">
      <w:pPr>
        <w:pStyle w:val="Heading2"/>
        <w:jc w:val="both"/>
        <w:rPr>
          <w:b/>
          <w:sz w:val="30"/>
          <w:szCs w:val="30"/>
          <w:lang w:val="en-GB"/>
        </w:rPr>
      </w:pPr>
      <w:r>
        <w:rPr>
          <w:b/>
          <w:noProof/>
          <w:sz w:val="30"/>
          <w:szCs w:val="30"/>
          <w:lang w:val="en-GB" w:eastAsia="en-GB"/>
          <w14:ligatures w14:val="none"/>
        </w:rPr>
        <w:lastRenderedPageBreak/>
        <w:drawing>
          <wp:anchor distT="0" distB="0" distL="114300" distR="114300" simplePos="0" relativeHeight="251671552" behindDoc="1" locked="0" layoutInCell="1" allowOverlap="1">
            <wp:simplePos x="0" y="0"/>
            <wp:positionH relativeFrom="column">
              <wp:posOffset>-771205</wp:posOffset>
            </wp:positionH>
            <wp:positionV relativeFrom="paragraph">
              <wp:posOffset>-125730</wp:posOffset>
            </wp:positionV>
            <wp:extent cx="7486683" cy="3137483"/>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lanTimeline.png"/>
                    <pic:cNvPicPr/>
                  </pic:nvPicPr>
                  <pic:blipFill>
                    <a:blip r:embed="rId18">
                      <a:extLst>
                        <a:ext uri="{28A0092B-C50C-407E-A947-70E740481C1C}">
                          <a14:useLocalDpi xmlns:a14="http://schemas.microsoft.com/office/drawing/2010/main" val="0"/>
                        </a:ext>
                      </a:extLst>
                    </a:blip>
                    <a:stretch>
                      <a:fillRect/>
                    </a:stretch>
                  </pic:blipFill>
                  <pic:spPr>
                    <a:xfrm>
                      <a:off x="0" y="0"/>
                      <a:ext cx="7486683" cy="3137483"/>
                    </a:xfrm>
                    <a:prstGeom prst="rect">
                      <a:avLst/>
                    </a:prstGeom>
                  </pic:spPr>
                </pic:pic>
              </a:graphicData>
            </a:graphic>
            <wp14:sizeRelH relativeFrom="margin">
              <wp14:pctWidth>0</wp14:pctWidth>
            </wp14:sizeRelH>
            <wp14:sizeRelV relativeFrom="margin">
              <wp14:pctHeight>0</wp14:pctHeight>
            </wp14:sizeRelV>
          </wp:anchor>
        </w:drawing>
      </w:r>
    </w:p>
    <w:p w:rsidR="00AB6DD8" w:rsidRDefault="00AB6DD8" w:rsidP="001F30F9">
      <w:pPr>
        <w:pStyle w:val="Heading2"/>
        <w:jc w:val="both"/>
        <w:rPr>
          <w:b/>
          <w:sz w:val="30"/>
          <w:szCs w:val="30"/>
          <w:lang w:val="en-GB"/>
        </w:rPr>
      </w:pPr>
    </w:p>
    <w:p w:rsidR="00AB6DD8" w:rsidRDefault="00AB6DD8" w:rsidP="001F30F9">
      <w:pPr>
        <w:pStyle w:val="Heading2"/>
        <w:jc w:val="both"/>
        <w:rPr>
          <w:b/>
          <w:sz w:val="30"/>
          <w:szCs w:val="30"/>
          <w:lang w:val="en-GB"/>
        </w:rPr>
      </w:pPr>
    </w:p>
    <w:p w:rsidR="00AB6DD8" w:rsidRDefault="00AB6DD8" w:rsidP="001F30F9">
      <w:pPr>
        <w:pStyle w:val="Heading2"/>
        <w:jc w:val="both"/>
        <w:rPr>
          <w:b/>
          <w:sz w:val="30"/>
          <w:szCs w:val="30"/>
          <w:lang w:val="en-GB"/>
        </w:rPr>
      </w:pPr>
    </w:p>
    <w:p w:rsidR="00AB6DD8" w:rsidRDefault="00AB6DD8" w:rsidP="001F30F9">
      <w:pPr>
        <w:pStyle w:val="Heading2"/>
        <w:jc w:val="both"/>
        <w:rPr>
          <w:b/>
          <w:sz w:val="30"/>
          <w:szCs w:val="30"/>
          <w:lang w:val="en-GB"/>
        </w:rPr>
      </w:pPr>
    </w:p>
    <w:p w:rsidR="00AB6DD8" w:rsidRDefault="00AB6DD8" w:rsidP="001F30F9">
      <w:pPr>
        <w:pStyle w:val="Heading2"/>
        <w:jc w:val="both"/>
        <w:rPr>
          <w:b/>
          <w:sz w:val="30"/>
          <w:szCs w:val="30"/>
          <w:lang w:val="en-GB"/>
        </w:rPr>
      </w:pPr>
    </w:p>
    <w:p w:rsidR="00AB6DD8" w:rsidRDefault="00AB6DD8" w:rsidP="001F30F9">
      <w:pPr>
        <w:pStyle w:val="Heading2"/>
        <w:jc w:val="both"/>
        <w:rPr>
          <w:b/>
          <w:sz w:val="30"/>
          <w:szCs w:val="30"/>
          <w:lang w:val="en-GB"/>
        </w:rPr>
      </w:pPr>
    </w:p>
    <w:p w:rsidR="004A0324" w:rsidRPr="001F30F9" w:rsidRDefault="000A6177" w:rsidP="001F30F9">
      <w:pPr>
        <w:pStyle w:val="Heading2"/>
        <w:jc w:val="both"/>
        <w:rPr>
          <w:b/>
          <w:sz w:val="30"/>
          <w:szCs w:val="30"/>
          <w:lang w:val="en-GB"/>
        </w:rPr>
      </w:pPr>
      <w:r>
        <w:rPr>
          <w:b/>
          <w:sz w:val="30"/>
          <w:szCs w:val="30"/>
          <w:lang w:val="en-GB"/>
        </w:rPr>
        <w:t xml:space="preserve">7. </w:t>
      </w:r>
      <w:r w:rsidR="00F36C43" w:rsidRPr="001F30F9">
        <w:rPr>
          <w:b/>
          <w:sz w:val="30"/>
          <w:szCs w:val="30"/>
          <w:lang w:val="en-GB"/>
        </w:rPr>
        <w:t>Conclusion</w:t>
      </w:r>
    </w:p>
    <w:p w:rsidR="00621352" w:rsidRPr="009915D8" w:rsidRDefault="006A2055" w:rsidP="00397BC9">
      <w:pPr>
        <w:pStyle w:val="Abstract"/>
        <w:jc w:val="both"/>
        <w:rPr>
          <w:b/>
          <w:color w:val="7A6A60" w:themeColor="accent3"/>
          <w:lang w:val="en-GB"/>
        </w:rPr>
      </w:pPr>
      <w:r w:rsidRPr="00694787">
        <w:rPr>
          <w:szCs w:val="26"/>
          <w:lang w:val="en-GB"/>
        </w:rPr>
        <w:t>Taking into account the analytical presentation of our proposal and the great experience of our group in developing such projects in the optimal time and quality, we believe that “</w:t>
      </w:r>
      <w:r w:rsidR="00FC52C2" w:rsidRPr="00694787">
        <w:rPr>
          <w:szCs w:val="26"/>
          <w:lang w:val="en-GB"/>
        </w:rPr>
        <w:t>SWAT Kats</w:t>
      </w:r>
      <w:r w:rsidRPr="00694787">
        <w:rPr>
          <w:szCs w:val="26"/>
          <w:lang w:val="en-GB"/>
        </w:rPr>
        <w:t xml:space="preserve">” can </w:t>
      </w:r>
      <w:r w:rsidR="00E1394A" w:rsidRPr="00694787">
        <w:rPr>
          <w:szCs w:val="26"/>
          <w:lang w:val="en-GB"/>
        </w:rPr>
        <w:t>provide the best and most secure solution for your company</w:t>
      </w:r>
      <w:r w:rsidR="00621352" w:rsidRPr="00694787">
        <w:rPr>
          <w:szCs w:val="26"/>
          <w:lang w:val="en-GB"/>
        </w:rPr>
        <w:t>.</w:t>
      </w:r>
      <w:r w:rsidR="006314D7" w:rsidRPr="00694787">
        <w:rPr>
          <w:szCs w:val="26"/>
          <w:lang w:val="en-GB"/>
        </w:rPr>
        <w:t xml:space="preserve"> </w:t>
      </w:r>
      <w:r w:rsidR="003A7B49" w:rsidRPr="00694787">
        <w:rPr>
          <w:szCs w:val="26"/>
          <w:lang w:val="en-GB"/>
        </w:rPr>
        <w:t xml:space="preserve">We </w:t>
      </w:r>
      <w:r w:rsidR="00E3759F" w:rsidRPr="00694787">
        <w:rPr>
          <w:szCs w:val="26"/>
          <w:lang w:val="en-GB"/>
        </w:rPr>
        <w:t>will be</w:t>
      </w:r>
      <w:r w:rsidR="003A7B49" w:rsidRPr="00694787">
        <w:rPr>
          <w:szCs w:val="26"/>
          <w:lang w:val="en-GB"/>
        </w:rPr>
        <w:t xml:space="preserve"> waiting for your </w:t>
      </w:r>
      <w:r w:rsidR="00DF3BA9" w:rsidRPr="00694787">
        <w:rPr>
          <w:szCs w:val="26"/>
          <w:lang w:val="en-GB"/>
        </w:rPr>
        <w:t>feedback</w:t>
      </w:r>
      <w:r w:rsidR="003A7B49" w:rsidRPr="00694787">
        <w:rPr>
          <w:szCs w:val="26"/>
          <w:lang w:val="en-GB"/>
        </w:rPr>
        <w:t xml:space="preserve"> and collaboration</w:t>
      </w:r>
      <w:r w:rsidR="00E3759F" w:rsidRPr="00694787">
        <w:rPr>
          <w:szCs w:val="26"/>
          <w:lang w:val="en-GB"/>
        </w:rPr>
        <w:t>.</w:t>
      </w:r>
      <w:r w:rsidR="00397BC9" w:rsidRPr="00694787">
        <w:rPr>
          <w:sz w:val="32"/>
          <w:lang w:val="en-GB"/>
        </w:rPr>
        <w:tab/>
      </w:r>
      <w:r w:rsidR="00397BC9">
        <w:rPr>
          <w:lang w:val="en-GB"/>
        </w:rPr>
        <w:tab/>
      </w:r>
      <w:r w:rsidR="00397BC9">
        <w:rPr>
          <w:lang w:val="en-GB"/>
        </w:rPr>
        <w:tab/>
      </w:r>
      <w:r w:rsidR="00397BC9">
        <w:rPr>
          <w:lang w:val="en-GB"/>
        </w:rPr>
        <w:tab/>
      </w:r>
      <w:r w:rsidR="00397BC9">
        <w:rPr>
          <w:lang w:val="en-GB"/>
        </w:rPr>
        <w:tab/>
      </w:r>
      <w:r w:rsidR="00397BC9">
        <w:rPr>
          <w:lang w:val="en-GB"/>
        </w:rPr>
        <w:tab/>
      </w:r>
      <w:r w:rsidR="00397BC9">
        <w:rPr>
          <w:lang w:val="en-GB"/>
        </w:rPr>
        <w:tab/>
      </w:r>
      <w:r w:rsidR="00397BC9">
        <w:rPr>
          <w:lang w:val="en-GB"/>
        </w:rPr>
        <w:tab/>
        <w:t xml:space="preserve">           </w:t>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r>
      <w:r w:rsidR="008F73EC">
        <w:rPr>
          <w:lang w:val="en-GB"/>
        </w:rPr>
        <w:tab/>
        <w:t xml:space="preserve">           </w:t>
      </w:r>
      <w:r w:rsidR="00FC52C2" w:rsidRPr="009915D8">
        <w:rPr>
          <w:b/>
          <w:color w:val="7A6A60" w:themeColor="accent3"/>
          <w:lang w:val="en-GB"/>
        </w:rPr>
        <w:t>SWAT Kats</w:t>
      </w:r>
    </w:p>
    <w:sectPr w:rsidR="00621352" w:rsidRPr="009915D8" w:rsidSect="00AD3430">
      <w:headerReference w:type="default" r:id="rId19"/>
      <w:footerReference w:type="default" r:id="rId20"/>
      <w:pgSz w:w="12240" w:h="15840" w:code="1"/>
      <w:pgMar w:top="1440" w:right="1440" w:bottom="1440" w:left="1440" w:header="86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C11" w:rsidRDefault="00881C11">
      <w:pPr>
        <w:spacing w:after="0" w:line="240" w:lineRule="auto"/>
      </w:pPr>
      <w:r>
        <w:separator/>
      </w:r>
    </w:p>
  </w:endnote>
  <w:endnote w:type="continuationSeparator" w:id="0">
    <w:p w:rsidR="00881C11" w:rsidRDefault="00881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Default="00A135A4">
    <w:pPr>
      <w:pStyle w:val="Footer"/>
    </w:pPr>
    <w:r>
      <w:t xml:space="preserve">Page </w:t>
    </w:r>
    <w:r>
      <w:fldChar w:fldCharType="begin"/>
    </w:r>
    <w:r>
      <w:instrText xml:space="preserve"> page </w:instrText>
    </w:r>
    <w:r>
      <w:fldChar w:fldCharType="separate"/>
    </w:r>
    <w:r w:rsidR="00DD5068">
      <w:rPr>
        <w:noProof/>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C11" w:rsidRDefault="00881C11">
      <w:pPr>
        <w:spacing w:after="0" w:line="240" w:lineRule="auto"/>
      </w:pPr>
      <w:r>
        <w:separator/>
      </w:r>
    </w:p>
  </w:footnote>
  <w:footnote w:type="continuationSeparator" w:id="0">
    <w:p w:rsidR="00881C11" w:rsidRDefault="00881C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Pr="00466D8A" w:rsidRDefault="001A1F68" w:rsidP="004C5988">
    <w:pPr>
      <w:spacing w:line="264" w:lineRule="auto"/>
      <w:rPr>
        <w:lang w:val="en-GB"/>
      </w:rPr>
    </w:pPr>
    <w:r>
      <w:rPr>
        <w:color w:val="7E97AD" w:themeColor="accent1"/>
        <w:lang w:val="en-GB"/>
      </w:rPr>
      <w:t>APRIL 27</w:t>
    </w:r>
    <w:r w:rsidR="00466D8A">
      <w:rPr>
        <w:color w:val="7E97AD" w:themeColor="accent1"/>
        <w:lang w:val="en-GB"/>
      </w:rPr>
      <w:t>, 2015</w:t>
    </w:r>
    <w:r w:rsidR="00A135A4" w:rsidRPr="004C5988">
      <w:rPr>
        <w:color w:val="7E97AD" w:themeColor="accent1"/>
        <w:lang w:val="el-GR"/>
      </w:rPr>
      <w:ptab w:relativeTo="margin" w:alignment="center" w:leader="none"/>
    </w:r>
    <w:r w:rsidR="005740E3">
      <w:rPr>
        <w:color w:val="7E97AD" w:themeColor="accent1"/>
        <w:lang w:val="en-GB"/>
      </w:rPr>
      <w:t>LetsTalk</w:t>
    </w:r>
    <w:r w:rsidR="00A135A4" w:rsidRPr="004C5988">
      <w:rPr>
        <w:color w:val="7E97AD" w:themeColor="accent1"/>
        <w:lang w:val="el-GR"/>
      </w:rPr>
      <w:ptab w:relativeTo="margin" w:alignment="right" w:leader="none"/>
    </w:r>
    <w:r w:rsidR="00466D8A">
      <w:rPr>
        <w:color w:val="7E97AD" w:themeColor="accent1"/>
        <w:lang w:val="en-GB"/>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23BAFED2"/>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DC3584F"/>
    <w:multiLevelType w:val="multilevel"/>
    <w:tmpl w:val="225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470A0013"/>
    <w:multiLevelType w:val="hybridMultilevel"/>
    <w:tmpl w:val="8C1C8B7C"/>
    <w:lvl w:ilvl="0" w:tplc="0CDCD366">
      <w:start w:val="1"/>
      <w:numFmt w:val="bullet"/>
      <w:lvlText w:val=""/>
      <w:lvlJc w:val="left"/>
      <w:pPr>
        <w:tabs>
          <w:tab w:val="num" w:pos="357"/>
        </w:tabs>
        <w:ind w:left="357" w:hanging="357"/>
      </w:pPr>
      <w:rPr>
        <w:rFonts w:ascii="Symbol" w:hAnsi="Symbol" w:hint="default"/>
      </w:rPr>
    </w:lvl>
    <w:lvl w:ilvl="1" w:tplc="04080003">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7">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7"/>
  </w:num>
  <w:num w:numId="17">
    <w:abstractNumId w:val="11"/>
  </w:num>
  <w:num w:numId="18">
    <w:abstractNumId w:val="10"/>
  </w:num>
  <w:num w:numId="19">
    <w:abstractNumId w:val="15"/>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21C"/>
    <w:rsid w:val="00001BC2"/>
    <w:rsid w:val="00007EC1"/>
    <w:rsid w:val="00027480"/>
    <w:rsid w:val="0003362C"/>
    <w:rsid w:val="00033AF9"/>
    <w:rsid w:val="0003472A"/>
    <w:rsid w:val="00046055"/>
    <w:rsid w:val="00050299"/>
    <w:rsid w:val="000542CF"/>
    <w:rsid w:val="000641CA"/>
    <w:rsid w:val="00072671"/>
    <w:rsid w:val="00081245"/>
    <w:rsid w:val="00085BAE"/>
    <w:rsid w:val="00093035"/>
    <w:rsid w:val="00094C0D"/>
    <w:rsid w:val="00097A3D"/>
    <w:rsid w:val="000A19CA"/>
    <w:rsid w:val="000A6177"/>
    <w:rsid w:val="000B4655"/>
    <w:rsid w:val="000C01A0"/>
    <w:rsid w:val="000C2DD5"/>
    <w:rsid w:val="000C419E"/>
    <w:rsid w:val="000C4829"/>
    <w:rsid w:val="000C539E"/>
    <w:rsid w:val="000C6723"/>
    <w:rsid w:val="000D2036"/>
    <w:rsid w:val="000D55D4"/>
    <w:rsid w:val="000F063D"/>
    <w:rsid w:val="000F0D87"/>
    <w:rsid w:val="000F3201"/>
    <w:rsid w:val="000F5C3B"/>
    <w:rsid w:val="000F66BE"/>
    <w:rsid w:val="000F7017"/>
    <w:rsid w:val="000F73DB"/>
    <w:rsid w:val="0010020C"/>
    <w:rsid w:val="001104DE"/>
    <w:rsid w:val="001118D4"/>
    <w:rsid w:val="001119A7"/>
    <w:rsid w:val="0011430A"/>
    <w:rsid w:val="00117BFA"/>
    <w:rsid w:val="00117D7A"/>
    <w:rsid w:val="001223E5"/>
    <w:rsid w:val="00132D94"/>
    <w:rsid w:val="00142347"/>
    <w:rsid w:val="00142B98"/>
    <w:rsid w:val="00151C09"/>
    <w:rsid w:val="00152225"/>
    <w:rsid w:val="00154295"/>
    <w:rsid w:val="0015553F"/>
    <w:rsid w:val="00157862"/>
    <w:rsid w:val="00162856"/>
    <w:rsid w:val="001759EB"/>
    <w:rsid w:val="00180C83"/>
    <w:rsid w:val="00182384"/>
    <w:rsid w:val="00184F89"/>
    <w:rsid w:val="0018530F"/>
    <w:rsid w:val="001876A7"/>
    <w:rsid w:val="001930B9"/>
    <w:rsid w:val="00197DE7"/>
    <w:rsid w:val="001A175B"/>
    <w:rsid w:val="001A1F68"/>
    <w:rsid w:val="001A455C"/>
    <w:rsid w:val="001A5858"/>
    <w:rsid w:val="001A6888"/>
    <w:rsid w:val="001B1732"/>
    <w:rsid w:val="001B4956"/>
    <w:rsid w:val="001B4A97"/>
    <w:rsid w:val="001B4EFA"/>
    <w:rsid w:val="001C50C0"/>
    <w:rsid w:val="001D09CB"/>
    <w:rsid w:val="001D1A68"/>
    <w:rsid w:val="001D2EAF"/>
    <w:rsid w:val="001D7447"/>
    <w:rsid w:val="001E71B8"/>
    <w:rsid w:val="001F163A"/>
    <w:rsid w:val="001F30F9"/>
    <w:rsid w:val="001F3523"/>
    <w:rsid w:val="001F7DEF"/>
    <w:rsid w:val="0020353C"/>
    <w:rsid w:val="00203FDD"/>
    <w:rsid w:val="002044ED"/>
    <w:rsid w:val="00205DF1"/>
    <w:rsid w:val="00205ED3"/>
    <w:rsid w:val="002078C6"/>
    <w:rsid w:val="00210511"/>
    <w:rsid w:val="00211774"/>
    <w:rsid w:val="002134FD"/>
    <w:rsid w:val="00232A29"/>
    <w:rsid w:val="0023707C"/>
    <w:rsid w:val="00240157"/>
    <w:rsid w:val="00244A3F"/>
    <w:rsid w:val="00246049"/>
    <w:rsid w:val="002478B9"/>
    <w:rsid w:val="00251A24"/>
    <w:rsid w:val="00256B34"/>
    <w:rsid w:val="00266A83"/>
    <w:rsid w:val="002743C2"/>
    <w:rsid w:val="00283215"/>
    <w:rsid w:val="002B36E8"/>
    <w:rsid w:val="002B3D10"/>
    <w:rsid w:val="002C2BB4"/>
    <w:rsid w:val="002C4904"/>
    <w:rsid w:val="002C54BC"/>
    <w:rsid w:val="002C65CE"/>
    <w:rsid w:val="002D1FA8"/>
    <w:rsid w:val="002D4628"/>
    <w:rsid w:val="002F2BC8"/>
    <w:rsid w:val="003009A2"/>
    <w:rsid w:val="00300E23"/>
    <w:rsid w:val="00304690"/>
    <w:rsid w:val="00304A56"/>
    <w:rsid w:val="00305B71"/>
    <w:rsid w:val="003064E6"/>
    <w:rsid w:val="00306AD8"/>
    <w:rsid w:val="00317563"/>
    <w:rsid w:val="00321E0A"/>
    <w:rsid w:val="0032238F"/>
    <w:rsid w:val="00323E6C"/>
    <w:rsid w:val="00324D04"/>
    <w:rsid w:val="00327CC1"/>
    <w:rsid w:val="00331395"/>
    <w:rsid w:val="0033246D"/>
    <w:rsid w:val="003402CF"/>
    <w:rsid w:val="00342EB9"/>
    <w:rsid w:val="00343901"/>
    <w:rsid w:val="00346438"/>
    <w:rsid w:val="00350E0A"/>
    <w:rsid w:val="00350FA2"/>
    <w:rsid w:val="00352B0E"/>
    <w:rsid w:val="0035427A"/>
    <w:rsid w:val="00360353"/>
    <w:rsid w:val="00363ACE"/>
    <w:rsid w:val="00370709"/>
    <w:rsid w:val="003722A1"/>
    <w:rsid w:val="00394AD6"/>
    <w:rsid w:val="00397BC9"/>
    <w:rsid w:val="003A3320"/>
    <w:rsid w:val="003A411D"/>
    <w:rsid w:val="003A7B49"/>
    <w:rsid w:val="003C314E"/>
    <w:rsid w:val="003C340C"/>
    <w:rsid w:val="003C4D97"/>
    <w:rsid w:val="003C5416"/>
    <w:rsid w:val="003C633C"/>
    <w:rsid w:val="003D6059"/>
    <w:rsid w:val="003D6083"/>
    <w:rsid w:val="003E1157"/>
    <w:rsid w:val="003E158C"/>
    <w:rsid w:val="003E4A7B"/>
    <w:rsid w:val="003E6920"/>
    <w:rsid w:val="003E7579"/>
    <w:rsid w:val="003F02EF"/>
    <w:rsid w:val="003F0460"/>
    <w:rsid w:val="0040300C"/>
    <w:rsid w:val="00410C0F"/>
    <w:rsid w:val="00412BD3"/>
    <w:rsid w:val="00414AD5"/>
    <w:rsid w:val="004165F9"/>
    <w:rsid w:val="00423880"/>
    <w:rsid w:val="00430D6D"/>
    <w:rsid w:val="00433C6A"/>
    <w:rsid w:val="0043624C"/>
    <w:rsid w:val="004363E7"/>
    <w:rsid w:val="0043649C"/>
    <w:rsid w:val="00443233"/>
    <w:rsid w:val="004438A2"/>
    <w:rsid w:val="00447AA0"/>
    <w:rsid w:val="004519F6"/>
    <w:rsid w:val="0046169C"/>
    <w:rsid w:val="0046289F"/>
    <w:rsid w:val="00466D8A"/>
    <w:rsid w:val="00476C66"/>
    <w:rsid w:val="004778D2"/>
    <w:rsid w:val="0048092E"/>
    <w:rsid w:val="00480CA7"/>
    <w:rsid w:val="0048444A"/>
    <w:rsid w:val="004879D9"/>
    <w:rsid w:val="00497AF8"/>
    <w:rsid w:val="004A0324"/>
    <w:rsid w:val="004B10A8"/>
    <w:rsid w:val="004C182B"/>
    <w:rsid w:val="004C5988"/>
    <w:rsid w:val="004D0616"/>
    <w:rsid w:val="004E4549"/>
    <w:rsid w:val="004E5BB7"/>
    <w:rsid w:val="004E7FF7"/>
    <w:rsid w:val="004F017E"/>
    <w:rsid w:val="004F242E"/>
    <w:rsid w:val="00503462"/>
    <w:rsid w:val="00504C0F"/>
    <w:rsid w:val="0050503A"/>
    <w:rsid w:val="005143F9"/>
    <w:rsid w:val="0052582E"/>
    <w:rsid w:val="005276AD"/>
    <w:rsid w:val="00533EE7"/>
    <w:rsid w:val="00540570"/>
    <w:rsid w:val="00542352"/>
    <w:rsid w:val="00546673"/>
    <w:rsid w:val="0055009F"/>
    <w:rsid w:val="00555117"/>
    <w:rsid w:val="00557DEF"/>
    <w:rsid w:val="00560B64"/>
    <w:rsid w:val="005620C1"/>
    <w:rsid w:val="00563A09"/>
    <w:rsid w:val="005740E3"/>
    <w:rsid w:val="00575DCA"/>
    <w:rsid w:val="00576B91"/>
    <w:rsid w:val="00583F71"/>
    <w:rsid w:val="00590EB8"/>
    <w:rsid w:val="005920C6"/>
    <w:rsid w:val="0059631B"/>
    <w:rsid w:val="00597943"/>
    <w:rsid w:val="00597A6E"/>
    <w:rsid w:val="005A0C6A"/>
    <w:rsid w:val="005A41E3"/>
    <w:rsid w:val="005A67AC"/>
    <w:rsid w:val="005B03BF"/>
    <w:rsid w:val="005B56DB"/>
    <w:rsid w:val="005C7BE7"/>
    <w:rsid w:val="005D4921"/>
    <w:rsid w:val="005D4A7A"/>
    <w:rsid w:val="005D59AE"/>
    <w:rsid w:val="005D6394"/>
    <w:rsid w:val="005D647F"/>
    <w:rsid w:val="005D7FC1"/>
    <w:rsid w:val="005E135A"/>
    <w:rsid w:val="005E738A"/>
    <w:rsid w:val="005F3645"/>
    <w:rsid w:val="00610E6F"/>
    <w:rsid w:val="006110E5"/>
    <w:rsid w:val="00615660"/>
    <w:rsid w:val="00621352"/>
    <w:rsid w:val="00621E32"/>
    <w:rsid w:val="006261A7"/>
    <w:rsid w:val="00630D55"/>
    <w:rsid w:val="006314D7"/>
    <w:rsid w:val="00635CDA"/>
    <w:rsid w:val="00640AC8"/>
    <w:rsid w:val="00643776"/>
    <w:rsid w:val="006509C4"/>
    <w:rsid w:val="00651EDC"/>
    <w:rsid w:val="00653B63"/>
    <w:rsid w:val="00654EC4"/>
    <w:rsid w:val="00660177"/>
    <w:rsid w:val="006608FA"/>
    <w:rsid w:val="00660D72"/>
    <w:rsid w:val="00661F4B"/>
    <w:rsid w:val="0066771C"/>
    <w:rsid w:val="00671954"/>
    <w:rsid w:val="00672BD8"/>
    <w:rsid w:val="00673ED2"/>
    <w:rsid w:val="00675C52"/>
    <w:rsid w:val="00694787"/>
    <w:rsid w:val="006A2055"/>
    <w:rsid w:val="006A735D"/>
    <w:rsid w:val="006B3A33"/>
    <w:rsid w:val="006B50BC"/>
    <w:rsid w:val="006D76CC"/>
    <w:rsid w:val="006E18F5"/>
    <w:rsid w:val="006E2816"/>
    <w:rsid w:val="006E519D"/>
    <w:rsid w:val="006F0296"/>
    <w:rsid w:val="006F0B30"/>
    <w:rsid w:val="006F2B29"/>
    <w:rsid w:val="006F3EE6"/>
    <w:rsid w:val="00702532"/>
    <w:rsid w:val="0070661E"/>
    <w:rsid w:val="00714A83"/>
    <w:rsid w:val="00714F9E"/>
    <w:rsid w:val="00716523"/>
    <w:rsid w:val="00716BC0"/>
    <w:rsid w:val="007227DA"/>
    <w:rsid w:val="0072782C"/>
    <w:rsid w:val="0073621F"/>
    <w:rsid w:val="00744173"/>
    <w:rsid w:val="007478EB"/>
    <w:rsid w:val="00751C38"/>
    <w:rsid w:val="0075221C"/>
    <w:rsid w:val="007540B8"/>
    <w:rsid w:val="00755C52"/>
    <w:rsid w:val="007578C1"/>
    <w:rsid w:val="00757F94"/>
    <w:rsid w:val="00762E61"/>
    <w:rsid w:val="0077396E"/>
    <w:rsid w:val="00775582"/>
    <w:rsid w:val="00775BE0"/>
    <w:rsid w:val="007A6D60"/>
    <w:rsid w:val="007B5C94"/>
    <w:rsid w:val="007C1F88"/>
    <w:rsid w:val="007C4456"/>
    <w:rsid w:val="007C5EFA"/>
    <w:rsid w:val="007C73B3"/>
    <w:rsid w:val="007D0719"/>
    <w:rsid w:val="007D0935"/>
    <w:rsid w:val="007D0AD8"/>
    <w:rsid w:val="007D1C8C"/>
    <w:rsid w:val="007D5FB1"/>
    <w:rsid w:val="007D7E63"/>
    <w:rsid w:val="007E116F"/>
    <w:rsid w:val="007E1360"/>
    <w:rsid w:val="007E29DE"/>
    <w:rsid w:val="007E46D4"/>
    <w:rsid w:val="007E5AE5"/>
    <w:rsid w:val="007F1198"/>
    <w:rsid w:val="007F652A"/>
    <w:rsid w:val="00802513"/>
    <w:rsid w:val="00816A85"/>
    <w:rsid w:val="00833B88"/>
    <w:rsid w:val="008413D0"/>
    <w:rsid w:val="00850FD3"/>
    <w:rsid w:val="0085188B"/>
    <w:rsid w:val="00864B30"/>
    <w:rsid w:val="00865DC4"/>
    <w:rsid w:val="008704DF"/>
    <w:rsid w:val="00877CC0"/>
    <w:rsid w:val="00881C11"/>
    <w:rsid w:val="008831C5"/>
    <w:rsid w:val="008905BC"/>
    <w:rsid w:val="00896E33"/>
    <w:rsid w:val="0089782A"/>
    <w:rsid w:val="008A49F3"/>
    <w:rsid w:val="008A6C0A"/>
    <w:rsid w:val="008B44FC"/>
    <w:rsid w:val="008B4894"/>
    <w:rsid w:val="008B69D4"/>
    <w:rsid w:val="008C13AF"/>
    <w:rsid w:val="008C5054"/>
    <w:rsid w:val="008D18A7"/>
    <w:rsid w:val="008D1EA7"/>
    <w:rsid w:val="008D47B2"/>
    <w:rsid w:val="008E3812"/>
    <w:rsid w:val="008E62E9"/>
    <w:rsid w:val="008F1F95"/>
    <w:rsid w:val="008F358E"/>
    <w:rsid w:val="008F3ABB"/>
    <w:rsid w:val="008F73EC"/>
    <w:rsid w:val="008F7F3C"/>
    <w:rsid w:val="0090047B"/>
    <w:rsid w:val="00901234"/>
    <w:rsid w:val="009059C1"/>
    <w:rsid w:val="00911E3C"/>
    <w:rsid w:val="009241B7"/>
    <w:rsid w:val="0094026F"/>
    <w:rsid w:val="00947D02"/>
    <w:rsid w:val="00953D92"/>
    <w:rsid w:val="009616EA"/>
    <w:rsid w:val="00963EF2"/>
    <w:rsid w:val="009730C5"/>
    <w:rsid w:val="0097512F"/>
    <w:rsid w:val="0097786A"/>
    <w:rsid w:val="00985ABB"/>
    <w:rsid w:val="009915D8"/>
    <w:rsid w:val="009A2DAF"/>
    <w:rsid w:val="009A4609"/>
    <w:rsid w:val="009B280A"/>
    <w:rsid w:val="009C0B2A"/>
    <w:rsid w:val="009C5DDE"/>
    <w:rsid w:val="009D5E3E"/>
    <w:rsid w:val="009D7702"/>
    <w:rsid w:val="009E1D3A"/>
    <w:rsid w:val="009F2FC4"/>
    <w:rsid w:val="009F3CB1"/>
    <w:rsid w:val="00A0308D"/>
    <w:rsid w:val="00A03822"/>
    <w:rsid w:val="00A11E25"/>
    <w:rsid w:val="00A135A4"/>
    <w:rsid w:val="00A252A1"/>
    <w:rsid w:val="00A2659C"/>
    <w:rsid w:val="00A35186"/>
    <w:rsid w:val="00A46A0B"/>
    <w:rsid w:val="00A54B92"/>
    <w:rsid w:val="00A55F92"/>
    <w:rsid w:val="00A604F9"/>
    <w:rsid w:val="00A63300"/>
    <w:rsid w:val="00A6378B"/>
    <w:rsid w:val="00A6797E"/>
    <w:rsid w:val="00A70680"/>
    <w:rsid w:val="00A72C41"/>
    <w:rsid w:val="00A859F8"/>
    <w:rsid w:val="00AA6D35"/>
    <w:rsid w:val="00AA7AB5"/>
    <w:rsid w:val="00AB2F78"/>
    <w:rsid w:val="00AB36E0"/>
    <w:rsid w:val="00AB6DD8"/>
    <w:rsid w:val="00AC7466"/>
    <w:rsid w:val="00AD3430"/>
    <w:rsid w:val="00AD3460"/>
    <w:rsid w:val="00AD7CAD"/>
    <w:rsid w:val="00AE2CC9"/>
    <w:rsid w:val="00AE627B"/>
    <w:rsid w:val="00AF1F62"/>
    <w:rsid w:val="00B05A0B"/>
    <w:rsid w:val="00B073E6"/>
    <w:rsid w:val="00B11BEC"/>
    <w:rsid w:val="00B149EE"/>
    <w:rsid w:val="00B164E9"/>
    <w:rsid w:val="00B22F6F"/>
    <w:rsid w:val="00B30EC2"/>
    <w:rsid w:val="00B313D3"/>
    <w:rsid w:val="00B316FC"/>
    <w:rsid w:val="00B43C87"/>
    <w:rsid w:val="00B519BD"/>
    <w:rsid w:val="00B52E8C"/>
    <w:rsid w:val="00B534CC"/>
    <w:rsid w:val="00B56BBC"/>
    <w:rsid w:val="00B60048"/>
    <w:rsid w:val="00B66D74"/>
    <w:rsid w:val="00B74A06"/>
    <w:rsid w:val="00B761E7"/>
    <w:rsid w:val="00B80AF4"/>
    <w:rsid w:val="00B87E72"/>
    <w:rsid w:val="00BB2286"/>
    <w:rsid w:val="00BB3557"/>
    <w:rsid w:val="00BC3A27"/>
    <w:rsid w:val="00BD1AD7"/>
    <w:rsid w:val="00BD325A"/>
    <w:rsid w:val="00BD7FD6"/>
    <w:rsid w:val="00BE66DF"/>
    <w:rsid w:val="00BF60E5"/>
    <w:rsid w:val="00C014A9"/>
    <w:rsid w:val="00C01685"/>
    <w:rsid w:val="00C01CE7"/>
    <w:rsid w:val="00C021B9"/>
    <w:rsid w:val="00C065AD"/>
    <w:rsid w:val="00C23B61"/>
    <w:rsid w:val="00C26032"/>
    <w:rsid w:val="00C26A21"/>
    <w:rsid w:val="00C34CAC"/>
    <w:rsid w:val="00C446D6"/>
    <w:rsid w:val="00C44CCC"/>
    <w:rsid w:val="00C74F60"/>
    <w:rsid w:val="00C83F3C"/>
    <w:rsid w:val="00C86CA4"/>
    <w:rsid w:val="00C9179F"/>
    <w:rsid w:val="00C93037"/>
    <w:rsid w:val="00CA2D9F"/>
    <w:rsid w:val="00CA762D"/>
    <w:rsid w:val="00CC28BF"/>
    <w:rsid w:val="00CC2B14"/>
    <w:rsid w:val="00CF1194"/>
    <w:rsid w:val="00CF1EFC"/>
    <w:rsid w:val="00CF6374"/>
    <w:rsid w:val="00CF7FB1"/>
    <w:rsid w:val="00D01B67"/>
    <w:rsid w:val="00D056E3"/>
    <w:rsid w:val="00D0626B"/>
    <w:rsid w:val="00D072F2"/>
    <w:rsid w:val="00D16410"/>
    <w:rsid w:val="00D33CF0"/>
    <w:rsid w:val="00D367CF"/>
    <w:rsid w:val="00D5038D"/>
    <w:rsid w:val="00D53B64"/>
    <w:rsid w:val="00D5603D"/>
    <w:rsid w:val="00D65603"/>
    <w:rsid w:val="00D80EDB"/>
    <w:rsid w:val="00D86164"/>
    <w:rsid w:val="00D86ECB"/>
    <w:rsid w:val="00D8794D"/>
    <w:rsid w:val="00D956D2"/>
    <w:rsid w:val="00D96BAC"/>
    <w:rsid w:val="00D97969"/>
    <w:rsid w:val="00DA4E89"/>
    <w:rsid w:val="00DA6A89"/>
    <w:rsid w:val="00DB1304"/>
    <w:rsid w:val="00DB6286"/>
    <w:rsid w:val="00DC0A98"/>
    <w:rsid w:val="00DC18F7"/>
    <w:rsid w:val="00DD5068"/>
    <w:rsid w:val="00DE522F"/>
    <w:rsid w:val="00DF2562"/>
    <w:rsid w:val="00DF3BA9"/>
    <w:rsid w:val="00DF41A2"/>
    <w:rsid w:val="00DF5B41"/>
    <w:rsid w:val="00DF6437"/>
    <w:rsid w:val="00DF6482"/>
    <w:rsid w:val="00DF656B"/>
    <w:rsid w:val="00E002D5"/>
    <w:rsid w:val="00E02BCF"/>
    <w:rsid w:val="00E06573"/>
    <w:rsid w:val="00E066B9"/>
    <w:rsid w:val="00E0716D"/>
    <w:rsid w:val="00E124C8"/>
    <w:rsid w:val="00E1394A"/>
    <w:rsid w:val="00E15114"/>
    <w:rsid w:val="00E1611C"/>
    <w:rsid w:val="00E2489D"/>
    <w:rsid w:val="00E2501B"/>
    <w:rsid w:val="00E30A87"/>
    <w:rsid w:val="00E3759F"/>
    <w:rsid w:val="00E46449"/>
    <w:rsid w:val="00E51528"/>
    <w:rsid w:val="00E564E5"/>
    <w:rsid w:val="00E56FFC"/>
    <w:rsid w:val="00E607B6"/>
    <w:rsid w:val="00E629B2"/>
    <w:rsid w:val="00E704C1"/>
    <w:rsid w:val="00E70802"/>
    <w:rsid w:val="00E7418C"/>
    <w:rsid w:val="00E74E09"/>
    <w:rsid w:val="00E83523"/>
    <w:rsid w:val="00E87278"/>
    <w:rsid w:val="00EA0428"/>
    <w:rsid w:val="00EA1463"/>
    <w:rsid w:val="00EA2D27"/>
    <w:rsid w:val="00EB76B4"/>
    <w:rsid w:val="00EC0260"/>
    <w:rsid w:val="00EC1A46"/>
    <w:rsid w:val="00EC4764"/>
    <w:rsid w:val="00EE26A7"/>
    <w:rsid w:val="00EF05AC"/>
    <w:rsid w:val="00EF4B15"/>
    <w:rsid w:val="00F051CF"/>
    <w:rsid w:val="00F05898"/>
    <w:rsid w:val="00F1098D"/>
    <w:rsid w:val="00F1124D"/>
    <w:rsid w:val="00F125F0"/>
    <w:rsid w:val="00F1391C"/>
    <w:rsid w:val="00F22D59"/>
    <w:rsid w:val="00F27FF7"/>
    <w:rsid w:val="00F313C0"/>
    <w:rsid w:val="00F3448A"/>
    <w:rsid w:val="00F36C43"/>
    <w:rsid w:val="00F51CED"/>
    <w:rsid w:val="00F63AF2"/>
    <w:rsid w:val="00F873BB"/>
    <w:rsid w:val="00F87F62"/>
    <w:rsid w:val="00F93F20"/>
    <w:rsid w:val="00F972A5"/>
    <w:rsid w:val="00FA7C89"/>
    <w:rsid w:val="00FB1BC1"/>
    <w:rsid w:val="00FB2ECE"/>
    <w:rsid w:val="00FC52C2"/>
    <w:rsid w:val="00FC5BC6"/>
    <w:rsid w:val="00FD2807"/>
    <w:rsid w:val="00FE23E2"/>
    <w:rsid w:val="00FE35F6"/>
    <w:rsid w:val="00FE5FE5"/>
    <w:rsid w:val="00FE730F"/>
    <w:rsid w:val="00FE78A5"/>
    <w:rsid w:val="00FF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F3DB7ACF-DF36-4C83-AD77-DB7927EF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1">
    <w:name w:val="Plain Table 1"/>
    <w:basedOn w:val="TableNormal"/>
    <w:uiPriority w:val="40"/>
    <w:rsid w:val="00E515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E515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E515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E515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E515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E51528"/>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styleId="GridTable6Colorful-Accent1">
    <w:name w:val="Grid Table 6 Colorful Accent 1"/>
    <w:basedOn w:val="TableNormal"/>
    <w:uiPriority w:val="51"/>
    <w:rsid w:val="00E51528"/>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Affiliation">
    <w:name w:val="Affiliation"/>
    <w:uiPriority w:val="99"/>
    <w:rsid w:val="005D4A7A"/>
    <w:pPr>
      <w:spacing w:before="0" w:after="0" w:line="240" w:lineRule="auto"/>
      <w:jc w:val="center"/>
    </w:pPr>
    <w:rPr>
      <w:rFonts w:ascii="Times New Roman" w:eastAsia="Times New Roman" w:hAnsi="Times New Roman" w:cs="Times New Roman"/>
      <w:color w:val="auto"/>
      <w:lang w:eastAsia="en-US"/>
    </w:rPr>
  </w:style>
  <w:style w:type="table" w:styleId="ListTable1Light">
    <w:name w:val="List Table 1 Light"/>
    <w:basedOn w:val="TableNormal"/>
    <w:uiPriority w:val="46"/>
    <w:rsid w:val="005D4A7A"/>
    <w:pPr>
      <w:spacing w:before="0" w:after="0" w:line="240" w:lineRule="auto"/>
      <w:jc w:val="both"/>
    </w:pPr>
    <w:rPr>
      <w:rFonts w:ascii="Arial" w:eastAsia="Arial" w:hAnsi="Arial" w:cs="Arial"/>
      <w:color w:val="000000"/>
      <w:sz w:val="18"/>
      <w:lang w:val="en-GB"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A2AEB1" w:themeColor="accent5" w:themeTint="99"/>
        </w:tcBorders>
      </w:tcPr>
    </w:tblStylePr>
    <w:tblStylePr w:type="lastRow">
      <w:rPr>
        <w:b/>
        <w:bCs/>
      </w:rPr>
      <w:tblPr/>
      <w:tcPr>
        <w:tcBorders>
          <w:top w:val="single" w:sz="4" w:space="0" w:color="A2AEB1" w:themeColor="accent5" w:themeTint="99"/>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styleId="ListTable1Light-Accent6">
    <w:name w:val="List Table 1 Light Accent 6"/>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C4BEA8" w:themeColor="accent6" w:themeTint="99"/>
        </w:tcBorders>
      </w:tcPr>
    </w:tblStylePr>
    <w:tblStylePr w:type="lastRow">
      <w:rPr>
        <w:b/>
        <w:bCs/>
      </w:rPr>
      <w:tblPr/>
      <w:tcPr>
        <w:tcBorders>
          <w:top w:val="single" w:sz="4" w:space="0" w:color="C4BEA8" w:themeColor="accent6" w:themeTint="99"/>
        </w:tcBorders>
      </w:tcPr>
    </w:tblStylePr>
    <w:tblStylePr w:type="firstCol">
      <w:rPr>
        <w:b/>
        <w:bCs/>
      </w:rPr>
    </w:tblStylePr>
    <w:tblStylePr w:type="lastCol">
      <w:rPr>
        <w:b/>
        <w:bCs/>
      </w:rPr>
    </w:tblStylePr>
    <w:tblStylePr w:type="band1Vert">
      <w:tblPr/>
      <w:tcPr>
        <w:shd w:val="clear" w:color="auto" w:fill="EBE9E2" w:themeFill="accent6" w:themeFillTint="33"/>
      </w:tcPr>
    </w:tblStylePr>
    <w:tblStylePr w:type="band1Horz">
      <w:tblPr/>
      <w:tcPr>
        <w:shd w:val="clear" w:color="auto" w:fill="EBE9E2" w:themeFill="accent6" w:themeFillTint="33"/>
      </w:tcPr>
    </w:tblStylePr>
  </w:style>
  <w:style w:type="paragraph" w:customStyle="1" w:styleId="Default">
    <w:name w:val="Default"/>
    <w:rsid w:val="00205DF1"/>
    <w:pPr>
      <w:autoSpaceDE w:val="0"/>
      <w:autoSpaceDN w:val="0"/>
      <w:adjustRightInd w:val="0"/>
      <w:spacing w:before="0" w:after="0" w:line="240" w:lineRule="auto"/>
    </w:pPr>
    <w:rPr>
      <w:rFonts w:ascii="Cambria" w:hAnsi="Cambria" w:cs="Cambri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5066">
      <w:bodyDiv w:val="1"/>
      <w:marLeft w:val="0"/>
      <w:marRight w:val="0"/>
      <w:marTop w:val="0"/>
      <w:marBottom w:val="0"/>
      <w:divBdr>
        <w:top w:val="none" w:sz="0" w:space="0" w:color="auto"/>
        <w:left w:val="none" w:sz="0" w:space="0" w:color="auto"/>
        <w:bottom w:val="none" w:sz="0" w:space="0" w:color="auto"/>
        <w:right w:val="none" w:sz="0" w:space="0" w:color="auto"/>
      </w:divBdr>
    </w:div>
    <w:div w:id="149179674">
      <w:bodyDiv w:val="1"/>
      <w:marLeft w:val="0"/>
      <w:marRight w:val="0"/>
      <w:marTop w:val="0"/>
      <w:marBottom w:val="0"/>
      <w:divBdr>
        <w:top w:val="none" w:sz="0" w:space="0" w:color="auto"/>
        <w:left w:val="none" w:sz="0" w:space="0" w:color="auto"/>
        <w:bottom w:val="none" w:sz="0" w:space="0" w:color="auto"/>
        <w:right w:val="none" w:sz="0" w:space="0" w:color="auto"/>
      </w:divBdr>
    </w:div>
    <w:div w:id="234555674">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48360525">
      <w:bodyDiv w:val="1"/>
      <w:marLeft w:val="0"/>
      <w:marRight w:val="0"/>
      <w:marTop w:val="0"/>
      <w:marBottom w:val="0"/>
      <w:divBdr>
        <w:top w:val="none" w:sz="0" w:space="0" w:color="auto"/>
        <w:left w:val="none" w:sz="0" w:space="0" w:color="auto"/>
        <w:bottom w:val="none" w:sz="0" w:space="0" w:color="auto"/>
        <w:right w:val="none" w:sz="0" w:space="0" w:color="auto"/>
      </w:divBdr>
    </w:div>
    <w:div w:id="898780925">
      <w:bodyDiv w:val="1"/>
      <w:marLeft w:val="0"/>
      <w:marRight w:val="0"/>
      <w:marTop w:val="0"/>
      <w:marBottom w:val="0"/>
      <w:divBdr>
        <w:top w:val="none" w:sz="0" w:space="0" w:color="auto"/>
        <w:left w:val="none" w:sz="0" w:space="0" w:color="auto"/>
        <w:bottom w:val="none" w:sz="0" w:space="0" w:color="auto"/>
        <w:right w:val="none" w:sz="0" w:space="0" w:color="auto"/>
      </w:divBdr>
    </w:div>
    <w:div w:id="918758401">
      <w:bodyDiv w:val="1"/>
      <w:marLeft w:val="0"/>
      <w:marRight w:val="0"/>
      <w:marTop w:val="0"/>
      <w:marBottom w:val="0"/>
      <w:divBdr>
        <w:top w:val="none" w:sz="0" w:space="0" w:color="auto"/>
        <w:left w:val="none" w:sz="0" w:space="0" w:color="auto"/>
        <w:bottom w:val="none" w:sz="0" w:space="0" w:color="auto"/>
        <w:right w:val="none" w:sz="0" w:space="0" w:color="auto"/>
      </w:divBdr>
      <w:divsChild>
        <w:div w:id="1581061885">
          <w:marLeft w:val="0"/>
          <w:marRight w:val="0"/>
          <w:marTop w:val="0"/>
          <w:marBottom w:val="0"/>
          <w:divBdr>
            <w:top w:val="none" w:sz="0" w:space="0" w:color="auto"/>
            <w:left w:val="none" w:sz="0" w:space="0" w:color="auto"/>
            <w:bottom w:val="none" w:sz="0" w:space="0" w:color="auto"/>
            <w:right w:val="none" w:sz="0" w:space="0" w:color="auto"/>
          </w:divBdr>
          <w:divsChild>
            <w:div w:id="1784686987">
              <w:marLeft w:val="0"/>
              <w:marRight w:val="0"/>
              <w:marTop w:val="0"/>
              <w:marBottom w:val="60"/>
              <w:divBdr>
                <w:top w:val="single" w:sz="48" w:space="0" w:color="C8E3FC"/>
                <w:left w:val="none" w:sz="0" w:space="0" w:color="auto"/>
                <w:bottom w:val="none" w:sz="0" w:space="0" w:color="auto"/>
                <w:right w:val="none" w:sz="0" w:space="0" w:color="auto"/>
              </w:divBdr>
              <w:divsChild>
                <w:div w:id="9330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0644">
          <w:marLeft w:val="0"/>
          <w:marRight w:val="0"/>
          <w:marTop w:val="0"/>
          <w:marBottom w:val="0"/>
          <w:divBdr>
            <w:top w:val="none" w:sz="0" w:space="0" w:color="auto"/>
            <w:left w:val="none" w:sz="0" w:space="0" w:color="auto"/>
            <w:bottom w:val="none" w:sz="0" w:space="0" w:color="auto"/>
            <w:right w:val="none" w:sz="0" w:space="0" w:color="auto"/>
          </w:divBdr>
          <w:divsChild>
            <w:div w:id="1648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4556">
      <w:bodyDiv w:val="1"/>
      <w:marLeft w:val="0"/>
      <w:marRight w:val="0"/>
      <w:marTop w:val="0"/>
      <w:marBottom w:val="0"/>
      <w:divBdr>
        <w:top w:val="none" w:sz="0" w:space="0" w:color="auto"/>
        <w:left w:val="none" w:sz="0" w:space="0" w:color="auto"/>
        <w:bottom w:val="none" w:sz="0" w:space="0" w:color="auto"/>
        <w:right w:val="none" w:sz="0" w:space="0" w:color="auto"/>
      </w:divBdr>
      <w:divsChild>
        <w:div w:id="1246501219">
          <w:marLeft w:val="0"/>
          <w:marRight w:val="0"/>
          <w:marTop w:val="0"/>
          <w:marBottom w:val="0"/>
          <w:divBdr>
            <w:top w:val="none" w:sz="0" w:space="0" w:color="auto"/>
            <w:left w:val="none" w:sz="0" w:space="0" w:color="auto"/>
            <w:bottom w:val="none" w:sz="0" w:space="0" w:color="auto"/>
            <w:right w:val="none" w:sz="0" w:space="0" w:color="auto"/>
          </w:divBdr>
          <w:divsChild>
            <w:div w:id="995187573">
              <w:marLeft w:val="0"/>
              <w:marRight w:val="0"/>
              <w:marTop w:val="0"/>
              <w:marBottom w:val="60"/>
              <w:divBdr>
                <w:top w:val="single" w:sz="48" w:space="0" w:color="C8E3FC"/>
                <w:left w:val="none" w:sz="0" w:space="0" w:color="auto"/>
                <w:bottom w:val="none" w:sz="0" w:space="0" w:color="auto"/>
                <w:right w:val="none" w:sz="0" w:space="0" w:color="auto"/>
              </w:divBdr>
              <w:divsChild>
                <w:div w:id="8912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404">
          <w:marLeft w:val="0"/>
          <w:marRight w:val="0"/>
          <w:marTop w:val="0"/>
          <w:marBottom w:val="0"/>
          <w:divBdr>
            <w:top w:val="none" w:sz="0" w:space="0" w:color="auto"/>
            <w:left w:val="none" w:sz="0" w:space="0" w:color="auto"/>
            <w:bottom w:val="none" w:sz="0" w:space="0" w:color="auto"/>
            <w:right w:val="none" w:sz="0" w:space="0" w:color="auto"/>
          </w:divBdr>
          <w:divsChild>
            <w:div w:id="1740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3935">
      <w:bodyDiv w:val="1"/>
      <w:marLeft w:val="0"/>
      <w:marRight w:val="0"/>
      <w:marTop w:val="0"/>
      <w:marBottom w:val="0"/>
      <w:divBdr>
        <w:top w:val="none" w:sz="0" w:space="0" w:color="auto"/>
        <w:left w:val="none" w:sz="0" w:space="0" w:color="auto"/>
        <w:bottom w:val="none" w:sz="0" w:space="0" w:color="auto"/>
        <w:right w:val="none" w:sz="0" w:space="0" w:color="auto"/>
      </w:divBdr>
      <w:divsChild>
        <w:div w:id="2037845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kratis\AppData\Roaming\Microsoft\Templates\Annual%20report%20(Timeless%20design)(2).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F94DC1-F6C5-4272-9536-EDDE742F20E5}" type="doc">
      <dgm:prSet loTypeId="urn:microsoft.com/office/officeart/2005/8/layout/hierarchy2" loCatId="hierarchy" qsTypeId="urn:microsoft.com/office/officeart/2005/8/quickstyle/simple4" qsCatId="simple" csTypeId="urn:microsoft.com/office/officeart/2005/8/colors/colorful5" csCatId="colorful" phldr="1"/>
      <dgm:spPr/>
      <dgm:t>
        <a:bodyPr/>
        <a:lstStyle/>
        <a:p>
          <a:endParaRPr lang="en-GB"/>
        </a:p>
      </dgm:t>
    </dgm:pt>
    <dgm:pt modelId="{A5B1C7A2-177D-4F36-90BA-BC93ED4A469D}">
      <dgm:prSet phldrT="[Text]" custT="1"/>
      <dgm:spPr/>
      <dgm:t>
        <a:bodyPr/>
        <a:lstStyle/>
        <a:p>
          <a:r>
            <a:rPr lang="en-GB" sz="4400"/>
            <a:t>Chat</a:t>
          </a:r>
        </a:p>
      </dgm:t>
    </dgm:pt>
    <dgm:pt modelId="{3A997A4D-5866-4C7C-A3A8-E3D033F9CAD9}" type="parTrans" cxnId="{9DB0E55D-BAE5-4D5B-A10A-A138FE5F98DC}">
      <dgm:prSet/>
      <dgm:spPr/>
      <dgm:t>
        <a:bodyPr/>
        <a:lstStyle/>
        <a:p>
          <a:endParaRPr lang="en-GB" sz="2800"/>
        </a:p>
      </dgm:t>
    </dgm:pt>
    <dgm:pt modelId="{ED5056F8-1D8B-4935-AB83-0BA355A80417}" type="sibTrans" cxnId="{9DB0E55D-BAE5-4D5B-A10A-A138FE5F98DC}">
      <dgm:prSet/>
      <dgm:spPr/>
      <dgm:t>
        <a:bodyPr/>
        <a:lstStyle/>
        <a:p>
          <a:endParaRPr lang="en-GB" sz="2800"/>
        </a:p>
      </dgm:t>
    </dgm:pt>
    <dgm:pt modelId="{325C9D02-8951-4257-A249-7852F05FCBEC}">
      <dgm:prSet phldrT="[Text]" custT="1"/>
      <dgm:spPr/>
      <dgm:t>
        <a:bodyPr/>
        <a:lstStyle/>
        <a:p>
          <a:r>
            <a:rPr lang="en-GB" sz="2000"/>
            <a:t>GUI</a:t>
          </a:r>
        </a:p>
      </dgm:t>
    </dgm:pt>
    <dgm:pt modelId="{54638561-3358-4534-AE74-D4FED87B68DA}" type="parTrans" cxnId="{C6ECF23F-0F3E-4464-9B55-F7CB2532BE25}">
      <dgm:prSet custT="1"/>
      <dgm:spPr/>
      <dgm:t>
        <a:bodyPr/>
        <a:lstStyle/>
        <a:p>
          <a:endParaRPr lang="en-GB" sz="800"/>
        </a:p>
      </dgm:t>
    </dgm:pt>
    <dgm:pt modelId="{37009DC3-E539-4AB3-BD45-618162388F9D}" type="sibTrans" cxnId="{C6ECF23F-0F3E-4464-9B55-F7CB2532BE25}">
      <dgm:prSet/>
      <dgm:spPr/>
      <dgm:t>
        <a:bodyPr/>
        <a:lstStyle/>
        <a:p>
          <a:endParaRPr lang="en-GB" sz="2800"/>
        </a:p>
      </dgm:t>
    </dgm:pt>
    <dgm:pt modelId="{05992941-146D-43E4-B1F9-D07A16316C60}">
      <dgm:prSet phldrT="[Text]" custT="1"/>
      <dgm:spPr/>
      <dgm:t>
        <a:bodyPr/>
        <a:lstStyle/>
        <a:p>
          <a:r>
            <a:rPr lang="en-GB" sz="1400"/>
            <a:t>Database &amp; Statistics</a:t>
          </a:r>
        </a:p>
      </dgm:t>
    </dgm:pt>
    <dgm:pt modelId="{EC5ECB07-6525-4BD7-A8C3-2C91366E1D07}" type="parTrans" cxnId="{CAE72944-D9BC-49FA-BF84-124012B82CB2}">
      <dgm:prSet custT="1"/>
      <dgm:spPr/>
      <dgm:t>
        <a:bodyPr/>
        <a:lstStyle/>
        <a:p>
          <a:endParaRPr lang="en-GB" sz="800"/>
        </a:p>
      </dgm:t>
    </dgm:pt>
    <dgm:pt modelId="{E590CAB6-8D82-4428-A75E-8F7ED2748C9A}" type="sibTrans" cxnId="{CAE72944-D9BC-49FA-BF84-124012B82CB2}">
      <dgm:prSet/>
      <dgm:spPr/>
      <dgm:t>
        <a:bodyPr/>
        <a:lstStyle/>
        <a:p>
          <a:endParaRPr lang="en-GB" sz="2800"/>
        </a:p>
      </dgm:t>
    </dgm:pt>
    <dgm:pt modelId="{FC17848D-6490-40E8-A004-3AA261768B76}">
      <dgm:prSet phldrT="[Text]" custT="1"/>
      <dgm:spPr/>
      <dgm:t>
        <a:bodyPr/>
        <a:lstStyle/>
        <a:p>
          <a:r>
            <a:rPr lang="en-GB" sz="1100"/>
            <a:t>database creation</a:t>
          </a:r>
        </a:p>
      </dgm:t>
    </dgm:pt>
    <dgm:pt modelId="{F621D54A-A622-45F9-BF1E-DF8A9F7E2AE4}" type="sibTrans" cxnId="{D7F91C4D-837B-4A92-AB53-025E59E19EA9}">
      <dgm:prSet/>
      <dgm:spPr/>
      <dgm:t>
        <a:bodyPr/>
        <a:lstStyle/>
        <a:p>
          <a:endParaRPr lang="en-GB" sz="2800"/>
        </a:p>
      </dgm:t>
    </dgm:pt>
    <dgm:pt modelId="{070FED9A-DB64-47D1-A272-88E8A62804B6}" type="parTrans" cxnId="{D7F91C4D-837B-4A92-AB53-025E59E19EA9}">
      <dgm:prSet custT="1"/>
      <dgm:spPr/>
      <dgm:t>
        <a:bodyPr/>
        <a:lstStyle/>
        <a:p>
          <a:endParaRPr lang="en-GB" sz="800"/>
        </a:p>
      </dgm:t>
    </dgm:pt>
    <dgm:pt modelId="{C9CFC792-1F29-4B4E-B3F9-BF11B3BD5172}">
      <dgm:prSet phldrT="[Text]" custT="1"/>
      <dgm:spPr/>
      <dgm:t>
        <a:bodyPr/>
        <a:lstStyle/>
        <a:p>
          <a:r>
            <a:rPr lang="en-GB" sz="1100"/>
            <a:t>connection with email for offline</a:t>
          </a:r>
        </a:p>
      </dgm:t>
    </dgm:pt>
    <dgm:pt modelId="{6C7785CF-6035-41FD-933C-3B2118839A15}" type="sibTrans" cxnId="{10E9E7CA-2E17-46B3-A32A-77EF237B0E7B}">
      <dgm:prSet/>
      <dgm:spPr/>
      <dgm:t>
        <a:bodyPr/>
        <a:lstStyle/>
        <a:p>
          <a:endParaRPr lang="en-GB" sz="2800"/>
        </a:p>
      </dgm:t>
    </dgm:pt>
    <dgm:pt modelId="{C3156BBF-7CBF-4824-92AB-AEB81A66C499}" type="parTrans" cxnId="{10E9E7CA-2E17-46B3-A32A-77EF237B0E7B}">
      <dgm:prSet custT="1"/>
      <dgm:spPr/>
      <dgm:t>
        <a:bodyPr/>
        <a:lstStyle/>
        <a:p>
          <a:endParaRPr lang="en-GB" sz="800"/>
        </a:p>
      </dgm:t>
    </dgm:pt>
    <dgm:pt modelId="{5643E60F-F93B-4A25-8B08-701BFAEC5E5E}">
      <dgm:prSet phldrT="[Text]" custT="1"/>
      <dgm:spPr/>
      <dgm:t>
        <a:bodyPr/>
        <a:lstStyle/>
        <a:p>
          <a:r>
            <a:rPr lang="en-GB" sz="1100"/>
            <a:t>file upload/download feature</a:t>
          </a:r>
        </a:p>
      </dgm:t>
    </dgm:pt>
    <dgm:pt modelId="{656D2286-2BEE-4919-A329-E26512D098C8}" type="sibTrans" cxnId="{AE965500-234C-4ECD-A7D2-04E8F80A0613}">
      <dgm:prSet/>
      <dgm:spPr/>
      <dgm:t>
        <a:bodyPr/>
        <a:lstStyle/>
        <a:p>
          <a:endParaRPr lang="en-GB" sz="2800"/>
        </a:p>
      </dgm:t>
    </dgm:pt>
    <dgm:pt modelId="{9806EC1E-C5EE-4AB1-BC4E-86221D1CEEE2}" type="parTrans" cxnId="{AE965500-234C-4ECD-A7D2-04E8F80A0613}">
      <dgm:prSet custT="1"/>
      <dgm:spPr/>
      <dgm:t>
        <a:bodyPr/>
        <a:lstStyle/>
        <a:p>
          <a:endParaRPr lang="en-GB" sz="800"/>
        </a:p>
      </dgm:t>
    </dgm:pt>
    <dgm:pt modelId="{CD4990F2-F50E-4DC4-A479-958F69CB57E2}">
      <dgm:prSet phldrT="[Text]" custT="1"/>
      <dgm:spPr/>
      <dgm:t>
        <a:bodyPr/>
        <a:lstStyle/>
        <a:p>
          <a:r>
            <a:rPr lang="en-GB" sz="1000"/>
            <a:t>data encryption &amp; connection features</a:t>
          </a:r>
        </a:p>
      </dgm:t>
    </dgm:pt>
    <dgm:pt modelId="{4C52611A-2E2C-42E8-A545-B14126854BFB}" type="sibTrans" cxnId="{6E3265BB-E919-4738-9844-717A150FD5C9}">
      <dgm:prSet/>
      <dgm:spPr/>
      <dgm:t>
        <a:bodyPr/>
        <a:lstStyle/>
        <a:p>
          <a:endParaRPr lang="en-GB" sz="2800"/>
        </a:p>
      </dgm:t>
    </dgm:pt>
    <dgm:pt modelId="{A1F49BC6-F8B4-4884-B6FA-F287B2CF50DE}" type="parTrans" cxnId="{6E3265BB-E919-4738-9844-717A150FD5C9}">
      <dgm:prSet custT="1"/>
      <dgm:spPr/>
      <dgm:t>
        <a:bodyPr/>
        <a:lstStyle/>
        <a:p>
          <a:endParaRPr lang="en-GB" sz="800"/>
        </a:p>
      </dgm:t>
    </dgm:pt>
    <dgm:pt modelId="{FD3DF963-095F-474E-9CF5-CFB99CC6BD57}">
      <dgm:prSet phldrT="[Text]" custT="1"/>
      <dgm:spPr/>
      <dgm:t>
        <a:bodyPr/>
        <a:lstStyle/>
        <a:p>
          <a:r>
            <a:rPr lang="en-GB" sz="1100"/>
            <a:t>user/admin statistics</a:t>
          </a:r>
        </a:p>
      </dgm:t>
    </dgm:pt>
    <dgm:pt modelId="{861D4ECE-5740-41FC-9D6E-2D204D807673}" type="sibTrans" cxnId="{45E189D4-0AE6-4683-B6FC-3E10CA77A6EF}">
      <dgm:prSet/>
      <dgm:spPr/>
      <dgm:t>
        <a:bodyPr/>
        <a:lstStyle/>
        <a:p>
          <a:endParaRPr lang="en-GB" sz="2800"/>
        </a:p>
      </dgm:t>
    </dgm:pt>
    <dgm:pt modelId="{3A7C6E5B-7A84-4F3E-827E-2535F113EB6A}" type="parTrans" cxnId="{45E189D4-0AE6-4683-B6FC-3E10CA77A6EF}">
      <dgm:prSet custT="1"/>
      <dgm:spPr/>
      <dgm:t>
        <a:bodyPr/>
        <a:lstStyle/>
        <a:p>
          <a:endParaRPr lang="en-GB" sz="800"/>
        </a:p>
      </dgm:t>
    </dgm:pt>
    <dgm:pt modelId="{FA018C35-3440-45D5-8C88-3572DD931FF9}">
      <dgm:prSet phldrT="[Text]" custT="1"/>
      <dgm:spPr/>
      <dgm:t>
        <a:bodyPr/>
        <a:lstStyle/>
        <a:p>
          <a:r>
            <a:rPr lang="en-GB" sz="1100"/>
            <a:t>homepage design</a:t>
          </a:r>
        </a:p>
      </dgm:t>
    </dgm:pt>
    <dgm:pt modelId="{600AF813-5AEE-4790-82D1-F1B5359759F9}" type="sibTrans" cxnId="{59B6408D-13B7-4D8B-838C-076DA7D07E06}">
      <dgm:prSet/>
      <dgm:spPr/>
      <dgm:t>
        <a:bodyPr/>
        <a:lstStyle/>
        <a:p>
          <a:endParaRPr lang="en-GB" sz="2800"/>
        </a:p>
      </dgm:t>
    </dgm:pt>
    <dgm:pt modelId="{74278CB8-D14C-4FED-A3C4-08C4B50C89D1}" type="parTrans" cxnId="{59B6408D-13B7-4D8B-838C-076DA7D07E06}">
      <dgm:prSet custT="1"/>
      <dgm:spPr/>
      <dgm:t>
        <a:bodyPr/>
        <a:lstStyle/>
        <a:p>
          <a:endParaRPr lang="en-GB" sz="800"/>
        </a:p>
      </dgm:t>
    </dgm:pt>
    <dgm:pt modelId="{DCCD90CE-8CC2-420A-AF60-2E19C0047F8E}">
      <dgm:prSet phldrT="[Text]" custT="1"/>
      <dgm:spPr/>
      <dgm:t>
        <a:bodyPr/>
        <a:lstStyle/>
        <a:p>
          <a:r>
            <a:rPr lang="en-GB" sz="1100"/>
            <a:t>login</a:t>
          </a:r>
        </a:p>
      </dgm:t>
    </dgm:pt>
    <dgm:pt modelId="{151E1EB2-C570-4A7D-8EFC-757094EB2C7B}" type="parTrans" cxnId="{D240A1B5-0DA7-42A4-8489-02D079323DA6}">
      <dgm:prSet/>
      <dgm:spPr/>
      <dgm:t>
        <a:bodyPr/>
        <a:lstStyle/>
        <a:p>
          <a:endParaRPr lang="en-GB"/>
        </a:p>
      </dgm:t>
    </dgm:pt>
    <dgm:pt modelId="{8B6949C2-94B9-4BEC-8C56-215E62542FD0}" type="sibTrans" cxnId="{D240A1B5-0DA7-42A4-8489-02D079323DA6}">
      <dgm:prSet/>
      <dgm:spPr/>
      <dgm:t>
        <a:bodyPr/>
        <a:lstStyle/>
        <a:p>
          <a:endParaRPr lang="en-GB"/>
        </a:p>
      </dgm:t>
    </dgm:pt>
    <dgm:pt modelId="{3CBC982B-CFEB-40EE-8367-92E1B5EF93D4}">
      <dgm:prSet phldrT="[Text]" custT="1"/>
      <dgm:spPr/>
      <dgm:t>
        <a:bodyPr/>
        <a:lstStyle/>
        <a:p>
          <a:r>
            <a:rPr lang="en-GB" sz="1100"/>
            <a:t>address book design</a:t>
          </a:r>
        </a:p>
      </dgm:t>
    </dgm:pt>
    <dgm:pt modelId="{26ED477E-8826-4155-B9FA-700F1B4900FE}" type="parTrans" cxnId="{1B9C0CDC-BC8C-47D8-982E-CA159B156572}">
      <dgm:prSet/>
      <dgm:spPr/>
      <dgm:t>
        <a:bodyPr/>
        <a:lstStyle/>
        <a:p>
          <a:endParaRPr lang="en-GB"/>
        </a:p>
      </dgm:t>
    </dgm:pt>
    <dgm:pt modelId="{844DB423-7FB6-4D86-8983-9F1F2FEECC3D}" type="sibTrans" cxnId="{1B9C0CDC-BC8C-47D8-982E-CA159B156572}">
      <dgm:prSet/>
      <dgm:spPr/>
      <dgm:t>
        <a:bodyPr/>
        <a:lstStyle/>
        <a:p>
          <a:endParaRPr lang="en-GB"/>
        </a:p>
      </dgm:t>
    </dgm:pt>
    <dgm:pt modelId="{954C1FB1-DBE4-4306-A567-5A99D5679F2E}">
      <dgm:prSet phldrT="[Text]" custT="1"/>
      <dgm:spPr/>
      <dgm:t>
        <a:bodyPr/>
        <a:lstStyle/>
        <a:p>
          <a:r>
            <a:rPr lang="en-GB" sz="1100"/>
            <a:t>messages/file transfer design</a:t>
          </a:r>
        </a:p>
      </dgm:t>
    </dgm:pt>
    <dgm:pt modelId="{8D3BC839-A726-46DD-90CC-D000918C2446}" type="parTrans" cxnId="{528DF114-54A3-4CB6-9071-29E2562955BC}">
      <dgm:prSet/>
      <dgm:spPr/>
      <dgm:t>
        <a:bodyPr/>
        <a:lstStyle/>
        <a:p>
          <a:endParaRPr lang="en-GB"/>
        </a:p>
      </dgm:t>
    </dgm:pt>
    <dgm:pt modelId="{B5DD2D14-E34D-413C-8E05-C7E35D460F30}" type="sibTrans" cxnId="{528DF114-54A3-4CB6-9071-29E2562955BC}">
      <dgm:prSet/>
      <dgm:spPr/>
      <dgm:t>
        <a:bodyPr/>
        <a:lstStyle/>
        <a:p>
          <a:endParaRPr lang="en-GB"/>
        </a:p>
      </dgm:t>
    </dgm:pt>
    <dgm:pt modelId="{90CCF34E-3D99-4730-930C-3FD5FE9D5E01}">
      <dgm:prSet phldrT="[Text]" custT="1"/>
      <dgm:spPr/>
      <dgm:t>
        <a:bodyPr/>
        <a:lstStyle/>
        <a:p>
          <a:r>
            <a:rPr lang="en-GB" sz="1100"/>
            <a:t>user configuration settings</a:t>
          </a:r>
        </a:p>
      </dgm:t>
    </dgm:pt>
    <dgm:pt modelId="{EC8BA38B-C0F8-4672-8997-23E8BA95F8CA}" type="parTrans" cxnId="{1BBC6FFE-B97C-4335-9388-EF9AC06FCE93}">
      <dgm:prSet/>
      <dgm:spPr/>
      <dgm:t>
        <a:bodyPr/>
        <a:lstStyle/>
        <a:p>
          <a:endParaRPr lang="en-GB"/>
        </a:p>
      </dgm:t>
    </dgm:pt>
    <dgm:pt modelId="{CF23B36E-3E95-463E-B3EA-54E052ACA984}" type="sibTrans" cxnId="{1BBC6FFE-B97C-4335-9388-EF9AC06FCE93}">
      <dgm:prSet/>
      <dgm:spPr/>
      <dgm:t>
        <a:bodyPr/>
        <a:lstStyle/>
        <a:p>
          <a:endParaRPr lang="en-GB"/>
        </a:p>
      </dgm:t>
    </dgm:pt>
    <dgm:pt modelId="{13C33506-81DC-4EC3-AF2A-A176D38D50CA}">
      <dgm:prSet phldrT="[Text]" custT="1"/>
      <dgm:spPr/>
      <dgm:t>
        <a:bodyPr/>
        <a:lstStyle/>
        <a:p>
          <a:r>
            <a:rPr lang="en-GB" sz="1400"/>
            <a:t>Texting &amp; File transfer</a:t>
          </a:r>
        </a:p>
      </dgm:t>
    </dgm:pt>
    <dgm:pt modelId="{444AEAE6-6E7F-494C-AC29-7429ADB9AEEE}" type="sibTrans" cxnId="{5CB25E59-97BD-4892-8BD4-17CFF741D93D}">
      <dgm:prSet/>
      <dgm:spPr/>
      <dgm:t>
        <a:bodyPr/>
        <a:lstStyle/>
        <a:p>
          <a:endParaRPr lang="en-GB" sz="2800"/>
        </a:p>
      </dgm:t>
    </dgm:pt>
    <dgm:pt modelId="{58170F01-EC32-43CA-8715-CC2B12E083C4}" type="parTrans" cxnId="{5CB25E59-97BD-4892-8BD4-17CFF741D93D}">
      <dgm:prSet custT="1"/>
      <dgm:spPr/>
      <dgm:t>
        <a:bodyPr/>
        <a:lstStyle/>
        <a:p>
          <a:endParaRPr lang="en-GB" sz="800"/>
        </a:p>
      </dgm:t>
    </dgm:pt>
    <dgm:pt modelId="{49963212-EF18-43B7-883A-38DA8DB92799}">
      <dgm:prSet phldrT="[Text]" custT="1"/>
      <dgm:spPr/>
      <dgm:t>
        <a:bodyPr/>
        <a:lstStyle/>
        <a:p>
          <a:r>
            <a:rPr lang="en-GB" sz="1100"/>
            <a:t>messages metadata</a:t>
          </a:r>
        </a:p>
      </dgm:t>
    </dgm:pt>
    <dgm:pt modelId="{22E2ED04-A64D-4DEE-A4F3-DB0A1A39AC53}" type="parTrans" cxnId="{EF9F13CE-6C21-499B-A2FA-AA81B9D2B827}">
      <dgm:prSet/>
      <dgm:spPr/>
      <dgm:t>
        <a:bodyPr/>
        <a:lstStyle/>
        <a:p>
          <a:endParaRPr lang="en-GB"/>
        </a:p>
      </dgm:t>
    </dgm:pt>
    <dgm:pt modelId="{026D2DB9-68E6-4285-A167-FA448C42D9CB}" type="sibTrans" cxnId="{EF9F13CE-6C21-499B-A2FA-AA81B9D2B827}">
      <dgm:prSet/>
      <dgm:spPr/>
      <dgm:t>
        <a:bodyPr/>
        <a:lstStyle/>
        <a:p>
          <a:endParaRPr lang="en-GB"/>
        </a:p>
      </dgm:t>
    </dgm:pt>
    <dgm:pt modelId="{C61953FB-A37B-4A4D-AAD7-F13D167D3079}">
      <dgm:prSet phldrT="[Text]" custT="1"/>
      <dgm:spPr/>
      <dgm:t>
        <a:bodyPr/>
        <a:lstStyle/>
        <a:p>
          <a:r>
            <a:rPr lang="en-GB" sz="1100"/>
            <a:t>live message update &amp; history</a:t>
          </a:r>
        </a:p>
      </dgm:t>
    </dgm:pt>
    <dgm:pt modelId="{2427564A-E7C9-4A76-B021-09B0D2C6A123}" type="parTrans" cxnId="{44AF8DAC-4EA9-413F-817D-DA7A38C9E55C}">
      <dgm:prSet/>
      <dgm:spPr/>
      <dgm:t>
        <a:bodyPr/>
        <a:lstStyle/>
        <a:p>
          <a:endParaRPr lang="en-GB"/>
        </a:p>
      </dgm:t>
    </dgm:pt>
    <dgm:pt modelId="{50156134-2743-4CEF-BB6A-54C88648E183}" type="sibTrans" cxnId="{44AF8DAC-4EA9-413F-817D-DA7A38C9E55C}">
      <dgm:prSet/>
      <dgm:spPr/>
      <dgm:t>
        <a:bodyPr/>
        <a:lstStyle/>
        <a:p>
          <a:endParaRPr lang="en-GB"/>
        </a:p>
      </dgm:t>
    </dgm:pt>
    <dgm:pt modelId="{FA962497-CD2C-49F3-9683-926BDA63B779}">
      <dgm:prSet phldrT="[Text]" custT="1"/>
      <dgm:spPr/>
      <dgm:t>
        <a:bodyPr/>
        <a:lstStyle/>
        <a:p>
          <a:r>
            <a:rPr lang="en-GB" sz="1100"/>
            <a:t>activity analysis (admin)</a:t>
          </a:r>
        </a:p>
      </dgm:t>
    </dgm:pt>
    <dgm:pt modelId="{446C7065-AF20-4C9D-9998-E45CDB3101D3}" type="parTrans" cxnId="{F65D0B96-CCC2-4DD5-A3FF-D8D37E2D7E5B}">
      <dgm:prSet/>
      <dgm:spPr/>
      <dgm:t>
        <a:bodyPr/>
        <a:lstStyle/>
        <a:p>
          <a:endParaRPr lang="en-GB"/>
        </a:p>
      </dgm:t>
    </dgm:pt>
    <dgm:pt modelId="{56D90F77-52CD-44DF-B933-99937B592824}" type="sibTrans" cxnId="{F65D0B96-CCC2-4DD5-A3FF-D8D37E2D7E5B}">
      <dgm:prSet/>
      <dgm:spPr/>
      <dgm:t>
        <a:bodyPr/>
        <a:lstStyle/>
        <a:p>
          <a:endParaRPr lang="en-GB"/>
        </a:p>
      </dgm:t>
    </dgm:pt>
    <dgm:pt modelId="{1CD712FA-4507-4786-9DDD-C138ABB1FE79}">
      <dgm:prSet phldrT="[Text]" custT="1"/>
      <dgm:spPr/>
      <dgm:t>
        <a:bodyPr/>
        <a:lstStyle/>
        <a:p>
          <a:r>
            <a:rPr lang="en-GB" sz="1100"/>
            <a:t>administration tools</a:t>
          </a:r>
        </a:p>
      </dgm:t>
    </dgm:pt>
    <dgm:pt modelId="{84A7143A-E785-443B-8D15-60895A170D9B}" type="parTrans" cxnId="{7F486A0F-3F19-494C-8FB7-09C177CB9BDB}">
      <dgm:prSet/>
      <dgm:spPr/>
      <dgm:t>
        <a:bodyPr/>
        <a:lstStyle/>
        <a:p>
          <a:endParaRPr lang="en-GB"/>
        </a:p>
      </dgm:t>
    </dgm:pt>
    <dgm:pt modelId="{C5616A87-9314-4417-86C9-A29D8DD37221}" type="sibTrans" cxnId="{7F486A0F-3F19-494C-8FB7-09C177CB9BDB}">
      <dgm:prSet/>
      <dgm:spPr/>
      <dgm:t>
        <a:bodyPr/>
        <a:lstStyle/>
        <a:p>
          <a:endParaRPr lang="en-GB"/>
        </a:p>
      </dgm:t>
    </dgm:pt>
    <dgm:pt modelId="{915F0341-4F45-4064-921F-19A2C7D5F49C}" type="pres">
      <dgm:prSet presAssocID="{53F94DC1-F6C5-4272-9536-EDDE742F20E5}" presName="diagram" presStyleCnt="0">
        <dgm:presLayoutVars>
          <dgm:chPref val="1"/>
          <dgm:dir/>
          <dgm:animOne val="branch"/>
          <dgm:animLvl val="lvl"/>
          <dgm:resizeHandles val="exact"/>
        </dgm:presLayoutVars>
      </dgm:prSet>
      <dgm:spPr/>
      <dgm:t>
        <a:bodyPr/>
        <a:lstStyle/>
        <a:p>
          <a:endParaRPr lang="en-GB"/>
        </a:p>
      </dgm:t>
    </dgm:pt>
    <dgm:pt modelId="{7DDBD84E-429B-4EDE-9F6A-E36F4E7A81E6}" type="pres">
      <dgm:prSet presAssocID="{A5B1C7A2-177D-4F36-90BA-BC93ED4A469D}" presName="root1" presStyleCnt="0"/>
      <dgm:spPr/>
      <dgm:t>
        <a:bodyPr/>
        <a:lstStyle/>
        <a:p>
          <a:endParaRPr lang="en-GB"/>
        </a:p>
      </dgm:t>
    </dgm:pt>
    <dgm:pt modelId="{DBDD8929-9D26-4003-9B0C-7DEB9CA8B51B}" type="pres">
      <dgm:prSet presAssocID="{A5B1C7A2-177D-4F36-90BA-BC93ED4A469D}" presName="LevelOneTextNode" presStyleLbl="node0" presStyleIdx="0" presStyleCnt="1" custScaleX="554645" custScaleY="1940387">
        <dgm:presLayoutVars>
          <dgm:chPref val="3"/>
        </dgm:presLayoutVars>
      </dgm:prSet>
      <dgm:spPr/>
      <dgm:t>
        <a:bodyPr/>
        <a:lstStyle/>
        <a:p>
          <a:endParaRPr lang="en-GB"/>
        </a:p>
      </dgm:t>
    </dgm:pt>
    <dgm:pt modelId="{6435D8F9-30FC-407C-8F37-0C313D9CE5E7}" type="pres">
      <dgm:prSet presAssocID="{A5B1C7A2-177D-4F36-90BA-BC93ED4A469D}" presName="level2hierChild" presStyleCnt="0"/>
      <dgm:spPr/>
      <dgm:t>
        <a:bodyPr/>
        <a:lstStyle/>
        <a:p>
          <a:endParaRPr lang="en-GB"/>
        </a:p>
      </dgm:t>
    </dgm:pt>
    <dgm:pt modelId="{3E675606-3F0D-4F56-AB55-B83692DACF1C}" type="pres">
      <dgm:prSet presAssocID="{54638561-3358-4534-AE74-D4FED87B68DA}" presName="conn2-1" presStyleLbl="parChTrans1D2" presStyleIdx="0" presStyleCnt="3"/>
      <dgm:spPr/>
      <dgm:t>
        <a:bodyPr/>
        <a:lstStyle/>
        <a:p>
          <a:endParaRPr lang="en-GB"/>
        </a:p>
      </dgm:t>
    </dgm:pt>
    <dgm:pt modelId="{D8EFE691-6E13-4E0E-AE1B-36DA7F6970F8}" type="pres">
      <dgm:prSet presAssocID="{54638561-3358-4534-AE74-D4FED87B68DA}" presName="connTx" presStyleLbl="parChTrans1D2" presStyleIdx="0" presStyleCnt="3"/>
      <dgm:spPr/>
      <dgm:t>
        <a:bodyPr/>
        <a:lstStyle/>
        <a:p>
          <a:endParaRPr lang="en-GB"/>
        </a:p>
      </dgm:t>
    </dgm:pt>
    <dgm:pt modelId="{3BA9E4DF-A866-41E7-BD32-634C9E57D6B8}" type="pres">
      <dgm:prSet presAssocID="{325C9D02-8951-4257-A249-7852F05FCBEC}" presName="root2" presStyleCnt="0"/>
      <dgm:spPr/>
      <dgm:t>
        <a:bodyPr/>
        <a:lstStyle/>
        <a:p>
          <a:endParaRPr lang="en-GB"/>
        </a:p>
      </dgm:t>
    </dgm:pt>
    <dgm:pt modelId="{AF868842-125F-4C4D-AB46-8678FE11BDB5}" type="pres">
      <dgm:prSet presAssocID="{325C9D02-8951-4257-A249-7852F05FCBEC}" presName="LevelTwoTextNode" presStyleLbl="node2" presStyleIdx="0" presStyleCnt="3" custScaleX="554645" custScaleY="970193">
        <dgm:presLayoutVars>
          <dgm:chPref val="3"/>
        </dgm:presLayoutVars>
      </dgm:prSet>
      <dgm:spPr/>
      <dgm:t>
        <a:bodyPr/>
        <a:lstStyle/>
        <a:p>
          <a:endParaRPr lang="en-GB"/>
        </a:p>
      </dgm:t>
    </dgm:pt>
    <dgm:pt modelId="{6C3952C2-8251-4280-B338-32029212295B}" type="pres">
      <dgm:prSet presAssocID="{325C9D02-8951-4257-A249-7852F05FCBEC}" presName="level3hierChild" presStyleCnt="0"/>
      <dgm:spPr/>
      <dgm:t>
        <a:bodyPr/>
        <a:lstStyle/>
        <a:p>
          <a:endParaRPr lang="en-GB"/>
        </a:p>
      </dgm:t>
    </dgm:pt>
    <dgm:pt modelId="{BD588CB5-D7F4-4B7E-93EE-8856C3D39C66}" type="pres">
      <dgm:prSet presAssocID="{151E1EB2-C570-4A7D-8EFC-757094EB2C7B}" presName="conn2-1" presStyleLbl="parChTrans1D3" presStyleIdx="0" presStyleCnt="14"/>
      <dgm:spPr/>
      <dgm:t>
        <a:bodyPr/>
        <a:lstStyle/>
        <a:p>
          <a:endParaRPr lang="en-GB"/>
        </a:p>
      </dgm:t>
    </dgm:pt>
    <dgm:pt modelId="{705D991F-B0D9-4540-B0DC-467AD6D5DFF5}" type="pres">
      <dgm:prSet presAssocID="{151E1EB2-C570-4A7D-8EFC-757094EB2C7B}" presName="connTx" presStyleLbl="parChTrans1D3" presStyleIdx="0" presStyleCnt="14"/>
      <dgm:spPr/>
      <dgm:t>
        <a:bodyPr/>
        <a:lstStyle/>
        <a:p>
          <a:endParaRPr lang="en-GB"/>
        </a:p>
      </dgm:t>
    </dgm:pt>
    <dgm:pt modelId="{AC8CB902-8DC5-4670-8559-34F27DBE696C}" type="pres">
      <dgm:prSet presAssocID="{DCCD90CE-8CC2-420A-AF60-2E19C0047F8E}" presName="root2" presStyleCnt="0"/>
      <dgm:spPr/>
    </dgm:pt>
    <dgm:pt modelId="{208B8B7C-E741-4B4F-9938-813F0247F107}" type="pres">
      <dgm:prSet presAssocID="{DCCD90CE-8CC2-420A-AF60-2E19C0047F8E}" presName="LevelTwoTextNode" presStyleLbl="node3" presStyleIdx="0" presStyleCnt="14" custScaleX="630278" custScaleY="122786">
        <dgm:presLayoutVars>
          <dgm:chPref val="3"/>
        </dgm:presLayoutVars>
      </dgm:prSet>
      <dgm:spPr/>
      <dgm:t>
        <a:bodyPr/>
        <a:lstStyle/>
        <a:p>
          <a:endParaRPr lang="en-GB"/>
        </a:p>
      </dgm:t>
    </dgm:pt>
    <dgm:pt modelId="{6A574973-E0F8-480B-97BB-2D646B8CAE8A}" type="pres">
      <dgm:prSet presAssocID="{DCCD90CE-8CC2-420A-AF60-2E19C0047F8E}" presName="level3hierChild" presStyleCnt="0"/>
      <dgm:spPr/>
    </dgm:pt>
    <dgm:pt modelId="{7988A203-859D-48F7-8A33-35B2A68E6F9C}" type="pres">
      <dgm:prSet presAssocID="{74278CB8-D14C-4FED-A3C4-08C4B50C89D1}" presName="conn2-1" presStyleLbl="parChTrans1D3" presStyleIdx="1" presStyleCnt="14"/>
      <dgm:spPr/>
      <dgm:t>
        <a:bodyPr/>
        <a:lstStyle/>
        <a:p>
          <a:endParaRPr lang="en-GB"/>
        </a:p>
      </dgm:t>
    </dgm:pt>
    <dgm:pt modelId="{FFD4A521-C6D9-41FF-9622-9B5049807DD8}" type="pres">
      <dgm:prSet presAssocID="{74278CB8-D14C-4FED-A3C4-08C4B50C89D1}" presName="connTx" presStyleLbl="parChTrans1D3" presStyleIdx="1" presStyleCnt="14"/>
      <dgm:spPr/>
      <dgm:t>
        <a:bodyPr/>
        <a:lstStyle/>
        <a:p>
          <a:endParaRPr lang="en-GB"/>
        </a:p>
      </dgm:t>
    </dgm:pt>
    <dgm:pt modelId="{0850FB4B-B9DE-415F-AE0D-AEE694A5F737}" type="pres">
      <dgm:prSet presAssocID="{FA018C35-3440-45D5-8C88-3572DD931FF9}" presName="root2" presStyleCnt="0"/>
      <dgm:spPr/>
      <dgm:t>
        <a:bodyPr/>
        <a:lstStyle/>
        <a:p>
          <a:endParaRPr lang="en-GB"/>
        </a:p>
      </dgm:t>
    </dgm:pt>
    <dgm:pt modelId="{DDF35C44-13C3-4252-9E32-F9D62560A763}" type="pres">
      <dgm:prSet presAssocID="{FA018C35-3440-45D5-8C88-3572DD931FF9}" presName="LevelTwoTextNode" presStyleLbl="node3" presStyleIdx="1" presStyleCnt="14" custScaleX="630278" custScaleY="122786">
        <dgm:presLayoutVars>
          <dgm:chPref val="3"/>
        </dgm:presLayoutVars>
      </dgm:prSet>
      <dgm:spPr/>
      <dgm:t>
        <a:bodyPr/>
        <a:lstStyle/>
        <a:p>
          <a:endParaRPr lang="en-GB"/>
        </a:p>
      </dgm:t>
    </dgm:pt>
    <dgm:pt modelId="{1D25CC1D-94D5-40B1-84CB-85842E4ABB28}" type="pres">
      <dgm:prSet presAssocID="{FA018C35-3440-45D5-8C88-3572DD931FF9}" presName="level3hierChild" presStyleCnt="0"/>
      <dgm:spPr/>
      <dgm:t>
        <a:bodyPr/>
        <a:lstStyle/>
        <a:p>
          <a:endParaRPr lang="en-GB"/>
        </a:p>
      </dgm:t>
    </dgm:pt>
    <dgm:pt modelId="{67EC6B2E-77F9-4456-8B12-E436FE827AC0}" type="pres">
      <dgm:prSet presAssocID="{26ED477E-8826-4155-B9FA-700F1B4900FE}" presName="conn2-1" presStyleLbl="parChTrans1D3" presStyleIdx="2" presStyleCnt="14"/>
      <dgm:spPr/>
      <dgm:t>
        <a:bodyPr/>
        <a:lstStyle/>
        <a:p>
          <a:endParaRPr lang="en-GB"/>
        </a:p>
      </dgm:t>
    </dgm:pt>
    <dgm:pt modelId="{9C489CA6-D2BB-4145-96A5-4A07CDB3D505}" type="pres">
      <dgm:prSet presAssocID="{26ED477E-8826-4155-B9FA-700F1B4900FE}" presName="connTx" presStyleLbl="parChTrans1D3" presStyleIdx="2" presStyleCnt="14"/>
      <dgm:spPr/>
      <dgm:t>
        <a:bodyPr/>
        <a:lstStyle/>
        <a:p>
          <a:endParaRPr lang="en-GB"/>
        </a:p>
      </dgm:t>
    </dgm:pt>
    <dgm:pt modelId="{07E3DDAE-6E49-4E4B-B881-13F0F577D09D}" type="pres">
      <dgm:prSet presAssocID="{3CBC982B-CFEB-40EE-8367-92E1B5EF93D4}" presName="root2" presStyleCnt="0"/>
      <dgm:spPr/>
    </dgm:pt>
    <dgm:pt modelId="{85A0DC93-C380-411B-B163-23221F66D0BF}" type="pres">
      <dgm:prSet presAssocID="{3CBC982B-CFEB-40EE-8367-92E1B5EF93D4}" presName="LevelTwoTextNode" presStyleLbl="node3" presStyleIdx="2" presStyleCnt="14" custScaleX="630278" custScaleY="122786">
        <dgm:presLayoutVars>
          <dgm:chPref val="3"/>
        </dgm:presLayoutVars>
      </dgm:prSet>
      <dgm:spPr/>
      <dgm:t>
        <a:bodyPr/>
        <a:lstStyle/>
        <a:p>
          <a:endParaRPr lang="en-GB"/>
        </a:p>
      </dgm:t>
    </dgm:pt>
    <dgm:pt modelId="{BA61BA13-BBBC-47F7-B706-4C84B13723DF}" type="pres">
      <dgm:prSet presAssocID="{3CBC982B-CFEB-40EE-8367-92E1B5EF93D4}" presName="level3hierChild" presStyleCnt="0"/>
      <dgm:spPr/>
    </dgm:pt>
    <dgm:pt modelId="{3E09C113-6005-41F1-B802-2EC5712EC7D8}" type="pres">
      <dgm:prSet presAssocID="{8D3BC839-A726-46DD-90CC-D000918C2446}" presName="conn2-1" presStyleLbl="parChTrans1D3" presStyleIdx="3" presStyleCnt="14"/>
      <dgm:spPr/>
      <dgm:t>
        <a:bodyPr/>
        <a:lstStyle/>
        <a:p>
          <a:endParaRPr lang="en-GB"/>
        </a:p>
      </dgm:t>
    </dgm:pt>
    <dgm:pt modelId="{96F87099-A526-451D-9C52-6B43D9888490}" type="pres">
      <dgm:prSet presAssocID="{8D3BC839-A726-46DD-90CC-D000918C2446}" presName="connTx" presStyleLbl="parChTrans1D3" presStyleIdx="3" presStyleCnt="14"/>
      <dgm:spPr/>
      <dgm:t>
        <a:bodyPr/>
        <a:lstStyle/>
        <a:p>
          <a:endParaRPr lang="en-GB"/>
        </a:p>
      </dgm:t>
    </dgm:pt>
    <dgm:pt modelId="{B9B64CF5-3CCC-47C4-B72E-7AE4CBCF1111}" type="pres">
      <dgm:prSet presAssocID="{954C1FB1-DBE4-4306-A567-5A99D5679F2E}" presName="root2" presStyleCnt="0"/>
      <dgm:spPr/>
    </dgm:pt>
    <dgm:pt modelId="{723FD88B-8AFE-4490-91B6-D0805C7B21C6}" type="pres">
      <dgm:prSet presAssocID="{954C1FB1-DBE4-4306-A567-5A99D5679F2E}" presName="LevelTwoTextNode" presStyleLbl="node3" presStyleIdx="3" presStyleCnt="14" custScaleX="630278" custScaleY="122786">
        <dgm:presLayoutVars>
          <dgm:chPref val="3"/>
        </dgm:presLayoutVars>
      </dgm:prSet>
      <dgm:spPr/>
      <dgm:t>
        <a:bodyPr/>
        <a:lstStyle/>
        <a:p>
          <a:endParaRPr lang="en-GB"/>
        </a:p>
      </dgm:t>
    </dgm:pt>
    <dgm:pt modelId="{24AA7BA2-98C9-43E0-BAF3-891EA4C3F34F}" type="pres">
      <dgm:prSet presAssocID="{954C1FB1-DBE4-4306-A567-5A99D5679F2E}" presName="level3hierChild" presStyleCnt="0"/>
      <dgm:spPr/>
    </dgm:pt>
    <dgm:pt modelId="{9DB63D46-7E8D-4AFD-9EF7-3A426A002790}" type="pres">
      <dgm:prSet presAssocID="{EC8BA38B-C0F8-4672-8997-23E8BA95F8CA}" presName="conn2-1" presStyleLbl="parChTrans1D3" presStyleIdx="4" presStyleCnt="14"/>
      <dgm:spPr/>
      <dgm:t>
        <a:bodyPr/>
        <a:lstStyle/>
        <a:p>
          <a:endParaRPr lang="en-GB"/>
        </a:p>
      </dgm:t>
    </dgm:pt>
    <dgm:pt modelId="{30726284-FF5E-4BA4-8A21-240108E1CC6E}" type="pres">
      <dgm:prSet presAssocID="{EC8BA38B-C0F8-4672-8997-23E8BA95F8CA}" presName="connTx" presStyleLbl="parChTrans1D3" presStyleIdx="4" presStyleCnt="14"/>
      <dgm:spPr/>
      <dgm:t>
        <a:bodyPr/>
        <a:lstStyle/>
        <a:p>
          <a:endParaRPr lang="en-GB"/>
        </a:p>
      </dgm:t>
    </dgm:pt>
    <dgm:pt modelId="{DED78C09-94FC-481B-A0FD-AB1DAA5BF39D}" type="pres">
      <dgm:prSet presAssocID="{90CCF34E-3D99-4730-930C-3FD5FE9D5E01}" presName="root2" presStyleCnt="0"/>
      <dgm:spPr/>
    </dgm:pt>
    <dgm:pt modelId="{D99472B9-F202-403C-9820-66DFF7716FAD}" type="pres">
      <dgm:prSet presAssocID="{90CCF34E-3D99-4730-930C-3FD5FE9D5E01}" presName="LevelTwoTextNode" presStyleLbl="node3" presStyleIdx="4" presStyleCnt="14" custScaleX="630278" custScaleY="122786">
        <dgm:presLayoutVars>
          <dgm:chPref val="3"/>
        </dgm:presLayoutVars>
      </dgm:prSet>
      <dgm:spPr/>
      <dgm:t>
        <a:bodyPr/>
        <a:lstStyle/>
        <a:p>
          <a:endParaRPr lang="en-GB"/>
        </a:p>
      </dgm:t>
    </dgm:pt>
    <dgm:pt modelId="{0BC1F788-E912-4B4E-B8C2-A5377C867215}" type="pres">
      <dgm:prSet presAssocID="{90CCF34E-3D99-4730-930C-3FD5FE9D5E01}" presName="level3hierChild" presStyleCnt="0"/>
      <dgm:spPr/>
    </dgm:pt>
    <dgm:pt modelId="{074FFFE5-AC65-48E1-BF7C-B887C5A95760}" type="pres">
      <dgm:prSet presAssocID="{3A7C6E5B-7A84-4F3E-827E-2535F113EB6A}" presName="conn2-1" presStyleLbl="parChTrans1D3" presStyleIdx="5" presStyleCnt="14"/>
      <dgm:spPr/>
      <dgm:t>
        <a:bodyPr/>
        <a:lstStyle/>
        <a:p>
          <a:endParaRPr lang="en-GB"/>
        </a:p>
      </dgm:t>
    </dgm:pt>
    <dgm:pt modelId="{6AC872AB-8022-4CBE-A043-4F227404D9F7}" type="pres">
      <dgm:prSet presAssocID="{3A7C6E5B-7A84-4F3E-827E-2535F113EB6A}" presName="connTx" presStyleLbl="parChTrans1D3" presStyleIdx="5" presStyleCnt="14"/>
      <dgm:spPr/>
      <dgm:t>
        <a:bodyPr/>
        <a:lstStyle/>
        <a:p>
          <a:endParaRPr lang="en-GB"/>
        </a:p>
      </dgm:t>
    </dgm:pt>
    <dgm:pt modelId="{49D61468-36FF-4649-8B3F-CF7BE326104A}" type="pres">
      <dgm:prSet presAssocID="{FD3DF963-095F-474E-9CF5-CFB99CC6BD57}" presName="root2" presStyleCnt="0"/>
      <dgm:spPr/>
      <dgm:t>
        <a:bodyPr/>
        <a:lstStyle/>
        <a:p>
          <a:endParaRPr lang="en-GB"/>
        </a:p>
      </dgm:t>
    </dgm:pt>
    <dgm:pt modelId="{DA3A4FC6-6F44-45B4-A391-7B92B87B51DA}" type="pres">
      <dgm:prSet presAssocID="{FD3DF963-095F-474E-9CF5-CFB99CC6BD57}" presName="LevelTwoTextNode" presStyleLbl="node3" presStyleIdx="5" presStyleCnt="14" custScaleX="630278" custScaleY="122786">
        <dgm:presLayoutVars>
          <dgm:chPref val="3"/>
        </dgm:presLayoutVars>
      </dgm:prSet>
      <dgm:spPr/>
      <dgm:t>
        <a:bodyPr/>
        <a:lstStyle/>
        <a:p>
          <a:endParaRPr lang="en-GB"/>
        </a:p>
      </dgm:t>
    </dgm:pt>
    <dgm:pt modelId="{3ED7FE98-5214-4016-BD43-D887E8C20F56}" type="pres">
      <dgm:prSet presAssocID="{FD3DF963-095F-474E-9CF5-CFB99CC6BD57}" presName="level3hierChild" presStyleCnt="0"/>
      <dgm:spPr/>
      <dgm:t>
        <a:bodyPr/>
        <a:lstStyle/>
        <a:p>
          <a:endParaRPr lang="en-GB"/>
        </a:p>
      </dgm:t>
    </dgm:pt>
    <dgm:pt modelId="{63550AF5-568A-442B-92C7-E9886D07F4CA}" type="pres">
      <dgm:prSet presAssocID="{84A7143A-E785-443B-8D15-60895A170D9B}" presName="conn2-1" presStyleLbl="parChTrans1D3" presStyleIdx="6" presStyleCnt="14"/>
      <dgm:spPr/>
    </dgm:pt>
    <dgm:pt modelId="{0600D5A9-E1BB-46C0-885D-199B5BB5EEC9}" type="pres">
      <dgm:prSet presAssocID="{84A7143A-E785-443B-8D15-60895A170D9B}" presName="connTx" presStyleLbl="parChTrans1D3" presStyleIdx="6" presStyleCnt="14"/>
      <dgm:spPr/>
    </dgm:pt>
    <dgm:pt modelId="{B0162749-A2D1-402C-A23B-C81114046366}" type="pres">
      <dgm:prSet presAssocID="{1CD712FA-4507-4786-9DDD-C138ABB1FE79}" presName="root2" presStyleCnt="0"/>
      <dgm:spPr/>
    </dgm:pt>
    <dgm:pt modelId="{0C65C03E-8DFC-4D11-8A4C-6FB8AE010634}" type="pres">
      <dgm:prSet presAssocID="{1CD712FA-4507-4786-9DDD-C138ABB1FE79}" presName="LevelTwoTextNode" presStyleLbl="node3" presStyleIdx="6" presStyleCnt="14" custScaleX="630627" custScaleY="123296">
        <dgm:presLayoutVars>
          <dgm:chPref val="3"/>
        </dgm:presLayoutVars>
      </dgm:prSet>
      <dgm:spPr/>
      <dgm:t>
        <a:bodyPr/>
        <a:lstStyle/>
        <a:p>
          <a:endParaRPr lang="en-GB"/>
        </a:p>
      </dgm:t>
    </dgm:pt>
    <dgm:pt modelId="{3B0E2B05-8DD6-4483-8A3A-FA28E555B49A}" type="pres">
      <dgm:prSet presAssocID="{1CD712FA-4507-4786-9DDD-C138ABB1FE79}" presName="level3hierChild" presStyleCnt="0"/>
      <dgm:spPr/>
    </dgm:pt>
    <dgm:pt modelId="{DFD56C23-A365-49E0-9D70-C08418C6B476}" type="pres">
      <dgm:prSet presAssocID="{58170F01-EC32-43CA-8715-CC2B12E083C4}" presName="conn2-1" presStyleLbl="parChTrans1D2" presStyleIdx="1" presStyleCnt="3"/>
      <dgm:spPr/>
      <dgm:t>
        <a:bodyPr/>
        <a:lstStyle/>
        <a:p>
          <a:endParaRPr lang="en-GB"/>
        </a:p>
      </dgm:t>
    </dgm:pt>
    <dgm:pt modelId="{86DFF6EA-981A-424F-A9A0-9B2AFC158A4B}" type="pres">
      <dgm:prSet presAssocID="{58170F01-EC32-43CA-8715-CC2B12E083C4}" presName="connTx" presStyleLbl="parChTrans1D2" presStyleIdx="1" presStyleCnt="3"/>
      <dgm:spPr/>
      <dgm:t>
        <a:bodyPr/>
        <a:lstStyle/>
        <a:p>
          <a:endParaRPr lang="en-GB"/>
        </a:p>
      </dgm:t>
    </dgm:pt>
    <dgm:pt modelId="{C8DF5223-08E9-4353-8E3C-582FBC0B1AB1}" type="pres">
      <dgm:prSet presAssocID="{13C33506-81DC-4EC3-AF2A-A176D38D50CA}" presName="root2" presStyleCnt="0"/>
      <dgm:spPr/>
      <dgm:t>
        <a:bodyPr/>
        <a:lstStyle/>
        <a:p>
          <a:endParaRPr lang="en-GB"/>
        </a:p>
      </dgm:t>
    </dgm:pt>
    <dgm:pt modelId="{393E5F6E-B8B6-4703-9BCD-A7E37253150E}" type="pres">
      <dgm:prSet presAssocID="{13C33506-81DC-4EC3-AF2A-A176D38D50CA}" presName="LevelTwoTextNode" presStyleLbl="node2" presStyleIdx="1" presStyleCnt="3" custScaleX="554645" custScaleY="646796">
        <dgm:presLayoutVars>
          <dgm:chPref val="3"/>
        </dgm:presLayoutVars>
      </dgm:prSet>
      <dgm:spPr/>
      <dgm:t>
        <a:bodyPr/>
        <a:lstStyle/>
        <a:p>
          <a:endParaRPr lang="en-GB"/>
        </a:p>
      </dgm:t>
    </dgm:pt>
    <dgm:pt modelId="{5E7E6CB4-DEAE-4B05-A4DC-26B637E62313}" type="pres">
      <dgm:prSet presAssocID="{13C33506-81DC-4EC3-AF2A-A176D38D50CA}" presName="level3hierChild" presStyleCnt="0"/>
      <dgm:spPr/>
      <dgm:t>
        <a:bodyPr/>
        <a:lstStyle/>
        <a:p>
          <a:endParaRPr lang="en-GB"/>
        </a:p>
      </dgm:t>
    </dgm:pt>
    <dgm:pt modelId="{3269B1A8-7C55-4797-A6E9-7266EDA8E2EF}" type="pres">
      <dgm:prSet presAssocID="{A1F49BC6-F8B4-4884-B6FA-F287B2CF50DE}" presName="conn2-1" presStyleLbl="parChTrans1D3" presStyleIdx="7" presStyleCnt="14"/>
      <dgm:spPr/>
      <dgm:t>
        <a:bodyPr/>
        <a:lstStyle/>
        <a:p>
          <a:endParaRPr lang="en-GB"/>
        </a:p>
      </dgm:t>
    </dgm:pt>
    <dgm:pt modelId="{2DE9EF84-6C37-4853-B376-2A7C8164FB9A}" type="pres">
      <dgm:prSet presAssocID="{A1F49BC6-F8B4-4884-B6FA-F287B2CF50DE}" presName="connTx" presStyleLbl="parChTrans1D3" presStyleIdx="7" presStyleCnt="14"/>
      <dgm:spPr/>
      <dgm:t>
        <a:bodyPr/>
        <a:lstStyle/>
        <a:p>
          <a:endParaRPr lang="en-GB"/>
        </a:p>
      </dgm:t>
    </dgm:pt>
    <dgm:pt modelId="{EFE8B1DC-6C71-4C19-AA35-91E98B3FBE74}" type="pres">
      <dgm:prSet presAssocID="{CD4990F2-F50E-4DC4-A479-958F69CB57E2}" presName="root2" presStyleCnt="0"/>
      <dgm:spPr/>
      <dgm:t>
        <a:bodyPr/>
        <a:lstStyle/>
        <a:p>
          <a:endParaRPr lang="en-GB"/>
        </a:p>
      </dgm:t>
    </dgm:pt>
    <dgm:pt modelId="{991FA6FA-4212-40BA-A0EA-24CB01D20D09}" type="pres">
      <dgm:prSet presAssocID="{CD4990F2-F50E-4DC4-A479-958F69CB57E2}" presName="LevelTwoTextNode" presStyleLbl="node3" presStyleIdx="7" presStyleCnt="14" custScaleX="630278" custScaleY="122786">
        <dgm:presLayoutVars>
          <dgm:chPref val="3"/>
        </dgm:presLayoutVars>
      </dgm:prSet>
      <dgm:spPr/>
      <dgm:t>
        <a:bodyPr/>
        <a:lstStyle/>
        <a:p>
          <a:endParaRPr lang="en-GB"/>
        </a:p>
      </dgm:t>
    </dgm:pt>
    <dgm:pt modelId="{7BEA6D6A-1FE9-4FDB-88D7-B8704DC3B216}" type="pres">
      <dgm:prSet presAssocID="{CD4990F2-F50E-4DC4-A479-958F69CB57E2}" presName="level3hierChild" presStyleCnt="0"/>
      <dgm:spPr/>
      <dgm:t>
        <a:bodyPr/>
        <a:lstStyle/>
        <a:p>
          <a:endParaRPr lang="en-GB"/>
        </a:p>
      </dgm:t>
    </dgm:pt>
    <dgm:pt modelId="{4641D3D8-7938-447C-9631-38F033A6080B}" type="pres">
      <dgm:prSet presAssocID="{2427564A-E7C9-4A76-B021-09B0D2C6A123}" presName="conn2-1" presStyleLbl="parChTrans1D3" presStyleIdx="8" presStyleCnt="14"/>
      <dgm:spPr/>
      <dgm:t>
        <a:bodyPr/>
        <a:lstStyle/>
        <a:p>
          <a:endParaRPr lang="en-GB"/>
        </a:p>
      </dgm:t>
    </dgm:pt>
    <dgm:pt modelId="{CAEB2F4C-E6EC-4D8F-B674-72639C1F3EA1}" type="pres">
      <dgm:prSet presAssocID="{2427564A-E7C9-4A76-B021-09B0D2C6A123}" presName="connTx" presStyleLbl="parChTrans1D3" presStyleIdx="8" presStyleCnt="14"/>
      <dgm:spPr/>
      <dgm:t>
        <a:bodyPr/>
        <a:lstStyle/>
        <a:p>
          <a:endParaRPr lang="en-GB"/>
        </a:p>
      </dgm:t>
    </dgm:pt>
    <dgm:pt modelId="{DF7C39BA-1236-47B0-8EEA-D4C0663CE0B6}" type="pres">
      <dgm:prSet presAssocID="{C61953FB-A37B-4A4D-AAD7-F13D167D3079}" presName="root2" presStyleCnt="0"/>
      <dgm:spPr/>
    </dgm:pt>
    <dgm:pt modelId="{9BE28BEE-0EA5-4548-9405-2F58A27E9863}" type="pres">
      <dgm:prSet presAssocID="{C61953FB-A37B-4A4D-AAD7-F13D167D3079}" presName="LevelTwoTextNode" presStyleLbl="node3" presStyleIdx="8" presStyleCnt="14" custScaleX="630278" custScaleY="122786">
        <dgm:presLayoutVars>
          <dgm:chPref val="3"/>
        </dgm:presLayoutVars>
      </dgm:prSet>
      <dgm:spPr/>
      <dgm:t>
        <a:bodyPr/>
        <a:lstStyle/>
        <a:p>
          <a:endParaRPr lang="en-GB"/>
        </a:p>
      </dgm:t>
    </dgm:pt>
    <dgm:pt modelId="{AC9BD5C1-048F-4F7F-BBBC-341B70E01329}" type="pres">
      <dgm:prSet presAssocID="{C61953FB-A37B-4A4D-AAD7-F13D167D3079}" presName="level3hierChild" presStyleCnt="0"/>
      <dgm:spPr/>
    </dgm:pt>
    <dgm:pt modelId="{A5F9C19F-F5D3-46A1-9E1F-01812C3D903D}" type="pres">
      <dgm:prSet presAssocID="{9806EC1E-C5EE-4AB1-BC4E-86221D1CEEE2}" presName="conn2-1" presStyleLbl="parChTrans1D3" presStyleIdx="9" presStyleCnt="14"/>
      <dgm:spPr/>
      <dgm:t>
        <a:bodyPr/>
        <a:lstStyle/>
        <a:p>
          <a:endParaRPr lang="en-GB"/>
        </a:p>
      </dgm:t>
    </dgm:pt>
    <dgm:pt modelId="{D0903BEE-0961-4F09-B807-E65FABBBD548}" type="pres">
      <dgm:prSet presAssocID="{9806EC1E-C5EE-4AB1-BC4E-86221D1CEEE2}" presName="connTx" presStyleLbl="parChTrans1D3" presStyleIdx="9" presStyleCnt="14"/>
      <dgm:spPr/>
      <dgm:t>
        <a:bodyPr/>
        <a:lstStyle/>
        <a:p>
          <a:endParaRPr lang="en-GB"/>
        </a:p>
      </dgm:t>
    </dgm:pt>
    <dgm:pt modelId="{8A81930D-C08A-4BEF-8D40-0671B624BF82}" type="pres">
      <dgm:prSet presAssocID="{5643E60F-F93B-4A25-8B08-701BFAEC5E5E}" presName="root2" presStyleCnt="0"/>
      <dgm:spPr/>
      <dgm:t>
        <a:bodyPr/>
        <a:lstStyle/>
        <a:p>
          <a:endParaRPr lang="en-GB"/>
        </a:p>
      </dgm:t>
    </dgm:pt>
    <dgm:pt modelId="{2076693B-D2AD-40BD-83CC-3FBD8A3499C4}" type="pres">
      <dgm:prSet presAssocID="{5643E60F-F93B-4A25-8B08-701BFAEC5E5E}" presName="LevelTwoTextNode" presStyleLbl="node3" presStyleIdx="9" presStyleCnt="14" custScaleX="630278" custScaleY="122786">
        <dgm:presLayoutVars>
          <dgm:chPref val="3"/>
        </dgm:presLayoutVars>
      </dgm:prSet>
      <dgm:spPr/>
      <dgm:t>
        <a:bodyPr/>
        <a:lstStyle/>
        <a:p>
          <a:endParaRPr lang="en-GB"/>
        </a:p>
      </dgm:t>
    </dgm:pt>
    <dgm:pt modelId="{C88754DE-5E02-49AE-B9FD-709CD1DFD150}" type="pres">
      <dgm:prSet presAssocID="{5643E60F-F93B-4A25-8B08-701BFAEC5E5E}" presName="level3hierChild" presStyleCnt="0"/>
      <dgm:spPr/>
      <dgm:t>
        <a:bodyPr/>
        <a:lstStyle/>
        <a:p>
          <a:endParaRPr lang="en-GB"/>
        </a:p>
      </dgm:t>
    </dgm:pt>
    <dgm:pt modelId="{B5F08568-73C3-408B-8975-1B114AC98802}" type="pres">
      <dgm:prSet presAssocID="{C3156BBF-7CBF-4824-92AB-AEB81A66C499}" presName="conn2-1" presStyleLbl="parChTrans1D3" presStyleIdx="10" presStyleCnt="14"/>
      <dgm:spPr/>
      <dgm:t>
        <a:bodyPr/>
        <a:lstStyle/>
        <a:p>
          <a:endParaRPr lang="en-GB"/>
        </a:p>
      </dgm:t>
    </dgm:pt>
    <dgm:pt modelId="{2CC436A2-F5FF-4373-95F5-2260BB82A08B}" type="pres">
      <dgm:prSet presAssocID="{C3156BBF-7CBF-4824-92AB-AEB81A66C499}" presName="connTx" presStyleLbl="parChTrans1D3" presStyleIdx="10" presStyleCnt="14"/>
      <dgm:spPr/>
      <dgm:t>
        <a:bodyPr/>
        <a:lstStyle/>
        <a:p>
          <a:endParaRPr lang="en-GB"/>
        </a:p>
      </dgm:t>
    </dgm:pt>
    <dgm:pt modelId="{B36BC329-0A7E-420B-9440-8739B4677B34}" type="pres">
      <dgm:prSet presAssocID="{C9CFC792-1F29-4B4E-B3F9-BF11B3BD5172}" presName="root2" presStyleCnt="0"/>
      <dgm:spPr/>
      <dgm:t>
        <a:bodyPr/>
        <a:lstStyle/>
        <a:p>
          <a:endParaRPr lang="en-GB"/>
        </a:p>
      </dgm:t>
    </dgm:pt>
    <dgm:pt modelId="{274E1B07-5151-4932-8AB1-56FA2042DF61}" type="pres">
      <dgm:prSet presAssocID="{C9CFC792-1F29-4B4E-B3F9-BF11B3BD5172}" presName="LevelTwoTextNode" presStyleLbl="node3" presStyleIdx="10" presStyleCnt="14" custScaleX="630278" custScaleY="122786">
        <dgm:presLayoutVars>
          <dgm:chPref val="3"/>
        </dgm:presLayoutVars>
      </dgm:prSet>
      <dgm:spPr/>
      <dgm:t>
        <a:bodyPr/>
        <a:lstStyle/>
        <a:p>
          <a:endParaRPr lang="en-GB"/>
        </a:p>
      </dgm:t>
    </dgm:pt>
    <dgm:pt modelId="{E46FBF14-B237-4486-9E4A-516EF44B0748}" type="pres">
      <dgm:prSet presAssocID="{C9CFC792-1F29-4B4E-B3F9-BF11B3BD5172}" presName="level3hierChild" presStyleCnt="0"/>
      <dgm:spPr/>
      <dgm:t>
        <a:bodyPr/>
        <a:lstStyle/>
        <a:p>
          <a:endParaRPr lang="en-GB"/>
        </a:p>
      </dgm:t>
    </dgm:pt>
    <dgm:pt modelId="{961E399A-EBAB-4478-B038-11E601CCD327}" type="pres">
      <dgm:prSet presAssocID="{22E2ED04-A64D-4DEE-A4F3-DB0A1A39AC53}" presName="conn2-1" presStyleLbl="parChTrans1D3" presStyleIdx="11" presStyleCnt="14"/>
      <dgm:spPr/>
      <dgm:t>
        <a:bodyPr/>
        <a:lstStyle/>
        <a:p>
          <a:endParaRPr lang="en-GB"/>
        </a:p>
      </dgm:t>
    </dgm:pt>
    <dgm:pt modelId="{BBBC0C32-CA95-44B0-9ED0-BD38B5E00E3D}" type="pres">
      <dgm:prSet presAssocID="{22E2ED04-A64D-4DEE-A4F3-DB0A1A39AC53}" presName="connTx" presStyleLbl="parChTrans1D3" presStyleIdx="11" presStyleCnt="14"/>
      <dgm:spPr/>
      <dgm:t>
        <a:bodyPr/>
        <a:lstStyle/>
        <a:p>
          <a:endParaRPr lang="en-GB"/>
        </a:p>
      </dgm:t>
    </dgm:pt>
    <dgm:pt modelId="{50B3010A-00D5-48F4-A96E-D7843804758B}" type="pres">
      <dgm:prSet presAssocID="{49963212-EF18-43B7-883A-38DA8DB92799}" presName="root2" presStyleCnt="0"/>
      <dgm:spPr/>
    </dgm:pt>
    <dgm:pt modelId="{FABCAADF-94ED-4FEB-AD56-88C19D86353C}" type="pres">
      <dgm:prSet presAssocID="{49963212-EF18-43B7-883A-38DA8DB92799}" presName="LevelTwoTextNode" presStyleLbl="node3" presStyleIdx="11" presStyleCnt="14" custScaleX="630278" custScaleY="122786">
        <dgm:presLayoutVars>
          <dgm:chPref val="3"/>
        </dgm:presLayoutVars>
      </dgm:prSet>
      <dgm:spPr/>
      <dgm:t>
        <a:bodyPr/>
        <a:lstStyle/>
        <a:p>
          <a:endParaRPr lang="en-GB"/>
        </a:p>
      </dgm:t>
    </dgm:pt>
    <dgm:pt modelId="{4B7D3FAE-7042-44E4-AB11-37FE009D0E3A}" type="pres">
      <dgm:prSet presAssocID="{49963212-EF18-43B7-883A-38DA8DB92799}" presName="level3hierChild" presStyleCnt="0"/>
      <dgm:spPr/>
    </dgm:pt>
    <dgm:pt modelId="{7F63AC10-3A1D-40BE-9242-0913DBC90997}" type="pres">
      <dgm:prSet presAssocID="{EC5ECB07-6525-4BD7-A8C3-2C91366E1D07}" presName="conn2-1" presStyleLbl="parChTrans1D2" presStyleIdx="2" presStyleCnt="3"/>
      <dgm:spPr/>
      <dgm:t>
        <a:bodyPr/>
        <a:lstStyle/>
        <a:p>
          <a:endParaRPr lang="en-GB"/>
        </a:p>
      </dgm:t>
    </dgm:pt>
    <dgm:pt modelId="{9CD8D464-5D52-4DAD-AE44-5C37432BA980}" type="pres">
      <dgm:prSet presAssocID="{EC5ECB07-6525-4BD7-A8C3-2C91366E1D07}" presName="connTx" presStyleLbl="parChTrans1D2" presStyleIdx="2" presStyleCnt="3"/>
      <dgm:spPr/>
      <dgm:t>
        <a:bodyPr/>
        <a:lstStyle/>
        <a:p>
          <a:endParaRPr lang="en-GB"/>
        </a:p>
      </dgm:t>
    </dgm:pt>
    <dgm:pt modelId="{C5FAA30C-95B8-4C37-9183-6655FFD2AAAE}" type="pres">
      <dgm:prSet presAssocID="{05992941-146D-43E4-B1F9-D07A16316C60}" presName="root2" presStyleCnt="0"/>
      <dgm:spPr/>
      <dgm:t>
        <a:bodyPr/>
        <a:lstStyle/>
        <a:p>
          <a:endParaRPr lang="en-GB"/>
        </a:p>
      </dgm:t>
    </dgm:pt>
    <dgm:pt modelId="{2A21CF87-64AA-483E-A5A9-A5B3D97D3B36}" type="pres">
      <dgm:prSet presAssocID="{05992941-146D-43E4-B1F9-D07A16316C60}" presName="LevelTwoTextNode" presStyleLbl="node2" presStyleIdx="2" presStyleCnt="3" custScaleX="554645" custScaleY="286931">
        <dgm:presLayoutVars>
          <dgm:chPref val="3"/>
        </dgm:presLayoutVars>
      </dgm:prSet>
      <dgm:spPr/>
      <dgm:t>
        <a:bodyPr/>
        <a:lstStyle/>
        <a:p>
          <a:endParaRPr lang="en-GB"/>
        </a:p>
      </dgm:t>
    </dgm:pt>
    <dgm:pt modelId="{AE6BA3D0-4545-4A71-AD92-214536C8D304}" type="pres">
      <dgm:prSet presAssocID="{05992941-146D-43E4-B1F9-D07A16316C60}" presName="level3hierChild" presStyleCnt="0"/>
      <dgm:spPr/>
      <dgm:t>
        <a:bodyPr/>
        <a:lstStyle/>
        <a:p>
          <a:endParaRPr lang="en-GB"/>
        </a:p>
      </dgm:t>
    </dgm:pt>
    <dgm:pt modelId="{73C63536-AB35-44AA-A808-5B5BB64CA12E}" type="pres">
      <dgm:prSet presAssocID="{070FED9A-DB64-47D1-A272-88E8A62804B6}" presName="conn2-1" presStyleLbl="parChTrans1D3" presStyleIdx="12" presStyleCnt="14"/>
      <dgm:spPr/>
      <dgm:t>
        <a:bodyPr/>
        <a:lstStyle/>
        <a:p>
          <a:endParaRPr lang="en-GB"/>
        </a:p>
      </dgm:t>
    </dgm:pt>
    <dgm:pt modelId="{D1D003FD-F6CF-4F2C-9794-C177C67AEA58}" type="pres">
      <dgm:prSet presAssocID="{070FED9A-DB64-47D1-A272-88E8A62804B6}" presName="connTx" presStyleLbl="parChTrans1D3" presStyleIdx="12" presStyleCnt="14"/>
      <dgm:spPr/>
      <dgm:t>
        <a:bodyPr/>
        <a:lstStyle/>
        <a:p>
          <a:endParaRPr lang="en-GB"/>
        </a:p>
      </dgm:t>
    </dgm:pt>
    <dgm:pt modelId="{680D8F77-7343-4315-8DB1-2740900DB92A}" type="pres">
      <dgm:prSet presAssocID="{FC17848D-6490-40E8-A004-3AA261768B76}" presName="root2" presStyleCnt="0"/>
      <dgm:spPr/>
      <dgm:t>
        <a:bodyPr/>
        <a:lstStyle/>
        <a:p>
          <a:endParaRPr lang="en-GB"/>
        </a:p>
      </dgm:t>
    </dgm:pt>
    <dgm:pt modelId="{DC6D9981-8D68-4B81-8997-8AD2CB1F13FF}" type="pres">
      <dgm:prSet presAssocID="{FC17848D-6490-40E8-A004-3AA261768B76}" presName="LevelTwoTextNode" presStyleLbl="node3" presStyleIdx="12" presStyleCnt="14" custScaleX="630278" custScaleY="122786">
        <dgm:presLayoutVars>
          <dgm:chPref val="3"/>
        </dgm:presLayoutVars>
      </dgm:prSet>
      <dgm:spPr/>
      <dgm:t>
        <a:bodyPr/>
        <a:lstStyle/>
        <a:p>
          <a:endParaRPr lang="en-GB"/>
        </a:p>
      </dgm:t>
    </dgm:pt>
    <dgm:pt modelId="{11332765-294D-4CCF-94BC-96B2A525A29A}" type="pres">
      <dgm:prSet presAssocID="{FC17848D-6490-40E8-A004-3AA261768B76}" presName="level3hierChild" presStyleCnt="0"/>
      <dgm:spPr/>
      <dgm:t>
        <a:bodyPr/>
        <a:lstStyle/>
        <a:p>
          <a:endParaRPr lang="en-GB"/>
        </a:p>
      </dgm:t>
    </dgm:pt>
    <dgm:pt modelId="{934FBFA8-23DF-4220-AA1E-731658D2E133}" type="pres">
      <dgm:prSet presAssocID="{446C7065-AF20-4C9D-9998-E45CDB3101D3}" presName="conn2-1" presStyleLbl="parChTrans1D3" presStyleIdx="13" presStyleCnt="14"/>
      <dgm:spPr/>
      <dgm:t>
        <a:bodyPr/>
        <a:lstStyle/>
        <a:p>
          <a:endParaRPr lang="en-GB"/>
        </a:p>
      </dgm:t>
    </dgm:pt>
    <dgm:pt modelId="{9DEC88CB-ADC7-4B54-A012-05F2496D44FB}" type="pres">
      <dgm:prSet presAssocID="{446C7065-AF20-4C9D-9998-E45CDB3101D3}" presName="connTx" presStyleLbl="parChTrans1D3" presStyleIdx="13" presStyleCnt="14"/>
      <dgm:spPr/>
      <dgm:t>
        <a:bodyPr/>
        <a:lstStyle/>
        <a:p>
          <a:endParaRPr lang="en-GB"/>
        </a:p>
      </dgm:t>
    </dgm:pt>
    <dgm:pt modelId="{F113A1F1-C980-4F7B-AF19-EB0134E134BB}" type="pres">
      <dgm:prSet presAssocID="{FA962497-CD2C-49F3-9683-926BDA63B779}" presName="root2" presStyleCnt="0"/>
      <dgm:spPr/>
    </dgm:pt>
    <dgm:pt modelId="{EBB64443-963D-4352-9AE9-86BA19FFF3BE}" type="pres">
      <dgm:prSet presAssocID="{FA962497-CD2C-49F3-9683-926BDA63B779}" presName="LevelTwoTextNode" presStyleLbl="node3" presStyleIdx="13" presStyleCnt="14" custScaleX="630139" custScaleY="123141">
        <dgm:presLayoutVars>
          <dgm:chPref val="3"/>
        </dgm:presLayoutVars>
      </dgm:prSet>
      <dgm:spPr/>
      <dgm:t>
        <a:bodyPr/>
        <a:lstStyle/>
        <a:p>
          <a:endParaRPr lang="en-GB"/>
        </a:p>
      </dgm:t>
    </dgm:pt>
    <dgm:pt modelId="{365ADD33-8FEB-4CB0-8929-A536C18F003C}" type="pres">
      <dgm:prSet presAssocID="{FA962497-CD2C-49F3-9683-926BDA63B779}" presName="level3hierChild" presStyleCnt="0"/>
      <dgm:spPr/>
    </dgm:pt>
  </dgm:ptLst>
  <dgm:cxnLst>
    <dgm:cxn modelId="{F19309F3-4BBB-4E1A-8B51-CED9046C8896}" type="presOf" srcId="{9806EC1E-C5EE-4AB1-BC4E-86221D1CEEE2}" destId="{D0903BEE-0961-4F09-B807-E65FABBBD548}" srcOrd="1" destOrd="0" presId="urn:microsoft.com/office/officeart/2005/8/layout/hierarchy2"/>
    <dgm:cxn modelId="{F493CF4D-ACB6-4B88-AB3B-E62D052D1497}" type="presOf" srcId="{FA018C35-3440-45D5-8C88-3572DD931FF9}" destId="{DDF35C44-13C3-4252-9E32-F9D62560A763}" srcOrd="0" destOrd="0" presId="urn:microsoft.com/office/officeart/2005/8/layout/hierarchy2"/>
    <dgm:cxn modelId="{C18DB0E3-D530-4835-A8F3-5D5EDA56B52A}" type="presOf" srcId="{A1F49BC6-F8B4-4884-B6FA-F287B2CF50DE}" destId="{3269B1A8-7C55-4797-A6E9-7266EDA8E2EF}" srcOrd="0" destOrd="0" presId="urn:microsoft.com/office/officeart/2005/8/layout/hierarchy2"/>
    <dgm:cxn modelId="{B72BB1DC-CA5F-4CA3-AC2D-538A1AA3AD41}" type="presOf" srcId="{C3156BBF-7CBF-4824-92AB-AEB81A66C499}" destId="{B5F08568-73C3-408B-8975-1B114AC98802}" srcOrd="0" destOrd="0" presId="urn:microsoft.com/office/officeart/2005/8/layout/hierarchy2"/>
    <dgm:cxn modelId="{6F83F534-D768-4156-8587-25509389E81F}" type="presOf" srcId="{325C9D02-8951-4257-A249-7852F05FCBEC}" destId="{AF868842-125F-4C4D-AB46-8678FE11BDB5}" srcOrd="0" destOrd="0" presId="urn:microsoft.com/office/officeart/2005/8/layout/hierarchy2"/>
    <dgm:cxn modelId="{4A5D3A22-B251-4A5A-9C38-3742BBDDB2B0}" type="presOf" srcId="{54638561-3358-4534-AE74-D4FED87B68DA}" destId="{3E675606-3F0D-4F56-AB55-B83692DACF1C}" srcOrd="0" destOrd="0" presId="urn:microsoft.com/office/officeart/2005/8/layout/hierarchy2"/>
    <dgm:cxn modelId="{3BDC4054-9264-4A55-8511-FB9F664718F4}" type="presOf" srcId="{070FED9A-DB64-47D1-A272-88E8A62804B6}" destId="{73C63536-AB35-44AA-A808-5B5BB64CA12E}" srcOrd="0" destOrd="0" presId="urn:microsoft.com/office/officeart/2005/8/layout/hierarchy2"/>
    <dgm:cxn modelId="{D240A1B5-0DA7-42A4-8489-02D079323DA6}" srcId="{325C9D02-8951-4257-A249-7852F05FCBEC}" destId="{DCCD90CE-8CC2-420A-AF60-2E19C0047F8E}" srcOrd="0" destOrd="0" parTransId="{151E1EB2-C570-4A7D-8EFC-757094EB2C7B}" sibTransId="{8B6949C2-94B9-4BEC-8C56-215E62542FD0}"/>
    <dgm:cxn modelId="{5DD8F4F6-76D5-410B-8C3F-A305D58D5068}" type="presOf" srcId="{3CBC982B-CFEB-40EE-8367-92E1B5EF93D4}" destId="{85A0DC93-C380-411B-B163-23221F66D0BF}" srcOrd="0" destOrd="0" presId="urn:microsoft.com/office/officeart/2005/8/layout/hierarchy2"/>
    <dgm:cxn modelId="{F205D554-B20C-4D43-9648-F75E5B5F08CF}" type="presOf" srcId="{22E2ED04-A64D-4DEE-A4F3-DB0A1A39AC53}" destId="{BBBC0C32-CA95-44B0-9ED0-BD38B5E00E3D}" srcOrd="1" destOrd="0" presId="urn:microsoft.com/office/officeart/2005/8/layout/hierarchy2"/>
    <dgm:cxn modelId="{9A6EE4B9-BE25-463D-9783-B2C857258DEC}" type="presOf" srcId="{C3156BBF-7CBF-4824-92AB-AEB81A66C499}" destId="{2CC436A2-F5FF-4373-95F5-2260BB82A08B}" srcOrd="1" destOrd="0" presId="urn:microsoft.com/office/officeart/2005/8/layout/hierarchy2"/>
    <dgm:cxn modelId="{D7F91C4D-837B-4A92-AB53-025E59E19EA9}" srcId="{05992941-146D-43E4-B1F9-D07A16316C60}" destId="{FC17848D-6490-40E8-A004-3AA261768B76}" srcOrd="0" destOrd="0" parTransId="{070FED9A-DB64-47D1-A272-88E8A62804B6}" sibTransId="{F621D54A-A622-45F9-BF1E-DF8A9F7E2AE4}"/>
    <dgm:cxn modelId="{CAE72944-D9BC-49FA-BF84-124012B82CB2}" srcId="{A5B1C7A2-177D-4F36-90BA-BC93ED4A469D}" destId="{05992941-146D-43E4-B1F9-D07A16316C60}" srcOrd="2" destOrd="0" parTransId="{EC5ECB07-6525-4BD7-A8C3-2C91366E1D07}" sibTransId="{E590CAB6-8D82-4428-A75E-8F7ED2748C9A}"/>
    <dgm:cxn modelId="{438E8865-36CF-4274-8782-8149FBCF7784}" type="presOf" srcId="{CD4990F2-F50E-4DC4-A479-958F69CB57E2}" destId="{991FA6FA-4212-40BA-A0EA-24CB01D20D09}" srcOrd="0" destOrd="0" presId="urn:microsoft.com/office/officeart/2005/8/layout/hierarchy2"/>
    <dgm:cxn modelId="{788A8471-57CE-4695-80BF-521CFB4F384F}" type="presOf" srcId="{13C33506-81DC-4EC3-AF2A-A176D38D50CA}" destId="{393E5F6E-B8B6-4703-9BCD-A7E37253150E}" srcOrd="0" destOrd="0" presId="urn:microsoft.com/office/officeart/2005/8/layout/hierarchy2"/>
    <dgm:cxn modelId="{055F6E47-4826-4422-9AEC-D2DAD6F93368}" type="presOf" srcId="{A5B1C7A2-177D-4F36-90BA-BC93ED4A469D}" destId="{DBDD8929-9D26-4003-9B0C-7DEB9CA8B51B}" srcOrd="0" destOrd="0" presId="urn:microsoft.com/office/officeart/2005/8/layout/hierarchy2"/>
    <dgm:cxn modelId="{6FD105E6-745D-4A63-96BE-67455879326E}" type="presOf" srcId="{070FED9A-DB64-47D1-A272-88E8A62804B6}" destId="{D1D003FD-F6CF-4F2C-9794-C177C67AEA58}" srcOrd="1" destOrd="0" presId="urn:microsoft.com/office/officeart/2005/8/layout/hierarchy2"/>
    <dgm:cxn modelId="{D433F3DD-2840-4EF6-BB67-4C4D29504F6B}" type="presOf" srcId="{5643E60F-F93B-4A25-8B08-701BFAEC5E5E}" destId="{2076693B-D2AD-40BD-83CC-3FBD8A3499C4}" srcOrd="0" destOrd="0" presId="urn:microsoft.com/office/officeart/2005/8/layout/hierarchy2"/>
    <dgm:cxn modelId="{02417C3A-EF27-4A10-9E5C-797F1DE0F1EC}" type="presOf" srcId="{58170F01-EC32-43CA-8715-CC2B12E083C4}" destId="{DFD56C23-A365-49E0-9D70-C08418C6B476}" srcOrd="0" destOrd="0" presId="urn:microsoft.com/office/officeart/2005/8/layout/hierarchy2"/>
    <dgm:cxn modelId="{0549DABA-5460-401D-8A14-30A9D7C095D5}" type="presOf" srcId="{74278CB8-D14C-4FED-A3C4-08C4B50C89D1}" destId="{FFD4A521-C6D9-41FF-9622-9B5049807DD8}" srcOrd="1" destOrd="0" presId="urn:microsoft.com/office/officeart/2005/8/layout/hierarchy2"/>
    <dgm:cxn modelId="{5B99EE15-00D2-4A27-B845-A57240A65311}" type="presOf" srcId="{26ED477E-8826-4155-B9FA-700F1B4900FE}" destId="{67EC6B2E-77F9-4456-8B12-E436FE827AC0}" srcOrd="0" destOrd="0" presId="urn:microsoft.com/office/officeart/2005/8/layout/hierarchy2"/>
    <dgm:cxn modelId="{D8B1C945-4014-48E0-8986-8EEFD001DC3C}" type="presOf" srcId="{84A7143A-E785-443B-8D15-60895A170D9B}" destId="{63550AF5-568A-442B-92C7-E9886D07F4CA}" srcOrd="0" destOrd="0" presId="urn:microsoft.com/office/officeart/2005/8/layout/hierarchy2"/>
    <dgm:cxn modelId="{10E9E7CA-2E17-46B3-A32A-77EF237B0E7B}" srcId="{13C33506-81DC-4EC3-AF2A-A176D38D50CA}" destId="{C9CFC792-1F29-4B4E-B3F9-BF11B3BD5172}" srcOrd="3" destOrd="0" parTransId="{C3156BBF-7CBF-4824-92AB-AEB81A66C499}" sibTransId="{6C7785CF-6035-41FD-933C-3B2118839A15}"/>
    <dgm:cxn modelId="{5D73E75D-0DDA-4EEB-B8B8-5C7EB6B8E258}" type="presOf" srcId="{446C7065-AF20-4C9D-9998-E45CDB3101D3}" destId="{9DEC88CB-ADC7-4B54-A012-05F2496D44FB}" srcOrd="1" destOrd="0" presId="urn:microsoft.com/office/officeart/2005/8/layout/hierarchy2"/>
    <dgm:cxn modelId="{0E39DA8B-3242-4965-B731-BF60727A0E9D}" type="presOf" srcId="{05992941-146D-43E4-B1F9-D07A16316C60}" destId="{2A21CF87-64AA-483E-A5A9-A5B3D97D3B36}" srcOrd="0" destOrd="0" presId="urn:microsoft.com/office/officeart/2005/8/layout/hierarchy2"/>
    <dgm:cxn modelId="{E9D40937-2290-4C3F-896F-4B234C772E02}" type="presOf" srcId="{9806EC1E-C5EE-4AB1-BC4E-86221D1CEEE2}" destId="{A5F9C19F-F5D3-46A1-9E1F-01812C3D903D}" srcOrd="0" destOrd="0" presId="urn:microsoft.com/office/officeart/2005/8/layout/hierarchy2"/>
    <dgm:cxn modelId="{80AF1982-B19B-48D3-AD40-DDD8C45CE923}" type="presOf" srcId="{446C7065-AF20-4C9D-9998-E45CDB3101D3}" destId="{934FBFA8-23DF-4220-AA1E-731658D2E133}" srcOrd="0" destOrd="0" presId="urn:microsoft.com/office/officeart/2005/8/layout/hierarchy2"/>
    <dgm:cxn modelId="{C3B69E74-E558-4484-821B-218FD72B6079}" type="presOf" srcId="{151E1EB2-C570-4A7D-8EFC-757094EB2C7B}" destId="{705D991F-B0D9-4540-B0DC-467AD6D5DFF5}" srcOrd="1" destOrd="0" presId="urn:microsoft.com/office/officeart/2005/8/layout/hierarchy2"/>
    <dgm:cxn modelId="{A1CA03DC-D8E8-440D-A0EC-4481085CA91E}" type="presOf" srcId="{74278CB8-D14C-4FED-A3C4-08C4B50C89D1}" destId="{7988A203-859D-48F7-8A33-35B2A68E6F9C}" srcOrd="0" destOrd="0" presId="urn:microsoft.com/office/officeart/2005/8/layout/hierarchy2"/>
    <dgm:cxn modelId="{DCAE3013-61E2-4A8E-9329-BFD964A91646}" type="presOf" srcId="{A1F49BC6-F8B4-4884-B6FA-F287B2CF50DE}" destId="{2DE9EF84-6C37-4853-B376-2A7C8164FB9A}" srcOrd="1" destOrd="0" presId="urn:microsoft.com/office/officeart/2005/8/layout/hierarchy2"/>
    <dgm:cxn modelId="{59B6408D-13B7-4D8B-838C-076DA7D07E06}" srcId="{325C9D02-8951-4257-A249-7852F05FCBEC}" destId="{FA018C35-3440-45D5-8C88-3572DD931FF9}" srcOrd="1" destOrd="0" parTransId="{74278CB8-D14C-4FED-A3C4-08C4B50C89D1}" sibTransId="{600AF813-5AEE-4790-82D1-F1B5359759F9}"/>
    <dgm:cxn modelId="{45E189D4-0AE6-4683-B6FC-3E10CA77A6EF}" srcId="{325C9D02-8951-4257-A249-7852F05FCBEC}" destId="{FD3DF963-095F-474E-9CF5-CFB99CC6BD57}" srcOrd="5" destOrd="0" parTransId="{3A7C6E5B-7A84-4F3E-827E-2535F113EB6A}" sibTransId="{861D4ECE-5740-41FC-9D6E-2D204D807673}"/>
    <dgm:cxn modelId="{E1EF90AE-38DA-489F-A2BD-82BB29CB3D49}" type="presOf" srcId="{FD3DF963-095F-474E-9CF5-CFB99CC6BD57}" destId="{DA3A4FC6-6F44-45B4-A391-7B92B87B51DA}" srcOrd="0" destOrd="0" presId="urn:microsoft.com/office/officeart/2005/8/layout/hierarchy2"/>
    <dgm:cxn modelId="{948F9E40-087E-4A1F-8B2A-61DB51575956}" type="presOf" srcId="{8D3BC839-A726-46DD-90CC-D000918C2446}" destId="{3E09C113-6005-41F1-B802-2EC5712EC7D8}" srcOrd="0" destOrd="0" presId="urn:microsoft.com/office/officeart/2005/8/layout/hierarchy2"/>
    <dgm:cxn modelId="{5CB25E59-97BD-4892-8BD4-17CFF741D93D}" srcId="{A5B1C7A2-177D-4F36-90BA-BC93ED4A469D}" destId="{13C33506-81DC-4EC3-AF2A-A176D38D50CA}" srcOrd="1" destOrd="0" parTransId="{58170F01-EC32-43CA-8715-CC2B12E083C4}" sibTransId="{444AEAE6-6E7F-494C-AC29-7429ADB9AEEE}"/>
    <dgm:cxn modelId="{44AF8DAC-4EA9-413F-817D-DA7A38C9E55C}" srcId="{13C33506-81DC-4EC3-AF2A-A176D38D50CA}" destId="{C61953FB-A37B-4A4D-AAD7-F13D167D3079}" srcOrd="1" destOrd="0" parTransId="{2427564A-E7C9-4A76-B021-09B0D2C6A123}" sibTransId="{50156134-2743-4CEF-BB6A-54C88648E183}"/>
    <dgm:cxn modelId="{AE965500-234C-4ECD-A7D2-04E8F80A0613}" srcId="{13C33506-81DC-4EC3-AF2A-A176D38D50CA}" destId="{5643E60F-F93B-4A25-8B08-701BFAEC5E5E}" srcOrd="2" destOrd="0" parTransId="{9806EC1E-C5EE-4AB1-BC4E-86221D1CEEE2}" sibTransId="{656D2286-2BEE-4919-A329-E26512D098C8}"/>
    <dgm:cxn modelId="{FA6BF3E3-CAD9-456E-A6BE-01BD44DCCAAC}" type="presOf" srcId="{3A7C6E5B-7A84-4F3E-827E-2535F113EB6A}" destId="{074FFFE5-AC65-48E1-BF7C-B887C5A95760}" srcOrd="0" destOrd="0" presId="urn:microsoft.com/office/officeart/2005/8/layout/hierarchy2"/>
    <dgm:cxn modelId="{EF9F13CE-6C21-499B-A2FA-AA81B9D2B827}" srcId="{13C33506-81DC-4EC3-AF2A-A176D38D50CA}" destId="{49963212-EF18-43B7-883A-38DA8DB92799}" srcOrd="4" destOrd="0" parTransId="{22E2ED04-A64D-4DEE-A4F3-DB0A1A39AC53}" sibTransId="{026D2DB9-68E6-4285-A167-FA448C42D9CB}"/>
    <dgm:cxn modelId="{69E47CC4-A694-4F6C-8CC8-B3FB94CF534B}" type="presOf" srcId="{2427564A-E7C9-4A76-B021-09B0D2C6A123}" destId="{4641D3D8-7938-447C-9631-38F033A6080B}" srcOrd="0" destOrd="0" presId="urn:microsoft.com/office/officeart/2005/8/layout/hierarchy2"/>
    <dgm:cxn modelId="{76C67FDB-2F9A-44BD-AA64-D1D481F07C08}" type="presOf" srcId="{C61953FB-A37B-4A4D-AAD7-F13D167D3079}" destId="{9BE28BEE-0EA5-4548-9405-2F58A27E9863}" srcOrd="0" destOrd="0" presId="urn:microsoft.com/office/officeart/2005/8/layout/hierarchy2"/>
    <dgm:cxn modelId="{E026BDDE-94B2-4532-835D-7915B152A78C}" type="presOf" srcId="{FA962497-CD2C-49F3-9683-926BDA63B779}" destId="{EBB64443-963D-4352-9AE9-86BA19FFF3BE}" srcOrd="0" destOrd="0" presId="urn:microsoft.com/office/officeart/2005/8/layout/hierarchy2"/>
    <dgm:cxn modelId="{1B9C0CDC-BC8C-47D8-982E-CA159B156572}" srcId="{325C9D02-8951-4257-A249-7852F05FCBEC}" destId="{3CBC982B-CFEB-40EE-8367-92E1B5EF93D4}" srcOrd="2" destOrd="0" parTransId="{26ED477E-8826-4155-B9FA-700F1B4900FE}" sibTransId="{844DB423-7FB6-4D86-8983-9F1F2FEECC3D}"/>
    <dgm:cxn modelId="{AB3CDF89-965E-4730-A081-C59732846385}" type="presOf" srcId="{3A7C6E5B-7A84-4F3E-827E-2535F113EB6A}" destId="{6AC872AB-8022-4CBE-A043-4F227404D9F7}" srcOrd="1" destOrd="0" presId="urn:microsoft.com/office/officeart/2005/8/layout/hierarchy2"/>
    <dgm:cxn modelId="{7885CE5F-CEE2-49AF-B3AD-64503F1DFBE4}" type="presOf" srcId="{22E2ED04-A64D-4DEE-A4F3-DB0A1A39AC53}" destId="{961E399A-EBAB-4478-B038-11E601CCD327}" srcOrd="0" destOrd="0" presId="urn:microsoft.com/office/officeart/2005/8/layout/hierarchy2"/>
    <dgm:cxn modelId="{99FCBA35-8990-498D-A93D-7BF169A7B1D5}" type="presOf" srcId="{EC8BA38B-C0F8-4672-8997-23E8BA95F8CA}" destId="{9DB63D46-7E8D-4AFD-9EF7-3A426A002790}" srcOrd="0" destOrd="0" presId="urn:microsoft.com/office/officeart/2005/8/layout/hierarchy2"/>
    <dgm:cxn modelId="{EE86B53B-80C7-475D-BCD4-BBB201688E1D}" type="presOf" srcId="{58170F01-EC32-43CA-8715-CC2B12E083C4}" destId="{86DFF6EA-981A-424F-A9A0-9B2AFC158A4B}" srcOrd="1" destOrd="0" presId="urn:microsoft.com/office/officeart/2005/8/layout/hierarchy2"/>
    <dgm:cxn modelId="{C55C8F36-453E-4ABD-8FA8-D45A4DF7574D}" type="presOf" srcId="{151E1EB2-C570-4A7D-8EFC-757094EB2C7B}" destId="{BD588CB5-D7F4-4B7E-93EE-8856C3D39C66}" srcOrd="0" destOrd="0" presId="urn:microsoft.com/office/officeart/2005/8/layout/hierarchy2"/>
    <dgm:cxn modelId="{7F486A0F-3F19-494C-8FB7-09C177CB9BDB}" srcId="{325C9D02-8951-4257-A249-7852F05FCBEC}" destId="{1CD712FA-4507-4786-9DDD-C138ABB1FE79}" srcOrd="6" destOrd="0" parTransId="{84A7143A-E785-443B-8D15-60895A170D9B}" sibTransId="{C5616A87-9314-4417-86C9-A29D8DD37221}"/>
    <dgm:cxn modelId="{9DB0E55D-BAE5-4D5B-A10A-A138FE5F98DC}" srcId="{53F94DC1-F6C5-4272-9536-EDDE742F20E5}" destId="{A5B1C7A2-177D-4F36-90BA-BC93ED4A469D}" srcOrd="0" destOrd="0" parTransId="{3A997A4D-5866-4C7C-A3A8-E3D033F9CAD9}" sibTransId="{ED5056F8-1D8B-4935-AB83-0BA355A80417}"/>
    <dgm:cxn modelId="{6E3265BB-E919-4738-9844-717A150FD5C9}" srcId="{13C33506-81DC-4EC3-AF2A-A176D38D50CA}" destId="{CD4990F2-F50E-4DC4-A479-958F69CB57E2}" srcOrd="0" destOrd="0" parTransId="{A1F49BC6-F8B4-4884-B6FA-F287B2CF50DE}" sibTransId="{4C52611A-2E2C-42E8-A545-B14126854BFB}"/>
    <dgm:cxn modelId="{32D00906-28C4-4FAE-AB78-65FE12710171}" type="presOf" srcId="{84A7143A-E785-443B-8D15-60895A170D9B}" destId="{0600D5A9-E1BB-46C0-885D-199B5BB5EEC9}" srcOrd="1" destOrd="0" presId="urn:microsoft.com/office/officeart/2005/8/layout/hierarchy2"/>
    <dgm:cxn modelId="{8188E0AF-1C60-41DE-89AF-CF6CF5D2949C}" type="presOf" srcId="{EC8BA38B-C0F8-4672-8997-23E8BA95F8CA}" destId="{30726284-FF5E-4BA4-8A21-240108E1CC6E}" srcOrd="1" destOrd="0" presId="urn:microsoft.com/office/officeart/2005/8/layout/hierarchy2"/>
    <dgm:cxn modelId="{D225F92B-D1EC-43D8-90E0-E821D4BEDCC3}" type="presOf" srcId="{EC5ECB07-6525-4BD7-A8C3-2C91366E1D07}" destId="{9CD8D464-5D52-4DAD-AE44-5C37432BA980}" srcOrd="1" destOrd="0" presId="urn:microsoft.com/office/officeart/2005/8/layout/hierarchy2"/>
    <dgm:cxn modelId="{8535F020-2EEE-4317-9A41-0E8D26883116}" type="presOf" srcId="{DCCD90CE-8CC2-420A-AF60-2E19C0047F8E}" destId="{208B8B7C-E741-4B4F-9938-813F0247F107}" srcOrd="0" destOrd="0" presId="urn:microsoft.com/office/officeart/2005/8/layout/hierarchy2"/>
    <dgm:cxn modelId="{1BBC6FFE-B97C-4335-9388-EF9AC06FCE93}" srcId="{325C9D02-8951-4257-A249-7852F05FCBEC}" destId="{90CCF34E-3D99-4730-930C-3FD5FE9D5E01}" srcOrd="4" destOrd="0" parTransId="{EC8BA38B-C0F8-4672-8997-23E8BA95F8CA}" sibTransId="{CF23B36E-3E95-463E-B3EA-54E052ACA984}"/>
    <dgm:cxn modelId="{C6ECF23F-0F3E-4464-9B55-F7CB2532BE25}" srcId="{A5B1C7A2-177D-4F36-90BA-BC93ED4A469D}" destId="{325C9D02-8951-4257-A249-7852F05FCBEC}" srcOrd="0" destOrd="0" parTransId="{54638561-3358-4534-AE74-D4FED87B68DA}" sibTransId="{37009DC3-E539-4AB3-BD45-618162388F9D}"/>
    <dgm:cxn modelId="{508CBEB4-9668-48A1-A42F-76C40E847D8B}" type="presOf" srcId="{54638561-3358-4534-AE74-D4FED87B68DA}" destId="{D8EFE691-6E13-4E0E-AE1B-36DA7F6970F8}" srcOrd="1" destOrd="0" presId="urn:microsoft.com/office/officeart/2005/8/layout/hierarchy2"/>
    <dgm:cxn modelId="{528DF114-54A3-4CB6-9071-29E2562955BC}" srcId="{325C9D02-8951-4257-A249-7852F05FCBEC}" destId="{954C1FB1-DBE4-4306-A567-5A99D5679F2E}" srcOrd="3" destOrd="0" parTransId="{8D3BC839-A726-46DD-90CC-D000918C2446}" sibTransId="{B5DD2D14-E34D-413C-8E05-C7E35D460F30}"/>
    <dgm:cxn modelId="{7D3A56BF-2313-493E-BE68-8D4AAA61E249}" type="presOf" srcId="{EC5ECB07-6525-4BD7-A8C3-2C91366E1D07}" destId="{7F63AC10-3A1D-40BE-9242-0913DBC90997}" srcOrd="0" destOrd="0" presId="urn:microsoft.com/office/officeart/2005/8/layout/hierarchy2"/>
    <dgm:cxn modelId="{F3880A30-7499-43A5-B443-AE4CB077DF7F}" type="presOf" srcId="{8D3BC839-A726-46DD-90CC-D000918C2446}" destId="{96F87099-A526-451D-9C52-6B43D9888490}" srcOrd="1" destOrd="0" presId="urn:microsoft.com/office/officeart/2005/8/layout/hierarchy2"/>
    <dgm:cxn modelId="{542F2276-80EF-42B1-A28D-3C82B255F51B}" type="presOf" srcId="{2427564A-E7C9-4A76-B021-09B0D2C6A123}" destId="{CAEB2F4C-E6EC-4D8F-B674-72639C1F3EA1}" srcOrd="1" destOrd="0" presId="urn:microsoft.com/office/officeart/2005/8/layout/hierarchy2"/>
    <dgm:cxn modelId="{1E593CB6-BDBB-4207-8B26-8704D87357C9}" type="presOf" srcId="{49963212-EF18-43B7-883A-38DA8DB92799}" destId="{FABCAADF-94ED-4FEB-AD56-88C19D86353C}" srcOrd="0" destOrd="0" presId="urn:microsoft.com/office/officeart/2005/8/layout/hierarchy2"/>
    <dgm:cxn modelId="{D0F2B9EF-8E04-44D3-9381-F3F8F5754B46}" type="presOf" srcId="{954C1FB1-DBE4-4306-A567-5A99D5679F2E}" destId="{723FD88B-8AFE-4490-91B6-D0805C7B21C6}" srcOrd="0" destOrd="0" presId="urn:microsoft.com/office/officeart/2005/8/layout/hierarchy2"/>
    <dgm:cxn modelId="{97C8A5BC-E843-46EA-B7DB-72F9EC168267}" type="presOf" srcId="{FC17848D-6490-40E8-A004-3AA261768B76}" destId="{DC6D9981-8D68-4B81-8997-8AD2CB1F13FF}" srcOrd="0" destOrd="0" presId="urn:microsoft.com/office/officeart/2005/8/layout/hierarchy2"/>
    <dgm:cxn modelId="{F65D0B96-CCC2-4DD5-A3FF-D8D37E2D7E5B}" srcId="{05992941-146D-43E4-B1F9-D07A16316C60}" destId="{FA962497-CD2C-49F3-9683-926BDA63B779}" srcOrd="1" destOrd="0" parTransId="{446C7065-AF20-4C9D-9998-E45CDB3101D3}" sibTransId="{56D90F77-52CD-44DF-B933-99937B592824}"/>
    <dgm:cxn modelId="{0433BC6D-40E2-4F69-8AF3-1196454C34C7}" type="presOf" srcId="{1CD712FA-4507-4786-9DDD-C138ABB1FE79}" destId="{0C65C03E-8DFC-4D11-8A4C-6FB8AE010634}" srcOrd="0" destOrd="0" presId="urn:microsoft.com/office/officeart/2005/8/layout/hierarchy2"/>
    <dgm:cxn modelId="{521016F2-A589-45F4-AB26-0105ABC6F60C}" type="presOf" srcId="{26ED477E-8826-4155-B9FA-700F1B4900FE}" destId="{9C489CA6-D2BB-4145-96A5-4A07CDB3D505}" srcOrd="1" destOrd="0" presId="urn:microsoft.com/office/officeart/2005/8/layout/hierarchy2"/>
    <dgm:cxn modelId="{10B13E00-90B4-4D7A-8745-9C6187DBF902}" type="presOf" srcId="{53F94DC1-F6C5-4272-9536-EDDE742F20E5}" destId="{915F0341-4F45-4064-921F-19A2C7D5F49C}" srcOrd="0" destOrd="0" presId="urn:microsoft.com/office/officeart/2005/8/layout/hierarchy2"/>
    <dgm:cxn modelId="{AAFB2BD7-9B11-43AA-8399-B180D145BC14}" type="presOf" srcId="{C9CFC792-1F29-4B4E-B3F9-BF11B3BD5172}" destId="{274E1B07-5151-4932-8AB1-56FA2042DF61}" srcOrd="0" destOrd="0" presId="urn:microsoft.com/office/officeart/2005/8/layout/hierarchy2"/>
    <dgm:cxn modelId="{1E477C4E-D7B7-40C7-ADFD-4C678433AF9F}" type="presOf" srcId="{90CCF34E-3D99-4730-930C-3FD5FE9D5E01}" destId="{D99472B9-F202-403C-9820-66DFF7716FAD}" srcOrd="0" destOrd="0" presId="urn:microsoft.com/office/officeart/2005/8/layout/hierarchy2"/>
    <dgm:cxn modelId="{3B56D19B-5B98-487E-8060-A1915AE77EDB}" type="presParOf" srcId="{915F0341-4F45-4064-921F-19A2C7D5F49C}" destId="{7DDBD84E-429B-4EDE-9F6A-E36F4E7A81E6}" srcOrd="0" destOrd="0" presId="urn:microsoft.com/office/officeart/2005/8/layout/hierarchy2"/>
    <dgm:cxn modelId="{779855AC-57AD-408C-8422-0A9E0CC34D10}" type="presParOf" srcId="{7DDBD84E-429B-4EDE-9F6A-E36F4E7A81E6}" destId="{DBDD8929-9D26-4003-9B0C-7DEB9CA8B51B}" srcOrd="0" destOrd="0" presId="urn:microsoft.com/office/officeart/2005/8/layout/hierarchy2"/>
    <dgm:cxn modelId="{0B5030A5-B833-4187-9EB3-118A0132E20B}" type="presParOf" srcId="{7DDBD84E-429B-4EDE-9F6A-E36F4E7A81E6}" destId="{6435D8F9-30FC-407C-8F37-0C313D9CE5E7}" srcOrd="1" destOrd="0" presId="urn:microsoft.com/office/officeart/2005/8/layout/hierarchy2"/>
    <dgm:cxn modelId="{C08DDFF7-357E-483F-B862-71B119330A3D}" type="presParOf" srcId="{6435D8F9-30FC-407C-8F37-0C313D9CE5E7}" destId="{3E675606-3F0D-4F56-AB55-B83692DACF1C}" srcOrd="0" destOrd="0" presId="urn:microsoft.com/office/officeart/2005/8/layout/hierarchy2"/>
    <dgm:cxn modelId="{31B28E62-7EB5-4AF7-9087-1788726991A8}" type="presParOf" srcId="{3E675606-3F0D-4F56-AB55-B83692DACF1C}" destId="{D8EFE691-6E13-4E0E-AE1B-36DA7F6970F8}" srcOrd="0" destOrd="0" presId="urn:microsoft.com/office/officeart/2005/8/layout/hierarchy2"/>
    <dgm:cxn modelId="{05AA297B-AC70-4DB3-B5F5-055C1633F2A5}" type="presParOf" srcId="{6435D8F9-30FC-407C-8F37-0C313D9CE5E7}" destId="{3BA9E4DF-A866-41E7-BD32-634C9E57D6B8}" srcOrd="1" destOrd="0" presId="urn:microsoft.com/office/officeart/2005/8/layout/hierarchy2"/>
    <dgm:cxn modelId="{4209F63C-923D-4366-BEFA-1AE1A14F1A37}" type="presParOf" srcId="{3BA9E4DF-A866-41E7-BD32-634C9E57D6B8}" destId="{AF868842-125F-4C4D-AB46-8678FE11BDB5}" srcOrd="0" destOrd="0" presId="urn:microsoft.com/office/officeart/2005/8/layout/hierarchy2"/>
    <dgm:cxn modelId="{46EA3B8F-6FEA-4EA7-B94B-CFC08DA40737}" type="presParOf" srcId="{3BA9E4DF-A866-41E7-BD32-634C9E57D6B8}" destId="{6C3952C2-8251-4280-B338-32029212295B}" srcOrd="1" destOrd="0" presId="urn:microsoft.com/office/officeart/2005/8/layout/hierarchy2"/>
    <dgm:cxn modelId="{6D8F46EF-6C5C-4522-A600-EBC61D4A560C}" type="presParOf" srcId="{6C3952C2-8251-4280-B338-32029212295B}" destId="{BD588CB5-D7F4-4B7E-93EE-8856C3D39C66}" srcOrd="0" destOrd="0" presId="urn:microsoft.com/office/officeart/2005/8/layout/hierarchy2"/>
    <dgm:cxn modelId="{6AE51C6F-B21C-4C13-B0BA-1CF78B519AC0}" type="presParOf" srcId="{BD588CB5-D7F4-4B7E-93EE-8856C3D39C66}" destId="{705D991F-B0D9-4540-B0DC-467AD6D5DFF5}" srcOrd="0" destOrd="0" presId="urn:microsoft.com/office/officeart/2005/8/layout/hierarchy2"/>
    <dgm:cxn modelId="{F59CD3ED-B4E0-405D-AB61-679383470CB7}" type="presParOf" srcId="{6C3952C2-8251-4280-B338-32029212295B}" destId="{AC8CB902-8DC5-4670-8559-34F27DBE696C}" srcOrd="1" destOrd="0" presId="urn:microsoft.com/office/officeart/2005/8/layout/hierarchy2"/>
    <dgm:cxn modelId="{73A7FFFD-8582-41A4-8C55-4F4601AC79CA}" type="presParOf" srcId="{AC8CB902-8DC5-4670-8559-34F27DBE696C}" destId="{208B8B7C-E741-4B4F-9938-813F0247F107}" srcOrd="0" destOrd="0" presId="urn:microsoft.com/office/officeart/2005/8/layout/hierarchy2"/>
    <dgm:cxn modelId="{4BB6CD3F-7F92-4DA3-88C5-C4E45C1519A3}" type="presParOf" srcId="{AC8CB902-8DC5-4670-8559-34F27DBE696C}" destId="{6A574973-E0F8-480B-97BB-2D646B8CAE8A}" srcOrd="1" destOrd="0" presId="urn:microsoft.com/office/officeart/2005/8/layout/hierarchy2"/>
    <dgm:cxn modelId="{3B955DBC-2A78-4FC6-9571-F6DDE64A3CC4}" type="presParOf" srcId="{6C3952C2-8251-4280-B338-32029212295B}" destId="{7988A203-859D-48F7-8A33-35B2A68E6F9C}" srcOrd="2" destOrd="0" presId="urn:microsoft.com/office/officeart/2005/8/layout/hierarchy2"/>
    <dgm:cxn modelId="{83C6E779-8CA8-4300-ACB4-08A55D764174}" type="presParOf" srcId="{7988A203-859D-48F7-8A33-35B2A68E6F9C}" destId="{FFD4A521-C6D9-41FF-9622-9B5049807DD8}" srcOrd="0" destOrd="0" presId="urn:microsoft.com/office/officeart/2005/8/layout/hierarchy2"/>
    <dgm:cxn modelId="{379F72CA-71A3-40DD-AA79-0B59E570607B}" type="presParOf" srcId="{6C3952C2-8251-4280-B338-32029212295B}" destId="{0850FB4B-B9DE-415F-AE0D-AEE694A5F737}" srcOrd="3" destOrd="0" presId="urn:microsoft.com/office/officeart/2005/8/layout/hierarchy2"/>
    <dgm:cxn modelId="{21F6B202-04FE-4BFC-89A4-B5F5AA7C79B3}" type="presParOf" srcId="{0850FB4B-B9DE-415F-AE0D-AEE694A5F737}" destId="{DDF35C44-13C3-4252-9E32-F9D62560A763}" srcOrd="0" destOrd="0" presId="urn:microsoft.com/office/officeart/2005/8/layout/hierarchy2"/>
    <dgm:cxn modelId="{44D6D34F-24C9-47A8-A3E0-4EA134D64205}" type="presParOf" srcId="{0850FB4B-B9DE-415F-AE0D-AEE694A5F737}" destId="{1D25CC1D-94D5-40B1-84CB-85842E4ABB28}" srcOrd="1" destOrd="0" presId="urn:microsoft.com/office/officeart/2005/8/layout/hierarchy2"/>
    <dgm:cxn modelId="{6DE7B924-A57D-46E2-ADBE-16B197E6D16C}" type="presParOf" srcId="{6C3952C2-8251-4280-B338-32029212295B}" destId="{67EC6B2E-77F9-4456-8B12-E436FE827AC0}" srcOrd="4" destOrd="0" presId="urn:microsoft.com/office/officeart/2005/8/layout/hierarchy2"/>
    <dgm:cxn modelId="{7A70F04F-BDB1-4DD2-9456-735632BD86EB}" type="presParOf" srcId="{67EC6B2E-77F9-4456-8B12-E436FE827AC0}" destId="{9C489CA6-D2BB-4145-96A5-4A07CDB3D505}" srcOrd="0" destOrd="0" presId="urn:microsoft.com/office/officeart/2005/8/layout/hierarchy2"/>
    <dgm:cxn modelId="{DB0B812E-6340-4A09-BEF7-C73FD086038A}" type="presParOf" srcId="{6C3952C2-8251-4280-B338-32029212295B}" destId="{07E3DDAE-6E49-4E4B-B881-13F0F577D09D}" srcOrd="5" destOrd="0" presId="urn:microsoft.com/office/officeart/2005/8/layout/hierarchy2"/>
    <dgm:cxn modelId="{1F5A31CD-1883-444D-A325-AED7922FCE8F}" type="presParOf" srcId="{07E3DDAE-6E49-4E4B-B881-13F0F577D09D}" destId="{85A0DC93-C380-411B-B163-23221F66D0BF}" srcOrd="0" destOrd="0" presId="urn:microsoft.com/office/officeart/2005/8/layout/hierarchy2"/>
    <dgm:cxn modelId="{2B1CA97F-E1B5-4165-9EA1-16EF30D9295D}" type="presParOf" srcId="{07E3DDAE-6E49-4E4B-B881-13F0F577D09D}" destId="{BA61BA13-BBBC-47F7-B706-4C84B13723DF}" srcOrd="1" destOrd="0" presId="urn:microsoft.com/office/officeart/2005/8/layout/hierarchy2"/>
    <dgm:cxn modelId="{9C36B735-508F-4FBD-A9F1-F5930644D14D}" type="presParOf" srcId="{6C3952C2-8251-4280-B338-32029212295B}" destId="{3E09C113-6005-41F1-B802-2EC5712EC7D8}" srcOrd="6" destOrd="0" presId="urn:microsoft.com/office/officeart/2005/8/layout/hierarchy2"/>
    <dgm:cxn modelId="{AED4A786-2FBA-408F-87BC-EC920657515A}" type="presParOf" srcId="{3E09C113-6005-41F1-B802-2EC5712EC7D8}" destId="{96F87099-A526-451D-9C52-6B43D9888490}" srcOrd="0" destOrd="0" presId="urn:microsoft.com/office/officeart/2005/8/layout/hierarchy2"/>
    <dgm:cxn modelId="{7B23436D-2886-4A39-AF5B-E2FA6B8B9412}" type="presParOf" srcId="{6C3952C2-8251-4280-B338-32029212295B}" destId="{B9B64CF5-3CCC-47C4-B72E-7AE4CBCF1111}" srcOrd="7" destOrd="0" presId="urn:microsoft.com/office/officeart/2005/8/layout/hierarchy2"/>
    <dgm:cxn modelId="{CC0F1F9D-51DB-4C01-9871-75173B71A4A7}" type="presParOf" srcId="{B9B64CF5-3CCC-47C4-B72E-7AE4CBCF1111}" destId="{723FD88B-8AFE-4490-91B6-D0805C7B21C6}" srcOrd="0" destOrd="0" presId="urn:microsoft.com/office/officeart/2005/8/layout/hierarchy2"/>
    <dgm:cxn modelId="{2D06B925-667D-455F-BD66-2166DF9A1466}" type="presParOf" srcId="{B9B64CF5-3CCC-47C4-B72E-7AE4CBCF1111}" destId="{24AA7BA2-98C9-43E0-BAF3-891EA4C3F34F}" srcOrd="1" destOrd="0" presId="urn:microsoft.com/office/officeart/2005/8/layout/hierarchy2"/>
    <dgm:cxn modelId="{3263AA7C-A504-486E-A8F4-29EB05E20E84}" type="presParOf" srcId="{6C3952C2-8251-4280-B338-32029212295B}" destId="{9DB63D46-7E8D-4AFD-9EF7-3A426A002790}" srcOrd="8" destOrd="0" presId="urn:microsoft.com/office/officeart/2005/8/layout/hierarchy2"/>
    <dgm:cxn modelId="{B8B03DBC-AA18-4A88-B8D8-D79DDE3D3B1E}" type="presParOf" srcId="{9DB63D46-7E8D-4AFD-9EF7-3A426A002790}" destId="{30726284-FF5E-4BA4-8A21-240108E1CC6E}" srcOrd="0" destOrd="0" presId="urn:microsoft.com/office/officeart/2005/8/layout/hierarchy2"/>
    <dgm:cxn modelId="{FB8AE76D-2512-4B41-9CF1-E684F9803323}" type="presParOf" srcId="{6C3952C2-8251-4280-B338-32029212295B}" destId="{DED78C09-94FC-481B-A0FD-AB1DAA5BF39D}" srcOrd="9" destOrd="0" presId="urn:microsoft.com/office/officeart/2005/8/layout/hierarchy2"/>
    <dgm:cxn modelId="{6070C43C-5CC0-441F-847F-6F48CC3337E0}" type="presParOf" srcId="{DED78C09-94FC-481B-A0FD-AB1DAA5BF39D}" destId="{D99472B9-F202-403C-9820-66DFF7716FAD}" srcOrd="0" destOrd="0" presId="urn:microsoft.com/office/officeart/2005/8/layout/hierarchy2"/>
    <dgm:cxn modelId="{9CABE680-96A3-4B0E-B3A1-213A4E265D46}" type="presParOf" srcId="{DED78C09-94FC-481B-A0FD-AB1DAA5BF39D}" destId="{0BC1F788-E912-4B4E-B8C2-A5377C867215}" srcOrd="1" destOrd="0" presId="urn:microsoft.com/office/officeart/2005/8/layout/hierarchy2"/>
    <dgm:cxn modelId="{12F45EF3-18AB-4328-8487-5B8009139C36}" type="presParOf" srcId="{6C3952C2-8251-4280-B338-32029212295B}" destId="{074FFFE5-AC65-48E1-BF7C-B887C5A95760}" srcOrd="10" destOrd="0" presId="urn:microsoft.com/office/officeart/2005/8/layout/hierarchy2"/>
    <dgm:cxn modelId="{D9C70BF0-19D7-4265-B2BF-03BB607C806C}" type="presParOf" srcId="{074FFFE5-AC65-48E1-BF7C-B887C5A95760}" destId="{6AC872AB-8022-4CBE-A043-4F227404D9F7}" srcOrd="0" destOrd="0" presId="urn:microsoft.com/office/officeart/2005/8/layout/hierarchy2"/>
    <dgm:cxn modelId="{F044FE33-ABEA-40F3-BD61-3111CB5B13CE}" type="presParOf" srcId="{6C3952C2-8251-4280-B338-32029212295B}" destId="{49D61468-36FF-4649-8B3F-CF7BE326104A}" srcOrd="11" destOrd="0" presId="urn:microsoft.com/office/officeart/2005/8/layout/hierarchy2"/>
    <dgm:cxn modelId="{2BD3D868-7D81-43F3-BB28-42D02F75E3B3}" type="presParOf" srcId="{49D61468-36FF-4649-8B3F-CF7BE326104A}" destId="{DA3A4FC6-6F44-45B4-A391-7B92B87B51DA}" srcOrd="0" destOrd="0" presId="urn:microsoft.com/office/officeart/2005/8/layout/hierarchy2"/>
    <dgm:cxn modelId="{AC5BA9D6-B6FA-457A-A235-F1B36B748710}" type="presParOf" srcId="{49D61468-36FF-4649-8B3F-CF7BE326104A}" destId="{3ED7FE98-5214-4016-BD43-D887E8C20F56}" srcOrd="1" destOrd="0" presId="urn:microsoft.com/office/officeart/2005/8/layout/hierarchy2"/>
    <dgm:cxn modelId="{02375279-88C2-4BFC-9035-C8FE52C8AE3B}" type="presParOf" srcId="{6C3952C2-8251-4280-B338-32029212295B}" destId="{63550AF5-568A-442B-92C7-E9886D07F4CA}" srcOrd="12" destOrd="0" presId="urn:microsoft.com/office/officeart/2005/8/layout/hierarchy2"/>
    <dgm:cxn modelId="{A6CD4C76-4F42-4EBF-9FA1-DECBCBE712CA}" type="presParOf" srcId="{63550AF5-568A-442B-92C7-E9886D07F4CA}" destId="{0600D5A9-E1BB-46C0-885D-199B5BB5EEC9}" srcOrd="0" destOrd="0" presId="urn:microsoft.com/office/officeart/2005/8/layout/hierarchy2"/>
    <dgm:cxn modelId="{B4108532-3917-45C2-BD01-C553633D95AD}" type="presParOf" srcId="{6C3952C2-8251-4280-B338-32029212295B}" destId="{B0162749-A2D1-402C-A23B-C81114046366}" srcOrd="13" destOrd="0" presId="urn:microsoft.com/office/officeart/2005/8/layout/hierarchy2"/>
    <dgm:cxn modelId="{34541D5E-6681-4531-AE45-EDF3520D206C}" type="presParOf" srcId="{B0162749-A2D1-402C-A23B-C81114046366}" destId="{0C65C03E-8DFC-4D11-8A4C-6FB8AE010634}" srcOrd="0" destOrd="0" presId="urn:microsoft.com/office/officeart/2005/8/layout/hierarchy2"/>
    <dgm:cxn modelId="{64A4746F-F44E-4436-8802-050E10356901}" type="presParOf" srcId="{B0162749-A2D1-402C-A23B-C81114046366}" destId="{3B0E2B05-8DD6-4483-8A3A-FA28E555B49A}" srcOrd="1" destOrd="0" presId="urn:microsoft.com/office/officeart/2005/8/layout/hierarchy2"/>
    <dgm:cxn modelId="{9146735B-7713-4DC0-85A7-9F832B273344}" type="presParOf" srcId="{6435D8F9-30FC-407C-8F37-0C313D9CE5E7}" destId="{DFD56C23-A365-49E0-9D70-C08418C6B476}" srcOrd="2" destOrd="0" presId="urn:microsoft.com/office/officeart/2005/8/layout/hierarchy2"/>
    <dgm:cxn modelId="{752C224A-B97C-4571-BFAD-1B209EA99730}" type="presParOf" srcId="{DFD56C23-A365-49E0-9D70-C08418C6B476}" destId="{86DFF6EA-981A-424F-A9A0-9B2AFC158A4B}" srcOrd="0" destOrd="0" presId="urn:microsoft.com/office/officeart/2005/8/layout/hierarchy2"/>
    <dgm:cxn modelId="{B06BB48E-7E4B-4410-A7A5-F67A91A5F6B4}" type="presParOf" srcId="{6435D8F9-30FC-407C-8F37-0C313D9CE5E7}" destId="{C8DF5223-08E9-4353-8E3C-582FBC0B1AB1}" srcOrd="3" destOrd="0" presId="urn:microsoft.com/office/officeart/2005/8/layout/hierarchy2"/>
    <dgm:cxn modelId="{FBCE4F45-221F-4231-821A-39375149EE07}" type="presParOf" srcId="{C8DF5223-08E9-4353-8E3C-582FBC0B1AB1}" destId="{393E5F6E-B8B6-4703-9BCD-A7E37253150E}" srcOrd="0" destOrd="0" presId="urn:microsoft.com/office/officeart/2005/8/layout/hierarchy2"/>
    <dgm:cxn modelId="{A840FE41-E02C-49A4-A8A9-07CD01079BCD}" type="presParOf" srcId="{C8DF5223-08E9-4353-8E3C-582FBC0B1AB1}" destId="{5E7E6CB4-DEAE-4B05-A4DC-26B637E62313}" srcOrd="1" destOrd="0" presId="urn:microsoft.com/office/officeart/2005/8/layout/hierarchy2"/>
    <dgm:cxn modelId="{5FE5573D-5EF4-4F7E-BF59-2124A596804B}" type="presParOf" srcId="{5E7E6CB4-DEAE-4B05-A4DC-26B637E62313}" destId="{3269B1A8-7C55-4797-A6E9-7266EDA8E2EF}" srcOrd="0" destOrd="0" presId="urn:microsoft.com/office/officeart/2005/8/layout/hierarchy2"/>
    <dgm:cxn modelId="{78741936-2B0C-4D0D-82EA-2B0E8FC3149B}" type="presParOf" srcId="{3269B1A8-7C55-4797-A6E9-7266EDA8E2EF}" destId="{2DE9EF84-6C37-4853-B376-2A7C8164FB9A}" srcOrd="0" destOrd="0" presId="urn:microsoft.com/office/officeart/2005/8/layout/hierarchy2"/>
    <dgm:cxn modelId="{0E02A6F9-E252-48DA-A0F0-2607FF00F8F3}" type="presParOf" srcId="{5E7E6CB4-DEAE-4B05-A4DC-26B637E62313}" destId="{EFE8B1DC-6C71-4C19-AA35-91E98B3FBE74}" srcOrd="1" destOrd="0" presId="urn:microsoft.com/office/officeart/2005/8/layout/hierarchy2"/>
    <dgm:cxn modelId="{7B063A73-3837-4269-932D-E70F9331CB25}" type="presParOf" srcId="{EFE8B1DC-6C71-4C19-AA35-91E98B3FBE74}" destId="{991FA6FA-4212-40BA-A0EA-24CB01D20D09}" srcOrd="0" destOrd="0" presId="urn:microsoft.com/office/officeart/2005/8/layout/hierarchy2"/>
    <dgm:cxn modelId="{70B8FAEA-6C6E-42EC-9CD9-16B5C76B94D2}" type="presParOf" srcId="{EFE8B1DC-6C71-4C19-AA35-91E98B3FBE74}" destId="{7BEA6D6A-1FE9-4FDB-88D7-B8704DC3B216}" srcOrd="1" destOrd="0" presId="urn:microsoft.com/office/officeart/2005/8/layout/hierarchy2"/>
    <dgm:cxn modelId="{1D5D588A-11FF-49CC-864B-23644580E179}" type="presParOf" srcId="{5E7E6CB4-DEAE-4B05-A4DC-26B637E62313}" destId="{4641D3D8-7938-447C-9631-38F033A6080B}" srcOrd="2" destOrd="0" presId="urn:microsoft.com/office/officeart/2005/8/layout/hierarchy2"/>
    <dgm:cxn modelId="{2A2FEFDA-0A18-4D9A-9D48-351132538FE8}" type="presParOf" srcId="{4641D3D8-7938-447C-9631-38F033A6080B}" destId="{CAEB2F4C-E6EC-4D8F-B674-72639C1F3EA1}" srcOrd="0" destOrd="0" presId="urn:microsoft.com/office/officeart/2005/8/layout/hierarchy2"/>
    <dgm:cxn modelId="{9DE674BB-F4A9-4AE0-99BD-B8D696BC1C7E}" type="presParOf" srcId="{5E7E6CB4-DEAE-4B05-A4DC-26B637E62313}" destId="{DF7C39BA-1236-47B0-8EEA-D4C0663CE0B6}" srcOrd="3" destOrd="0" presId="urn:microsoft.com/office/officeart/2005/8/layout/hierarchy2"/>
    <dgm:cxn modelId="{8156D071-B09E-456F-B372-9E210961FAB1}" type="presParOf" srcId="{DF7C39BA-1236-47B0-8EEA-D4C0663CE0B6}" destId="{9BE28BEE-0EA5-4548-9405-2F58A27E9863}" srcOrd="0" destOrd="0" presId="urn:microsoft.com/office/officeart/2005/8/layout/hierarchy2"/>
    <dgm:cxn modelId="{19640F4A-A9C5-4972-9794-FD2E49EBBE27}" type="presParOf" srcId="{DF7C39BA-1236-47B0-8EEA-D4C0663CE0B6}" destId="{AC9BD5C1-048F-4F7F-BBBC-341B70E01329}" srcOrd="1" destOrd="0" presId="urn:microsoft.com/office/officeart/2005/8/layout/hierarchy2"/>
    <dgm:cxn modelId="{7558E590-DAE2-4F40-8323-4FFA326A20A1}" type="presParOf" srcId="{5E7E6CB4-DEAE-4B05-A4DC-26B637E62313}" destId="{A5F9C19F-F5D3-46A1-9E1F-01812C3D903D}" srcOrd="4" destOrd="0" presId="urn:microsoft.com/office/officeart/2005/8/layout/hierarchy2"/>
    <dgm:cxn modelId="{FFEED221-0D9E-4720-AC01-4BADFA0678F2}" type="presParOf" srcId="{A5F9C19F-F5D3-46A1-9E1F-01812C3D903D}" destId="{D0903BEE-0961-4F09-B807-E65FABBBD548}" srcOrd="0" destOrd="0" presId="urn:microsoft.com/office/officeart/2005/8/layout/hierarchy2"/>
    <dgm:cxn modelId="{8AF5C3CF-01FB-4904-8114-4EF6C1E36B35}" type="presParOf" srcId="{5E7E6CB4-DEAE-4B05-A4DC-26B637E62313}" destId="{8A81930D-C08A-4BEF-8D40-0671B624BF82}" srcOrd="5" destOrd="0" presId="urn:microsoft.com/office/officeart/2005/8/layout/hierarchy2"/>
    <dgm:cxn modelId="{553CDBD5-34FE-4BF6-AD2F-4CC9BEB2C7C8}" type="presParOf" srcId="{8A81930D-C08A-4BEF-8D40-0671B624BF82}" destId="{2076693B-D2AD-40BD-83CC-3FBD8A3499C4}" srcOrd="0" destOrd="0" presId="urn:microsoft.com/office/officeart/2005/8/layout/hierarchy2"/>
    <dgm:cxn modelId="{CC22AE3F-FAFB-4C50-BAB6-17509C859300}" type="presParOf" srcId="{8A81930D-C08A-4BEF-8D40-0671B624BF82}" destId="{C88754DE-5E02-49AE-B9FD-709CD1DFD150}" srcOrd="1" destOrd="0" presId="urn:microsoft.com/office/officeart/2005/8/layout/hierarchy2"/>
    <dgm:cxn modelId="{036A5634-D167-4A65-8E0F-00AA1736006B}" type="presParOf" srcId="{5E7E6CB4-DEAE-4B05-A4DC-26B637E62313}" destId="{B5F08568-73C3-408B-8975-1B114AC98802}" srcOrd="6" destOrd="0" presId="urn:microsoft.com/office/officeart/2005/8/layout/hierarchy2"/>
    <dgm:cxn modelId="{3D36830D-6F01-4DC0-936F-B1ACD35EE23B}" type="presParOf" srcId="{B5F08568-73C3-408B-8975-1B114AC98802}" destId="{2CC436A2-F5FF-4373-95F5-2260BB82A08B}" srcOrd="0" destOrd="0" presId="urn:microsoft.com/office/officeart/2005/8/layout/hierarchy2"/>
    <dgm:cxn modelId="{72CFC61A-7B41-4C0F-8609-C6AC61889386}" type="presParOf" srcId="{5E7E6CB4-DEAE-4B05-A4DC-26B637E62313}" destId="{B36BC329-0A7E-420B-9440-8739B4677B34}" srcOrd="7" destOrd="0" presId="urn:microsoft.com/office/officeart/2005/8/layout/hierarchy2"/>
    <dgm:cxn modelId="{AEB988EC-7446-48ED-81F5-AF3052CB0061}" type="presParOf" srcId="{B36BC329-0A7E-420B-9440-8739B4677B34}" destId="{274E1B07-5151-4932-8AB1-56FA2042DF61}" srcOrd="0" destOrd="0" presId="urn:microsoft.com/office/officeart/2005/8/layout/hierarchy2"/>
    <dgm:cxn modelId="{90EF2515-B0C7-4753-8449-3765E38E7484}" type="presParOf" srcId="{B36BC329-0A7E-420B-9440-8739B4677B34}" destId="{E46FBF14-B237-4486-9E4A-516EF44B0748}" srcOrd="1" destOrd="0" presId="urn:microsoft.com/office/officeart/2005/8/layout/hierarchy2"/>
    <dgm:cxn modelId="{7FE3561A-35F2-4F5A-9CDD-2FE220ABB2F6}" type="presParOf" srcId="{5E7E6CB4-DEAE-4B05-A4DC-26B637E62313}" destId="{961E399A-EBAB-4478-B038-11E601CCD327}" srcOrd="8" destOrd="0" presId="urn:microsoft.com/office/officeart/2005/8/layout/hierarchy2"/>
    <dgm:cxn modelId="{05961C4F-1DFA-4556-B4A9-222F12F2295C}" type="presParOf" srcId="{961E399A-EBAB-4478-B038-11E601CCD327}" destId="{BBBC0C32-CA95-44B0-9ED0-BD38B5E00E3D}" srcOrd="0" destOrd="0" presId="urn:microsoft.com/office/officeart/2005/8/layout/hierarchy2"/>
    <dgm:cxn modelId="{1EB12F55-D4BB-4ECF-A5EA-5A76A466CF90}" type="presParOf" srcId="{5E7E6CB4-DEAE-4B05-A4DC-26B637E62313}" destId="{50B3010A-00D5-48F4-A96E-D7843804758B}" srcOrd="9" destOrd="0" presId="urn:microsoft.com/office/officeart/2005/8/layout/hierarchy2"/>
    <dgm:cxn modelId="{806BE283-9196-4FB6-9C50-8A95B7EF2D52}" type="presParOf" srcId="{50B3010A-00D5-48F4-A96E-D7843804758B}" destId="{FABCAADF-94ED-4FEB-AD56-88C19D86353C}" srcOrd="0" destOrd="0" presId="urn:microsoft.com/office/officeart/2005/8/layout/hierarchy2"/>
    <dgm:cxn modelId="{E1D8CC43-7CF0-4D14-89A2-582842FF2543}" type="presParOf" srcId="{50B3010A-00D5-48F4-A96E-D7843804758B}" destId="{4B7D3FAE-7042-44E4-AB11-37FE009D0E3A}" srcOrd="1" destOrd="0" presId="urn:microsoft.com/office/officeart/2005/8/layout/hierarchy2"/>
    <dgm:cxn modelId="{64A66C41-5CEA-4537-95CC-8570C15AB39D}" type="presParOf" srcId="{6435D8F9-30FC-407C-8F37-0C313D9CE5E7}" destId="{7F63AC10-3A1D-40BE-9242-0913DBC90997}" srcOrd="4" destOrd="0" presId="urn:microsoft.com/office/officeart/2005/8/layout/hierarchy2"/>
    <dgm:cxn modelId="{5F9CFE49-EB80-44A3-B1B1-E34FFAC66DEB}" type="presParOf" srcId="{7F63AC10-3A1D-40BE-9242-0913DBC90997}" destId="{9CD8D464-5D52-4DAD-AE44-5C37432BA980}" srcOrd="0" destOrd="0" presId="urn:microsoft.com/office/officeart/2005/8/layout/hierarchy2"/>
    <dgm:cxn modelId="{EE43DC86-A3C2-4BB1-AFA1-EB62468A60E8}" type="presParOf" srcId="{6435D8F9-30FC-407C-8F37-0C313D9CE5E7}" destId="{C5FAA30C-95B8-4C37-9183-6655FFD2AAAE}" srcOrd="5" destOrd="0" presId="urn:microsoft.com/office/officeart/2005/8/layout/hierarchy2"/>
    <dgm:cxn modelId="{790770FA-2239-48B0-9B98-19C012217A0A}" type="presParOf" srcId="{C5FAA30C-95B8-4C37-9183-6655FFD2AAAE}" destId="{2A21CF87-64AA-483E-A5A9-A5B3D97D3B36}" srcOrd="0" destOrd="0" presId="urn:microsoft.com/office/officeart/2005/8/layout/hierarchy2"/>
    <dgm:cxn modelId="{BAF860A6-920D-4912-842A-92121C1871D9}" type="presParOf" srcId="{C5FAA30C-95B8-4C37-9183-6655FFD2AAAE}" destId="{AE6BA3D0-4545-4A71-AD92-214536C8D304}" srcOrd="1" destOrd="0" presId="urn:microsoft.com/office/officeart/2005/8/layout/hierarchy2"/>
    <dgm:cxn modelId="{CEDE048D-C409-4CD8-BB77-7369E575B0F2}" type="presParOf" srcId="{AE6BA3D0-4545-4A71-AD92-214536C8D304}" destId="{73C63536-AB35-44AA-A808-5B5BB64CA12E}" srcOrd="0" destOrd="0" presId="urn:microsoft.com/office/officeart/2005/8/layout/hierarchy2"/>
    <dgm:cxn modelId="{607BB808-D8B3-41A0-AB89-4644E7B2EB17}" type="presParOf" srcId="{73C63536-AB35-44AA-A808-5B5BB64CA12E}" destId="{D1D003FD-F6CF-4F2C-9794-C177C67AEA58}" srcOrd="0" destOrd="0" presId="urn:microsoft.com/office/officeart/2005/8/layout/hierarchy2"/>
    <dgm:cxn modelId="{429A7F1C-6E0D-4E70-A539-6D9D46CD0204}" type="presParOf" srcId="{AE6BA3D0-4545-4A71-AD92-214536C8D304}" destId="{680D8F77-7343-4315-8DB1-2740900DB92A}" srcOrd="1" destOrd="0" presId="urn:microsoft.com/office/officeart/2005/8/layout/hierarchy2"/>
    <dgm:cxn modelId="{54C671A7-A4C2-4A1C-8647-2718DD5BFC76}" type="presParOf" srcId="{680D8F77-7343-4315-8DB1-2740900DB92A}" destId="{DC6D9981-8D68-4B81-8997-8AD2CB1F13FF}" srcOrd="0" destOrd="0" presId="urn:microsoft.com/office/officeart/2005/8/layout/hierarchy2"/>
    <dgm:cxn modelId="{2E7B660D-3572-4D20-A1E8-68D30EED37AA}" type="presParOf" srcId="{680D8F77-7343-4315-8DB1-2740900DB92A}" destId="{11332765-294D-4CCF-94BC-96B2A525A29A}" srcOrd="1" destOrd="0" presId="urn:microsoft.com/office/officeart/2005/8/layout/hierarchy2"/>
    <dgm:cxn modelId="{8C1C4086-1C34-46A1-B13F-D18E2BD7C4A7}" type="presParOf" srcId="{AE6BA3D0-4545-4A71-AD92-214536C8D304}" destId="{934FBFA8-23DF-4220-AA1E-731658D2E133}" srcOrd="2" destOrd="0" presId="urn:microsoft.com/office/officeart/2005/8/layout/hierarchy2"/>
    <dgm:cxn modelId="{3825118F-5525-41CF-ACAA-15CFA1164CC7}" type="presParOf" srcId="{934FBFA8-23DF-4220-AA1E-731658D2E133}" destId="{9DEC88CB-ADC7-4B54-A012-05F2496D44FB}" srcOrd="0" destOrd="0" presId="urn:microsoft.com/office/officeart/2005/8/layout/hierarchy2"/>
    <dgm:cxn modelId="{52F01259-2344-42DF-A2FF-BBAE9AD2FEFE}" type="presParOf" srcId="{AE6BA3D0-4545-4A71-AD92-214536C8D304}" destId="{F113A1F1-C980-4F7B-AF19-EB0134E134BB}" srcOrd="3" destOrd="0" presId="urn:microsoft.com/office/officeart/2005/8/layout/hierarchy2"/>
    <dgm:cxn modelId="{F9713681-7319-4A0E-A3F0-C8337A592DC5}" type="presParOf" srcId="{F113A1F1-C980-4F7B-AF19-EB0134E134BB}" destId="{EBB64443-963D-4352-9AE9-86BA19FFF3BE}" srcOrd="0" destOrd="0" presId="urn:microsoft.com/office/officeart/2005/8/layout/hierarchy2"/>
    <dgm:cxn modelId="{1D600B79-9EFD-40A7-9696-527E424196D9}" type="presParOf" srcId="{F113A1F1-C980-4F7B-AF19-EB0134E134BB}" destId="{365ADD33-8FEB-4CB0-8929-A536C18F003C}"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D8929-9D26-4003-9B0C-7DEB9CA8B51B}">
      <dsp:nvSpPr>
        <dsp:cNvPr id="0" name=""/>
        <dsp:cNvSpPr/>
      </dsp:nvSpPr>
      <dsp:spPr>
        <a:xfrm>
          <a:off x="4687" y="70637"/>
          <a:ext cx="1975743" cy="3456000"/>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1955800">
            <a:lnSpc>
              <a:spcPct val="90000"/>
            </a:lnSpc>
            <a:spcBef>
              <a:spcPct val="0"/>
            </a:spcBef>
            <a:spcAft>
              <a:spcPct val="35000"/>
            </a:spcAft>
          </a:pPr>
          <a:r>
            <a:rPr lang="en-GB" sz="4400" kern="1200"/>
            <a:t>Chat</a:t>
          </a:r>
        </a:p>
      </dsp:txBody>
      <dsp:txXfrm>
        <a:off x="62555" y="128505"/>
        <a:ext cx="1860007" cy="3340264"/>
      </dsp:txXfrm>
    </dsp:sp>
    <dsp:sp modelId="{3E675606-3F0D-4F56-AB55-B83692DACF1C}">
      <dsp:nvSpPr>
        <dsp:cNvPr id="0" name=""/>
        <dsp:cNvSpPr/>
      </dsp:nvSpPr>
      <dsp:spPr>
        <a:xfrm rot="16763263">
          <a:off x="1614904" y="1363261"/>
          <a:ext cx="873539" cy="8912"/>
        </a:xfrm>
        <a:custGeom>
          <a:avLst/>
          <a:gdLst/>
          <a:ahLst/>
          <a:cxnLst/>
          <a:rect l="0" t="0" r="0" b="0"/>
          <a:pathLst>
            <a:path>
              <a:moveTo>
                <a:pt x="0" y="4456"/>
              </a:moveTo>
              <a:lnTo>
                <a:pt x="873539" y="445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2029835" y="1345878"/>
        <a:ext cx="43676" cy="43676"/>
      </dsp:txXfrm>
    </dsp:sp>
    <dsp:sp modelId="{AF868842-125F-4C4D-AB46-8678FE11BDB5}">
      <dsp:nvSpPr>
        <dsp:cNvPr id="0" name=""/>
        <dsp:cNvSpPr/>
      </dsp:nvSpPr>
      <dsp:spPr>
        <a:xfrm>
          <a:off x="2122917" y="72797"/>
          <a:ext cx="1975743" cy="172799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GB" sz="2000" kern="1200"/>
            <a:t>GUI</a:t>
          </a:r>
        </a:p>
      </dsp:txBody>
      <dsp:txXfrm>
        <a:off x="2173528" y="123408"/>
        <a:ext cx="1874521" cy="1626777"/>
      </dsp:txXfrm>
    </dsp:sp>
    <dsp:sp modelId="{BD588CB5-D7F4-4B7E-93EE-8856C3D39C66}">
      <dsp:nvSpPr>
        <dsp:cNvPr id="0" name=""/>
        <dsp:cNvSpPr/>
      </dsp:nvSpPr>
      <dsp:spPr>
        <a:xfrm rot="16856810">
          <a:off x="3794737" y="564000"/>
          <a:ext cx="750334" cy="8912"/>
        </a:xfrm>
        <a:custGeom>
          <a:avLst/>
          <a:gdLst/>
          <a:ahLst/>
          <a:cxnLst/>
          <a:rect l="0" t="0" r="0" b="0"/>
          <a:pathLst>
            <a:path>
              <a:moveTo>
                <a:pt x="0" y="4456"/>
              </a:moveTo>
              <a:lnTo>
                <a:pt x="750334"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51146" y="549698"/>
        <a:ext cx="37516" cy="37516"/>
      </dsp:txXfrm>
    </dsp:sp>
    <dsp:sp modelId="{208B8B7C-E741-4B4F-9938-813F0247F107}">
      <dsp:nvSpPr>
        <dsp:cNvPr id="0" name=""/>
        <dsp:cNvSpPr/>
      </dsp:nvSpPr>
      <dsp:spPr>
        <a:xfrm>
          <a:off x="4241148" y="90769"/>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login</a:t>
          </a:r>
        </a:p>
      </dsp:txBody>
      <dsp:txXfrm>
        <a:off x="4247553" y="97174"/>
        <a:ext cx="2232351" cy="205882"/>
      </dsp:txXfrm>
    </dsp:sp>
    <dsp:sp modelId="{7988A203-859D-48F7-8A33-35B2A68E6F9C}">
      <dsp:nvSpPr>
        <dsp:cNvPr id="0" name=""/>
        <dsp:cNvSpPr/>
      </dsp:nvSpPr>
      <dsp:spPr>
        <a:xfrm rot="17170446">
          <a:off x="3914145" y="686704"/>
          <a:ext cx="511518" cy="8912"/>
        </a:xfrm>
        <a:custGeom>
          <a:avLst/>
          <a:gdLst/>
          <a:ahLst/>
          <a:cxnLst/>
          <a:rect l="0" t="0" r="0" b="0"/>
          <a:pathLst>
            <a:path>
              <a:moveTo>
                <a:pt x="0" y="4456"/>
              </a:moveTo>
              <a:lnTo>
                <a:pt x="511518"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4157116" y="678372"/>
        <a:ext cx="25575" cy="25575"/>
      </dsp:txXfrm>
    </dsp:sp>
    <dsp:sp modelId="{DDF35C44-13C3-4252-9E32-F9D62560A763}">
      <dsp:nvSpPr>
        <dsp:cNvPr id="0" name=""/>
        <dsp:cNvSpPr/>
      </dsp:nvSpPr>
      <dsp:spPr>
        <a:xfrm>
          <a:off x="4241148" y="336178"/>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homepage design</a:t>
          </a:r>
        </a:p>
      </dsp:txBody>
      <dsp:txXfrm>
        <a:off x="4247553" y="342583"/>
        <a:ext cx="2232351" cy="205882"/>
      </dsp:txXfrm>
    </dsp:sp>
    <dsp:sp modelId="{67EC6B2E-77F9-4456-8B12-E436FE827AC0}">
      <dsp:nvSpPr>
        <dsp:cNvPr id="0" name=""/>
        <dsp:cNvSpPr/>
      </dsp:nvSpPr>
      <dsp:spPr>
        <a:xfrm rot="18005635">
          <a:off x="4027820" y="809409"/>
          <a:ext cx="284167" cy="8912"/>
        </a:xfrm>
        <a:custGeom>
          <a:avLst/>
          <a:gdLst/>
          <a:ahLst/>
          <a:cxnLst/>
          <a:rect l="0" t="0" r="0" b="0"/>
          <a:pathLst>
            <a:path>
              <a:moveTo>
                <a:pt x="0" y="4456"/>
              </a:moveTo>
              <a:lnTo>
                <a:pt x="284167"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62800" y="806761"/>
        <a:ext cx="14208" cy="14208"/>
      </dsp:txXfrm>
    </dsp:sp>
    <dsp:sp modelId="{85A0DC93-C380-411B-B163-23221F66D0BF}">
      <dsp:nvSpPr>
        <dsp:cNvPr id="0" name=""/>
        <dsp:cNvSpPr/>
      </dsp:nvSpPr>
      <dsp:spPr>
        <a:xfrm>
          <a:off x="4241148" y="581587"/>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address book design</a:t>
          </a:r>
        </a:p>
      </dsp:txBody>
      <dsp:txXfrm>
        <a:off x="4247553" y="587992"/>
        <a:ext cx="2232351" cy="205882"/>
      </dsp:txXfrm>
    </dsp:sp>
    <dsp:sp modelId="{3E09C113-6005-41F1-B802-2EC5712EC7D8}">
      <dsp:nvSpPr>
        <dsp:cNvPr id="0" name=""/>
        <dsp:cNvSpPr/>
      </dsp:nvSpPr>
      <dsp:spPr>
        <a:xfrm rot="21589042">
          <a:off x="4098660" y="932113"/>
          <a:ext cx="142487" cy="8912"/>
        </a:xfrm>
        <a:custGeom>
          <a:avLst/>
          <a:gdLst/>
          <a:ahLst/>
          <a:cxnLst/>
          <a:rect l="0" t="0" r="0" b="0"/>
          <a:pathLst>
            <a:path>
              <a:moveTo>
                <a:pt x="0" y="4456"/>
              </a:moveTo>
              <a:lnTo>
                <a:pt x="142487"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66342" y="933007"/>
        <a:ext cx="7124" cy="7124"/>
      </dsp:txXfrm>
    </dsp:sp>
    <dsp:sp modelId="{723FD88B-8AFE-4490-91B6-D0805C7B21C6}">
      <dsp:nvSpPr>
        <dsp:cNvPr id="0" name=""/>
        <dsp:cNvSpPr/>
      </dsp:nvSpPr>
      <dsp:spPr>
        <a:xfrm>
          <a:off x="4241148" y="826996"/>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messages/file transfer design</a:t>
          </a:r>
        </a:p>
      </dsp:txBody>
      <dsp:txXfrm>
        <a:off x="4247553" y="833401"/>
        <a:ext cx="2232351" cy="205882"/>
      </dsp:txXfrm>
    </dsp:sp>
    <dsp:sp modelId="{9DB63D46-7E8D-4AFD-9EF7-3A426A002790}">
      <dsp:nvSpPr>
        <dsp:cNvPr id="0" name=""/>
        <dsp:cNvSpPr/>
      </dsp:nvSpPr>
      <dsp:spPr>
        <a:xfrm rot="3588839">
          <a:off x="4028213" y="1054818"/>
          <a:ext cx="283382" cy="8912"/>
        </a:xfrm>
        <a:custGeom>
          <a:avLst/>
          <a:gdLst/>
          <a:ahLst/>
          <a:cxnLst/>
          <a:rect l="0" t="0" r="0" b="0"/>
          <a:pathLst>
            <a:path>
              <a:moveTo>
                <a:pt x="0" y="4456"/>
              </a:moveTo>
              <a:lnTo>
                <a:pt x="283382"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62819" y="1052189"/>
        <a:ext cx="14169" cy="14169"/>
      </dsp:txXfrm>
    </dsp:sp>
    <dsp:sp modelId="{D99472B9-F202-403C-9820-66DFF7716FAD}">
      <dsp:nvSpPr>
        <dsp:cNvPr id="0" name=""/>
        <dsp:cNvSpPr/>
      </dsp:nvSpPr>
      <dsp:spPr>
        <a:xfrm>
          <a:off x="4241148" y="1072405"/>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user configuration settings</a:t>
          </a:r>
        </a:p>
      </dsp:txBody>
      <dsp:txXfrm>
        <a:off x="4247553" y="1078810"/>
        <a:ext cx="2232351" cy="205882"/>
      </dsp:txXfrm>
    </dsp:sp>
    <dsp:sp modelId="{074FFFE5-AC65-48E1-BF7C-B887C5A95760}">
      <dsp:nvSpPr>
        <dsp:cNvPr id="0" name=""/>
        <dsp:cNvSpPr/>
      </dsp:nvSpPr>
      <dsp:spPr>
        <a:xfrm rot="4427850">
          <a:off x="3914581" y="1177522"/>
          <a:ext cx="510645" cy="8912"/>
        </a:xfrm>
        <a:custGeom>
          <a:avLst/>
          <a:gdLst/>
          <a:ahLst/>
          <a:cxnLst/>
          <a:rect l="0" t="0" r="0" b="0"/>
          <a:pathLst>
            <a:path>
              <a:moveTo>
                <a:pt x="0" y="4456"/>
              </a:moveTo>
              <a:lnTo>
                <a:pt x="510645"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4157138" y="1169212"/>
        <a:ext cx="25532" cy="25532"/>
      </dsp:txXfrm>
    </dsp:sp>
    <dsp:sp modelId="{DA3A4FC6-6F44-45B4-A391-7B92B87B51DA}">
      <dsp:nvSpPr>
        <dsp:cNvPr id="0" name=""/>
        <dsp:cNvSpPr/>
      </dsp:nvSpPr>
      <dsp:spPr>
        <a:xfrm>
          <a:off x="4241148" y="1317814"/>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user/admin statistics</a:t>
          </a:r>
        </a:p>
      </dsp:txBody>
      <dsp:txXfrm>
        <a:off x="4247553" y="1324219"/>
        <a:ext cx="2232351" cy="205882"/>
      </dsp:txXfrm>
    </dsp:sp>
    <dsp:sp modelId="{63550AF5-568A-442B-92C7-E9886D07F4CA}">
      <dsp:nvSpPr>
        <dsp:cNvPr id="0" name=""/>
        <dsp:cNvSpPr/>
      </dsp:nvSpPr>
      <dsp:spPr>
        <a:xfrm rot="4742795">
          <a:off x="3794960" y="1300454"/>
          <a:ext cx="749888" cy="8912"/>
        </a:xfrm>
        <a:custGeom>
          <a:avLst/>
          <a:gdLst/>
          <a:ahLst/>
          <a:cxnLst/>
          <a:rect l="0" t="0" r="0" b="0"/>
          <a:pathLst>
            <a:path>
              <a:moveTo>
                <a:pt x="0" y="4456"/>
              </a:moveTo>
              <a:lnTo>
                <a:pt x="749888"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51157" y="1286163"/>
        <a:ext cx="37494" cy="37494"/>
      </dsp:txXfrm>
    </dsp:sp>
    <dsp:sp modelId="{0C65C03E-8DFC-4D11-8A4C-6FB8AE010634}">
      <dsp:nvSpPr>
        <dsp:cNvPr id="0" name=""/>
        <dsp:cNvSpPr/>
      </dsp:nvSpPr>
      <dsp:spPr>
        <a:xfrm>
          <a:off x="4241148" y="1563223"/>
          <a:ext cx="2246404" cy="2196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administration tools</a:t>
          </a:r>
        </a:p>
      </dsp:txBody>
      <dsp:txXfrm>
        <a:off x="4247580" y="1569655"/>
        <a:ext cx="2233540" cy="206737"/>
      </dsp:txXfrm>
    </dsp:sp>
    <dsp:sp modelId="{DFD56C23-A365-49E0-9D70-C08418C6B476}">
      <dsp:nvSpPr>
        <dsp:cNvPr id="0" name=""/>
        <dsp:cNvSpPr/>
      </dsp:nvSpPr>
      <dsp:spPr>
        <a:xfrm rot="4612468">
          <a:off x="1737944" y="2099715"/>
          <a:ext cx="627460" cy="8912"/>
        </a:xfrm>
        <a:custGeom>
          <a:avLst/>
          <a:gdLst/>
          <a:ahLst/>
          <a:cxnLst/>
          <a:rect l="0" t="0" r="0" b="0"/>
          <a:pathLst>
            <a:path>
              <a:moveTo>
                <a:pt x="0" y="4456"/>
              </a:moveTo>
              <a:lnTo>
                <a:pt x="627460" y="445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2035987" y="2088484"/>
        <a:ext cx="31373" cy="31373"/>
      </dsp:txXfrm>
    </dsp:sp>
    <dsp:sp modelId="{393E5F6E-B8B6-4703-9BCD-A7E37253150E}">
      <dsp:nvSpPr>
        <dsp:cNvPr id="0" name=""/>
        <dsp:cNvSpPr/>
      </dsp:nvSpPr>
      <dsp:spPr>
        <a:xfrm>
          <a:off x="2122917" y="1833704"/>
          <a:ext cx="1975743" cy="1152000"/>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Texting &amp; File transfer</a:t>
          </a:r>
        </a:p>
      </dsp:txBody>
      <dsp:txXfrm>
        <a:off x="2156658" y="1867445"/>
        <a:ext cx="1908261" cy="1084518"/>
      </dsp:txXfrm>
    </dsp:sp>
    <dsp:sp modelId="{3269B1A8-7C55-4797-A6E9-7266EDA8E2EF}">
      <dsp:nvSpPr>
        <dsp:cNvPr id="0" name=""/>
        <dsp:cNvSpPr/>
      </dsp:nvSpPr>
      <dsp:spPr>
        <a:xfrm rot="17171297">
          <a:off x="3914363" y="2159840"/>
          <a:ext cx="511082" cy="8912"/>
        </a:xfrm>
        <a:custGeom>
          <a:avLst/>
          <a:gdLst/>
          <a:ahLst/>
          <a:cxnLst/>
          <a:rect l="0" t="0" r="0" b="0"/>
          <a:pathLst>
            <a:path>
              <a:moveTo>
                <a:pt x="0" y="4456"/>
              </a:moveTo>
              <a:lnTo>
                <a:pt x="511082"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4157127" y="2151519"/>
        <a:ext cx="25554" cy="25554"/>
      </dsp:txXfrm>
    </dsp:sp>
    <dsp:sp modelId="{991FA6FA-4212-40BA-A0EA-24CB01D20D09}">
      <dsp:nvSpPr>
        <dsp:cNvPr id="0" name=""/>
        <dsp:cNvSpPr/>
      </dsp:nvSpPr>
      <dsp:spPr>
        <a:xfrm>
          <a:off x="4241148" y="1809540"/>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data encryption &amp; connection features</a:t>
          </a:r>
        </a:p>
      </dsp:txBody>
      <dsp:txXfrm>
        <a:off x="4247553" y="1815945"/>
        <a:ext cx="2232351" cy="205882"/>
      </dsp:txXfrm>
    </dsp:sp>
    <dsp:sp modelId="{4641D3D8-7938-447C-9631-38F033A6080B}">
      <dsp:nvSpPr>
        <dsp:cNvPr id="0" name=""/>
        <dsp:cNvSpPr/>
      </dsp:nvSpPr>
      <dsp:spPr>
        <a:xfrm rot="18008394">
          <a:off x="4028017" y="2282544"/>
          <a:ext cx="283774" cy="8912"/>
        </a:xfrm>
        <a:custGeom>
          <a:avLst/>
          <a:gdLst/>
          <a:ahLst/>
          <a:cxnLst/>
          <a:rect l="0" t="0" r="0" b="0"/>
          <a:pathLst>
            <a:path>
              <a:moveTo>
                <a:pt x="0" y="4456"/>
              </a:moveTo>
              <a:lnTo>
                <a:pt x="283774"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62810" y="2279906"/>
        <a:ext cx="14188" cy="14188"/>
      </dsp:txXfrm>
    </dsp:sp>
    <dsp:sp modelId="{9BE28BEE-0EA5-4548-9405-2F58A27E9863}">
      <dsp:nvSpPr>
        <dsp:cNvPr id="0" name=""/>
        <dsp:cNvSpPr/>
      </dsp:nvSpPr>
      <dsp:spPr>
        <a:xfrm>
          <a:off x="4241148" y="2054949"/>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live message update &amp; history</a:t>
          </a:r>
        </a:p>
      </dsp:txBody>
      <dsp:txXfrm>
        <a:off x="4247553" y="2061354"/>
        <a:ext cx="2232351" cy="205882"/>
      </dsp:txXfrm>
    </dsp:sp>
    <dsp:sp modelId="{A5F9C19F-F5D3-46A1-9E1F-01812C3D903D}">
      <dsp:nvSpPr>
        <dsp:cNvPr id="0" name=""/>
        <dsp:cNvSpPr/>
      </dsp:nvSpPr>
      <dsp:spPr>
        <a:xfrm>
          <a:off x="4098660" y="2405249"/>
          <a:ext cx="142487" cy="8912"/>
        </a:xfrm>
        <a:custGeom>
          <a:avLst/>
          <a:gdLst/>
          <a:ahLst/>
          <a:cxnLst/>
          <a:rect l="0" t="0" r="0" b="0"/>
          <a:pathLst>
            <a:path>
              <a:moveTo>
                <a:pt x="0" y="4456"/>
              </a:moveTo>
              <a:lnTo>
                <a:pt x="142487"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4166342" y="2406143"/>
        <a:ext cx="7124" cy="7124"/>
      </dsp:txXfrm>
    </dsp:sp>
    <dsp:sp modelId="{2076693B-D2AD-40BD-83CC-3FBD8A3499C4}">
      <dsp:nvSpPr>
        <dsp:cNvPr id="0" name=""/>
        <dsp:cNvSpPr/>
      </dsp:nvSpPr>
      <dsp:spPr>
        <a:xfrm>
          <a:off x="4241148" y="2300358"/>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file upload/download feature</a:t>
          </a:r>
        </a:p>
      </dsp:txBody>
      <dsp:txXfrm>
        <a:off x="4247553" y="2306763"/>
        <a:ext cx="2232351" cy="205882"/>
      </dsp:txXfrm>
    </dsp:sp>
    <dsp:sp modelId="{B5F08568-73C3-408B-8975-1B114AC98802}">
      <dsp:nvSpPr>
        <dsp:cNvPr id="0" name=""/>
        <dsp:cNvSpPr/>
      </dsp:nvSpPr>
      <dsp:spPr>
        <a:xfrm rot="3591606">
          <a:off x="4028017" y="2527953"/>
          <a:ext cx="283774" cy="8912"/>
        </a:xfrm>
        <a:custGeom>
          <a:avLst/>
          <a:gdLst/>
          <a:ahLst/>
          <a:cxnLst/>
          <a:rect l="0" t="0" r="0" b="0"/>
          <a:pathLst>
            <a:path>
              <a:moveTo>
                <a:pt x="0" y="4456"/>
              </a:moveTo>
              <a:lnTo>
                <a:pt x="283774"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4162810" y="2525315"/>
        <a:ext cx="14188" cy="14188"/>
      </dsp:txXfrm>
    </dsp:sp>
    <dsp:sp modelId="{274E1B07-5151-4932-8AB1-56FA2042DF61}">
      <dsp:nvSpPr>
        <dsp:cNvPr id="0" name=""/>
        <dsp:cNvSpPr/>
      </dsp:nvSpPr>
      <dsp:spPr>
        <a:xfrm>
          <a:off x="4241148" y="2545767"/>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connection with email for offline</a:t>
          </a:r>
        </a:p>
      </dsp:txBody>
      <dsp:txXfrm>
        <a:off x="4247553" y="2552172"/>
        <a:ext cx="2232351" cy="205882"/>
      </dsp:txXfrm>
    </dsp:sp>
    <dsp:sp modelId="{961E399A-EBAB-4478-B038-11E601CCD327}">
      <dsp:nvSpPr>
        <dsp:cNvPr id="0" name=""/>
        <dsp:cNvSpPr/>
      </dsp:nvSpPr>
      <dsp:spPr>
        <a:xfrm rot="4428703">
          <a:off x="3914363" y="2650658"/>
          <a:ext cx="511082" cy="8912"/>
        </a:xfrm>
        <a:custGeom>
          <a:avLst/>
          <a:gdLst/>
          <a:ahLst/>
          <a:cxnLst/>
          <a:rect l="0" t="0" r="0" b="0"/>
          <a:pathLst>
            <a:path>
              <a:moveTo>
                <a:pt x="0" y="4456"/>
              </a:moveTo>
              <a:lnTo>
                <a:pt x="511082"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57127" y="2642337"/>
        <a:ext cx="25554" cy="25554"/>
      </dsp:txXfrm>
    </dsp:sp>
    <dsp:sp modelId="{FABCAADF-94ED-4FEB-AD56-88C19D86353C}">
      <dsp:nvSpPr>
        <dsp:cNvPr id="0" name=""/>
        <dsp:cNvSpPr/>
      </dsp:nvSpPr>
      <dsp:spPr>
        <a:xfrm>
          <a:off x="4241148" y="2791176"/>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messages metadata</a:t>
          </a:r>
        </a:p>
      </dsp:txBody>
      <dsp:txXfrm>
        <a:off x="4247553" y="2797581"/>
        <a:ext cx="2232351" cy="205882"/>
      </dsp:txXfrm>
    </dsp:sp>
    <dsp:sp modelId="{7F63AC10-3A1D-40BE-9242-0913DBC90997}">
      <dsp:nvSpPr>
        <dsp:cNvPr id="0" name=""/>
        <dsp:cNvSpPr/>
      </dsp:nvSpPr>
      <dsp:spPr>
        <a:xfrm rot="5067888">
          <a:off x="1313072" y="2529339"/>
          <a:ext cx="1477203" cy="8912"/>
        </a:xfrm>
        <a:custGeom>
          <a:avLst/>
          <a:gdLst/>
          <a:ahLst/>
          <a:cxnLst/>
          <a:rect l="0" t="0" r="0" b="0"/>
          <a:pathLst>
            <a:path>
              <a:moveTo>
                <a:pt x="0" y="4456"/>
              </a:moveTo>
              <a:lnTo>
                <a:pt x="1477203" y="445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2014744" y="2496865"/>
        <a:ext cx="73860" cy="73860"/>
      </dsp:txXfrm>
    </dsp:sp>
    <dsp:sp modelId="{2A21CF87-64AA-483E-A5A9-A5B3D97D3B36}">
      <dsp:nvSpPr>
        <dsp:cNvPr id="0" name=""/>
        <dsp:cNvSpPr/>
      </dsp:nvSpPr>
      <dsp:spPr>
        <a:xfrm>
          <a:off x="2122917" y="3013428"/>
          <a:ext cx="1975743" cy="511049"/>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Database &amp; Statistics</a:t>
          </a:r>
        </a:p>
      </dsp:txBody>
      <dsp:txXfrm>
        <a:off x="2137885" y="3028396"/>
        <a:ext cx="1945807" cy="481113"/>
      </dsp:txXfrm>
    </dsp:sp>
    <dsp:sp modelId="{73C63536-AB35-44AA-A808-5B5BB64CA12E}">
      <dsp:nvSpPr>
        <dsp:cNvPr id="0" name=""/>
        <dsp:cNvSpPr/>
      </dsp:nvSpPr>
      <dsp:spPr>
        <a:xfrm rot="19151597">
          <a:off x="4075781" y="3202986"/>
          <a:ext cx="188246" cy="8912"/>
        </a:xfrm>
        <a:custGeom>
          <a:avLst/>
          <a:gdLst/>
          <a:ahLst/>
          <a:cxnLst/>
          <a:rect l="0" t="0" r="0" b="0"/>
          <a:pathLst>
            <a:path>
              <a:moveTo>
                <a:pt x="0" y="4456"/>
              </a:moveTo>
              <a:lnTo>
                <a:pt x="188246"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4165198" y="3202736"/>
        <a:ext cx="9412" cy="9412"/>
      </dsp:txXfrm>
    </dsp:sp>
    <dsp:sp modelId="{DC6D9981-8D68-4B81-8997-8AD2CB1F13FF}">
      <dsp:nvSpPr>
        <dsp:cNvPr id="0" name=""/>
        <dsp:cNvSpPr/>
      </dsp:nvSpPr>
      <dsp:spPr>
        <a:xfrm>
          <a:off x="4241148" y="3036585"/>
          <a:ext cx="2245161" cy="218692"/>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database creation</a:t>
          </a:r>
        </a:p>
      </dsp:txBody>
      <dsp:txXfrm>
        <a:off x="4247553" y="3042990"/>
        <a:ext cx="2232351" cy="205882"/>
      </dsp:txXfrm>
    </dsp:sp>
    <dsp:sp modelId="{934FBFA8-23DF-4220-AA1E-731658D2E133}">
      <dsp:nvSpPr>
        <dsp:cNvPr id="0" name=""/>
        <dsp:cNvSpPr/>
      </dsp:nvSpPr>
      <dsp:spPr>
        <a:xfrm rot="2444028">
          <a:off x="4075884" y="3325849"/>
          <a:ext cx="188039" cy="8912"/>
        </a:xfrm>
        <a:custGeom>
          <a:avLst/>
          <a:gdLst/>
          <a:ahLst/>
          <a:cxnLst/>
          <a:rect l="0" t="0" r="0" b="0"/>
          <a:pathLst>
            <a:path>
              <a:moveTo>
                <a:pt x="0" y="4456"/>
              </a:moveTo>
              <a:lnTo>
                <a:pt x="188039" y="4456"/>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4165203" y="3325604"/>
        <a:ext cx="9401" cy="9401"/>
      </dsp:txXfrm>
    </dsp:sp>
    <dsp:sp modelId="{EBB64443-963D-4352-9AE9-86BA19FFF3BE}">
      <dsp:nvSpPr>
        <dsp:cNvPr id="0" name=""/>
        <dsp:cNvSpPr/>
      </dsp:nvSpPr>
      <dsp:spPr>
        <a:xfrm>
          <a:off x="4241148" y="3281994"/>
          <a:ext cx="2244666" cy="21932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activity analysis (admin)</a:t>
          </a:r>
        </a:p>
      </dsp:txBody>
      <dsp:txXfrm>
        <a:off x="4247572" y="3288418"/>
        <a:ext cx="2231818" cy="2064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is a project proposal for company XtremeSecurity, where we describe the product/services that we will develop for the customer. The aim of the project is to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B0D5108C-465D-4730-9630-F1791180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design)(2)</Template>
  <TotalTime>912</TotalTime>
  <Pages>6</Pages>
  <Words>1182</Words>
  <Characters>6740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Letstalk</vt:lpstr>
    </vt:vector>
  </TitlesOfParts>
  <Company>BLEKINGE TEKNISKA HÖGSKOLA</Company>
  <LinksUpToDate>false</LinksUpToDate>
  <CharactersWithSpaces>7907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Letstalk</dc:title>
  <dc:creator>Sokratis Papadopoulos</dc:creator>
  <cp:keywords>https:/auth.gr</cp:keywords>
  <cp:lastModifiedBy>Sokratis Papadopoulos</cp:lastModifiedBy>
  <cp:revision>499</cp:revision>
  <cp:lastPrinted>2015-04-21T14:24:00Z</cp:lastPrinted>
  <dcterms:created xsi:type="dcterms:W3CDTF">2015-01-30T16:31:00Z</dcterms:created>
  <dcterms:modified xsi:type="dcterms:W3CDTF">2015-04-27T17:08:00Z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